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54790">
        <w:rPr>
          <w:rFonts w:ascii="Arial" w:hAnsi="Arial" w:hint="eastAsia"/>
        </w:rPr>
        <w:t>&lt;</w:t>
      </w:r>
      <w:r w:rsidR="00E54790">
        <w:rPr>
          <w:rFonts w:ascii="Arial" w:hAnsi="Arial" w:hint="eastAsia"/>
        </w:rPr>
        <w:t>智能穿衣搭配系统</w:t>
      </w:r>
      <w:proofErr w:type="spellStart"/>
      <w:r w:rsidR="00E54790">
        <w:rPr>
          <w:rFonts w:ascii="Arial" w:hAnsi="Arial" w:hint="eastAsia"/>
        </w:rPr>
        <w:t>Mardrobe</w:t>
      </w:r>
      <w:proofErr w:type="spellEnd"/>
      <w:r w:rsidR="00E54790">
        <w:rPr>
          <w:rFonts w:ascii="Arial" w:hAnsi="Arial" w:hint="eastAsia"/>
        </w:rPr>
        <w:t xml:space="preserve"> 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54790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474FD1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674BE">
              <w:rPr>
                <w:rFonts w:hint="eastAsia"/>
              </w:rPr>
              <w:t>12</w:t>
            </w:r>
            <w:r>
              <w:rPr>
                <w:rFonts w:ascii="Times New Roman"/>
              </w:rPr>
              <w:t>/</w:t>
            </w:r>
            <w:r w:rsidR="00E54790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E54790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674BE">
              <w:rPr>
                <w:rFonts w:ascii="Times New Roman" w:hint="eastAsia"/>
              </w:rPr>
              <w:t>1</w:t>
            </w:r>
            <w:r w:rsidR="00E54790"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674BE">
              <w:rPr>
                <w:rFonts w:hint="eastAsia"/>
              </w:rPr>
              <w:t>所有的需求规约</w:t>
            </w:r>
            <w:r w:rsidR="008674BE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54790">
              <w:rPr>
                <w:rFonts w:hint="eastAsia"/>
              </w:rPr>
              <w:t>余张辉，高治远</w:t>
            </w:r>
            <w:r w:rsidR="00E54790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</w:tr>
      <w:tr w:rsidR="008674BE" w:rsidTr="00272C8F">
        <w:tc>
          <w:tcPr>
            <w:tcW w:w="2304" w:type="dxa"/>
          </w:tcPr>
          <w:p w:rsidR="008674BE" w:rsidRDefault="008674BE" w:rsidP="008674B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8674BE" w:rsidRDefault="008674BE" w:rsidP="008674B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8674BE" w:rsidRDefault="008674BE" w:rsidP="008674B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修改搭配的需求规约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8674BE" w:rsidRDefault="008674BE" w:rsidP="008674B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余张辉，高治远</w:t>
            </w:r>
            <w:r>
              <w:rPr>
                <w:rFonts w:ascii="Times New Roman"/>
              </w:rPr>
              <w:t xml:space="preserve"> &gt;</w:t>
            </w:r>
          </w:p>
        </w:tc>
      </w:tr>
      <w:tr w:rsidR="008674BE" w:rsidTr="00272C8F">
        <w:tc>
          <w:tcPr>
            <w:tcW w:w="2304" w:type="dxa"/>
          </w:tcPr>
          <w:p w:rsidR="008674BE" w:rsidRDefault="008674BE" w:rsidP="008674BE">
            <w:pPr>
              <w:pStyle w:val="Tabletext"/>
            </w:pPr>
          </w:p>
        </w:tc>
        <w:tc>
          <w:tcPr>
            <w:tcW w:w="1152" w:type="dxa"/>
          </w:tcPr>
          <w:p w:rsidR="008674BE" w:rsidRDefault="008674BE" w:rsidP="008674BE">
            <w:pPr>
              <w:pStyle w:val="Tabletext"/>
            </w:pPr>
          </w:p>
        </w:tc>
        <w:tc>
          <w:tcPr>
            <w:tcW w:w="3744" w:type="dxa"/>
          </w:tcPr>
          <w:p w:rsidR="008674BE" w:rsidRDefault="008674BE" w:rsidP="008674BE">
            <w:pPr>
              <w:pStyle w:val="Tabletext"/>
            </w:pPr>
          </w:p>
        </w:tc>
        <w:tc>
          <w:tcPr>
            <w:tcW w:w="2304" w:type="dxa"/>
          </w:tcPr>
          <w:p w:rsidR="008674BE" w:rsidRDefault="008674BE" w:rsidP="008674BE">
            <w:pPr>
              <w:pStyle w:val="Tabletext"/>
            </w:pPr>
          </w:p>
        </w:tc>
      </w:tr>
      <w:tr w:rsidR="008674BE" w:rsidTr="00272C8F">
        <w:tc>
          <w:tcPr>
            <w:tcW w:w="2304" w:type="dxa"/>
          </w:tcPr>
          <w:p w:rsidR="008674BE" w:rsidRDefault="008674BE" w:rsidP="008674BE">
            <w:pPr>
              <w:pStyle w:val="Tabletext"/>
            </w:pPr>
          </w:p>
        </w:tc>
        <w:tc>
          <w:tcPr>
            <w:tcW w:w="1152" w:type="dxa"/>
          </w:tcPr>
          <w:p w:rsidR="008674BE" w:rsidRDefault="008674BE" w:rsidP="008674BE">
            <w:pPr>
              <w:pStyle w:val="Tabletext"/>
            </w:pPr>
          </w:p>
        </w:tc>
        <w:tc>
          <w:tcPr>
            <w:tcW w:w="3744" w:type="dxa"/>
          </w:tcPr>
          <w:p w:rsidR="008674BE" w:rsidRDefault="008674BE" w:rsidP="008674BE">
            <w:pPr>
              <w:pStyle w:val="Tabletext"/>
            </w:pPr>
          </w:p>
        </w:tc>
        <w:tc>
          <w:tcPr>
            <w:tcW w:w="2304" w:type="dxa"/>
          </w:tcPr>
          <w:p w:rsidR="008674BE" w:rsidRDefault="008674BE" w:rsidP="008674BE">
            <w:pPr>
              <w:pStyle w:val="Tabletext"/>
            </w:pPr>
          </w:p>
        </w:tc>
      </w:tr>
    </w:tbl>
    <w:p w:rsidR="00497B7F" w:rsidRDefault="00497B7F" w:rsidP="00497B7F"/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5D78B7" w:rsidRDefault="005D78B7" w:rsidP="005D78B7">
      <w:pPr>
        <w:pStyle w:val="a4"/>
        <w:jc w:val="left"/>
      </w:pPr>
    </w:p>
    <w:p w:rsidR="00497B7F" w:rsidRDefault="005D78B7" w:rsidP="005D78B7">
      <w:pPr>
        <w:pStyle w:val="a4"/>
        <w:jc w:val="left"/>
      </w:pPr>
      <w:r>
        <w:t xml:space="preserve"> </w:t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1915587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8B7" w:rsidRDefault="005D78B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030C5" w:rsidRDefault="005D78B7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8823" w:history="1">
            <w:r w:rsidR="00A030C5" w:rsidRPr="003E2478">
              <w:rPr>
                <w:rStyle w:val="ae"/>
                <w:noProof/>
              </w:rPr>
              <w:t>1.</w:t>
            </w:r>
            <w:r w:rsidR="00A030C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A030C5" w:rsidRPr="003E2478">
              <w:rPr>
                <w:rStyle w:val="ae"/>
                <w:noProof/>
              </w:rPr>
              <w:t>简介</w:t>
            </w:r>
            <w:r w:rsidR="00A030C5">
              <w:rPr>
                <w:noProof/>
                <w:webHidden/>
              </w:rPr>
              <w:tab/>
            </w:r>
            <w:r w:rsidR="00A030C5">
              <w:rPr>
                <w:noProof/>
                <w:webHidden/>
              </w:rPr>
              <w:fldChar w:fldCharType="begin"/>
            </w:r>
            <w:r w:rsidR="00A030C5">
              <w:rPr>
                <w:noProof/>
                <w:webHidden/>
              </w:rPr>
              <w:instrText xml:space="preserve"> PAGEREF _Toc14678823 \h </w:instrText>
            </w:r>
            <w:r w:rsidR="00A030C5">
              <w:rPr>
                <w:noProof/>
                <w:webHidden/>
              </w:rPr>
            </w:r>
            <w:r w:rsidR="00A030C5">
              <w:rPr>
                <w:noProof/>
                <w:webHidden/>
              </w:rPr>
              <w:fldChar w:fldCharType="separate"/>
            </w:r>
            <w:r w:rsidR="00A030C5">
              <w:rPr>
                <w:noProof/>
                <w:webHidden/>
              </w:rPr>
              <w:t>4</w:t>
            </w:r>
            <w:r w:rsidR="00A030C5"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24" w:history="1">
            <w:r w:rsidRPr="003E2478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25" w:history="1">
            <w:r w:rsidRPr="003E2478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26" w:history="1">
            <w:r w:rsidRPr="003E2478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27" w:history="1">
            <w:r w:rsidRPr="003E2478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28" w:history="1">
            <w:r w:rsidRPr="003E2478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&lt;产品总体效果&gt;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29" w:history="1">
            <w:r w:rsidRPr="003E2478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&lt;产品功能&gt;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0" w:history="1">
            <w:r w:rsidRPr="003E2478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&lt;用户特征&gt;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1" w:history="1">
            <w:r w:rsidRPr="003E2478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&lt;约束&gt;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2" w:history="1">
            <w:r w:rsidRPr="003E2478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3" w:history="1">
            <w:r w:rsidRPr="003E2478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4" w:history="1">
            <w:r w:rsidRPr="003E2478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&lt;Use case 图&gt;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5" w:history="1">
            <w:r w:rsidRPr="003E2478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&lt;Use case</w:t>
            </w:r>
            <w:r w:rsidRPr="003E2478">
              <w:rPr>
                <w:rStyle w:val="ae"/>
                <w:noProof/>
              </w:rPr>
              <w:t>“</w:t>
            </w:r>
            <w:r w:rsidRPr="003E2478">
              <w:rPr>
                <w:rStyle w:val="ae"/>
                <w:noProof/>
              </w:rPr>
              <w:t>注册</w:t>
            </w:r>
            <w:r w:rsidRPr="003E2478">
              <w:rPr>
                <w:rStyle w:val="ae"/>
                <w:noProof/>
              </w:rPr>
              <w:t>”</w:t>
            </w:r>
            <w:r w:rsidRPr="003E2478">
              <w:rPr>
                <w:rStyle w:val="ae"/>
                <w:noProof/>
              </w:rPr>
              <w:t>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6" w:history="1">
            <w:r w:rsidRPr="003E2478">
              <w:rPr>
                <w:rStyle w:val="ae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&lt;Use case</w:t>
            </w:r>
            <w:r w:rsidRPr="003E2478">
              <w:rPr>
                <w:rStyle w:val="ae"/>
                <w:noProof/>
              </w:rPr>
              <w:t>“</w:t>
            </w:r>
            <w:r w:rsidRPr="003E2478">
              <w:rPr>
                <w:rStyle w:val="ae"/>
                <w:noProof/>
              </w:rPr>
              <w:t>登录</w:t>
            </w:r>
            <w:r w:rsidRPr="003E2478">
              <w:rPr>
                <w:rStyle w:val="ae"/>
                <w:noProof/>
              </w:rPr>
              <w:t>”</w:t>
            </w:r>
            <w:r w:rsidRPr="003E2478">
              <w:rPr>
                <w:rStyle w:val="ae"/>
                <w:noProof/>
              </w:rPr>
              <w:t>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7" w:history="1">
            <w:r w:rsidRPr="003E2478">
              <w:rPr>
                <w:rStyle w:val="ae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&lt;Use case</w:t>
            </w:r>
            <w:r w:rsidRPr="003E2478">
              <w:rPr>
                <w:rStyle w:val="ae"/>
                <w:noProof/>
              </w:rPr>
              <w:t>“</w:t>
            </w:r>
            <w:r w:rsidRPr="003E2478">
              <w:rPr>
                <w:rStyle w:val="ae"/>
                <w:noProof/>
              </w:rPr>
              <w:t>获取推荐搭配</w:t>
            </w:r>
            <w:r w:rsidRPr="003E2478">
              <w:rPr>
                <w:rStyle w:val="ae"/>
                <w:noProof/>
              </w:rPr>
              <w:t>”</w:t>
            </w:r>
            <w:r w:rsidRPr="003E2478">
              <w:rPr>
                <w:rStyle w:val="ae"/>
                <w:noProof/>
              </w:rPr>
              <w:t>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8" w:history="1">
            <w:r w:rsidRPr="003E2478">
              <w:rPr>
                <w:rStyle w:val="ae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&lt;Use case</w:t>
            </w:r>
            <w:r w:rsidRPr="003E2478">
              <w:rPr>
                <w:rStyle w:val="ae"/>
                <w:noProof/>
              </w:rPr>
              <w:t>“</w:t>
            </w:r>
            <w:r w:rsidRPr="003E2478">
              <w:rPr>
                <w:rStyle w:val="ae"/>
                <w:noProof/>
              </w:rPr>
              <w:t>衣橱管理</w:t>
            </w:r>
            <w:r w:rsidRPr="003E2478">
              <w:rPr>
                <w:rStyle w:val="ae"/>
                <w:noProof/>
              </w:rPr>
              <w:t>”</w:t>
            </w:r>
            <w:r w:rsidRPr="003E2478">
              <w:rPr>
                <w:rStyle w:val="ae"/>
                <w:noProof/>
              </w:rPr>
              <w:t>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39" w:history="1">
            <w:r w:rsidRPr="003E2478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0" w:history="1">
            <w:r w:rsidRPr="003E2478">
              <w:rPr>
                <w:rStyle w:val="a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&lt;易用性需求一&gt;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1" w:history="1">
            <w:r w:rsidRPr="003E2478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2" w:history="1">
            <w:r w:rsidRPr="003E2478">
              <w:rPr>
                <w:rStyle w:val="a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&lt;可靠性需求一&gt;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3" w:history="1">
            <w:r w:rsidRPr="003E2478">
              <w:rPr>
                <w:rStyle w:val="a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&lt;可靠性需求二&gt;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4" w:history="1">
            <w:r w:rsidRPr="003E2478">
              <w:rPr>
                <w:rStyle w:val="a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&lt;可靠性需求三&gt;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5" w:history="1">
            <w:r w:rsidRPr="003E2478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6" w:history="1">
            <w:r w:rsidRPr="003E2478">
              <w:rPr>
                <w:rStyle w:val="a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&lt;性能需求一&gt;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7" w:history="1">
            <w:r w:rsidRPr="003E2478">
              <w:rPr>
                <w:rStyle w:val="a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&lt;性能需求二&gt;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8" w:history="1">
            <w:r w:rsidRPr="003E2478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49" w:history="1">
            <w:r w:rsidRPr="003E2478">
              <w:rPr>
                <w:rStyle w:val="a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&lt;可支持性需求一&gt;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0" w:history="1">
            <w:r w:rsidRPr="003E2478">
              <w:rPr>
                <w:rStyle w:val="ae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&lt;可支持性需求二&gt;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1" w:history="1">
            <w:r w:rsidRPr="003E2478">
              <w:rPr>
                <w:rStyle w:val="a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2" w:history="1">
            <w:r w:rsidRPr="003E2478">
              <w:rPr>
                <w:rStyle w:val="ae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联机用户文档和帮助系统需求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3" w:history="1">
            <w:r w:rsidRPr="003E2478">
              <w:rPr>
                <w:rStyle w:val="ae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4" w:history="1">
            <w:r w:rsidRPr="003E2478">
              <w:rPr>
                <w:rStyle w:val="ae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5" w:history="1">
            <w:r w:rsidRPr="003E2478">
              <w:rPr>
                <w:rStyle w:val="ae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C5" w:rsidRDefault="00A030C5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678856" w:history="1">
            <w:r w:rsidRPr="003E2478">
              <w:rPr>
                <w:rStyle w:val="ae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3E2478">
              <w:rPr>
                <w:rStyle w:val="ae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B7" w:rsidRDefault="005D78B7">
          <w:r>
            <w:rPr>
              <w:b/>
              <w:bCs/>
              <w:lang w:val="zh-CN"/>
            </w:rPr>
            <w:fldChar w:fldCharType="end"/>
          </w:r>
        </w:p>
      </w:sdtContent>
    </w:sdt>
    <w:p w:rsidR="00E67440" w:rsidRDefault="00497B7F" w:rsidP="00497B7F">
      <w:pPr>
        <w:pStyle w:val="a4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E54790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356851179"/>
      <w:bookmarkStart w:id="3" w:name="_Toc14678823"/>
      <w:r>
        <w:rPr>
          <w:rFonts w:hint="eastAsia"/>
        </w:rPr>
        <w:t>简介</w:t>
      </w:r>
      <w:bookmarkEnd w:id="1"/>
      <w:bookmarkEnd w:id="2"/>
      <w:bookmarkEnd w:id="3"/>
    </w:p>
    <w:p w:rsidR="00E67440" w:rsidRDefault="00E67440">
      <w:pPr>
        <w:pStyle w:val="2"/>
        <w:numPr>
          <w:ilvl w:val="1"/>
          <w:numId w:val="1"/>
        </w:numPr>
      </w:pPr>
      <w:bookmarkStart w:id="4" w:name="_Toc498836224"/>
      <w:bookmarkStart w:id="5" w:name="_Toc356851180"/>
      <w:bookmarkStart w:id="6" w:name="_Toc14678824"/>
      <w:r>
        <w:rPr>
          <w:rFonts w:hint="eastAsia"/>
        </w:rPr>
        <w:t>目的</w:t>
      </w:r>
      <w:bookmarkEnd w:id="4"/>
      <w:bookmarkEnd w:id="5"/>
      <w:bookmarkEnd w:id="6"/>
    </w:p>
    <w:p w:rsidR="00E54790" w:rsidRPr="00E54790" w:rsidRDefault="00E54790" w:rsidP="00E54790">
      <w:r>
        <w:rPr>
          <w:rFonts w:hint="eastAsia"/>
        </w:rPr>
        <w:t>用于描述本</w:t>
      </w:r>
      <w:r w:rsidR="005D78B7">
        <w:rPr>
          <w:rFonts w:hint="eastAsia"/>
        </w:rPr>
        <w:t>软件</w:t>
      </w:r>
      <w:proofErr w:type="spellStart"/>
      <w:r w:rsidR="005D78B7">
        <w:rPr>
          <w:rFonts w:hint="eastAsia"/>
        </w:rPr>
        <w:t>Mardrobe</w:t>
      </w:r>
      <w:proofErr w:type="spellEnd"/>
      <w:r w:rsidR="005D78B7">
        <w:rPr>
          <w:rFonts w:hint="eastAsia"/>
        </w:rPr>
        <w:t>中的“获取推荐搭配”部分功能的详细需求。</w:t>
      </w:r>
    </w:p>
    <w:p w:rsidR="00E67440" w:rsidRDefault="00E67440">
      <w:pPr>
        <w:pStyle w:val="2"/>
      </w:pPr>
      <w:bookmarkStart w:id="7" w:name="_Toc498836226"/>
      <w:bookmarkStart w:id="8" w:name="_Toc356851181"/>
      <w:bookmarkStart w:id="9" w:name="_Toc14678825"/>
      <w:r>
        <w:rPr>
          <w:rFonts w:hint="eastAsia"/>
        </w:rPr>
        <w:t>定义、首字母缩写词和缩略语</w:t>
      </w:r>
      <w:bookmarkEnd w:id="7"/>
      <w:bookmarkEnd w:id="8"/>
      <w:bookmarkEnd w:id="9"/>
    </w:p>
    <w:p w:rsidR="005D78B7" w:rsidRPr="005D78B7" w:rsidRDefault="005D78B7" w:rsidP="005D78B7">
      <w:r>
        <w:rPr>
          <w:rFonts w:hint="eastAsia"/>
        </w:rPr>
        <w:t>暂无</w:t>
      </w:r>
    </w:p>
    <w:p w:rsidR="00E67440" w:rsidRDefault="00E67440">
      <w:pPr>
        <w:pStyle w:val="2"/>
      </w:pPr>
      <w:bookmarkStart w:id="10" w:name="_Toc498836227"/>
      <w:bookmarkStart w:id="11" w:name="_Toc356851182"/>
      <w:bookmarkStart w:id="12" w:name="_Toc14678826"/>
      <w:r>
        <w:rPr>
          <w:rFonts w:hint="eastAsia"/>
        </w:rPr>
        <w:t>参考资料</w:t>
      </w:r>
      <w:bookmarkEnd w:id="10"/>
      <w:bookmarkEnd w:id="11"/>
      <w:bookmarkEnd w:id="12"/>
    </w:p>
    <w:p w:rsidR="00FD481B" w:rsidRPr="00FD481B" w:rsidRDefault="00FD481B" w:rsidP="00FD481B">
      <w:r>
        <w:rPr>
          <w:rFonts w:hint="eastAsia"/>
        </w:rPr>
        <w:t>《软件工程原理》——高等教育出版社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3" w:name="_Toc498836229"/>
      <w:bookmarkStart w:id="14" w:name="_Toc356851183"/>
      <w:bookmarkStart w:id="15" w:name="_Toc14678827"/>
      <w:r>
        <w:rPr>
          <w:rFonts w:hint="eastAsia"/>
        </w:rPr>
        <w:t>整体说明</w:t>
      </w:r>
      <w:bookmarkEnd w:id="13"/>
      <w:bookmarkEnd w:id="14"/>
      <w:bookmarkEnd w:id="15"/>
    </w:p>
    <w:p w:rsidR="002F1888" w:rsidRDefault="002F1888" w:rsidP="002F1888">
      <w:pPr>
        <w:pStyle w:val="2"/>
        <w:numPr>
          <w:ilvl w:val="1"/>
          <w:numId w:val="1"/>
        </w:numPr>
      </w:pPr>
      <w:bookmarkStart w:id="16" w:name="_Toc11322541"/>
      <w:bookmarkStart w:id="17" w:name="_Toc14678828"/>
      <w:r>
        <w:t>&lt;</w:t>
      </w:r>
      <w:r>
        <w:rPr>
          <w:rFonts w:hint="eastAsia"/>
        </w:rPr>
        <w:t>产品总体效果&gt;</w:t>
      </w:r>
      <w:bookmarkEnd w:id="16"/>
      <w:bookmarkEnd w:id="17"/>
    </w:p>
    <w:p w:rsidR="002F1888" w:rsidRPr="00793D3A" w:rsidRDefault="002F1888" w:rsidP="002F1888">
      <w:r>
        <w:rPr>
          <w:rFonts w:hint="eastAsia"/>
        </w:rPr>
        <w:t>利用人工智能来解决人们日常生活中的穿衣搭配问题。</w:t>
      </w:r>
    </w:p>
    <w:p w:rsidR="002F1888" w:rsidRDefault="002F1888" w:rsidP="002F1888">
      <w:pPr>
        <w:pStyle w:val="2"/>
        <w:numPr>
          <w:ilvl w:val="1"/>
          <w:numId w:val="1"/>
        </w:numPr>
      </w:pPr>
      <w:r>
        <w:t xml:space="preserve">  </w:t>
      </w:r>
      <w:bookmarkStart w:id="18" w:name="_Toc11322542"/>
      <w:bookmarkStart w:id="19" w:name="_Toc14678829"/>
      <w:r>
        <w:t>&lt;</w:t>
      </w:r>
      <w:r>
        <w:rPr>
          <w:rFonts w:hint="eastAsia"/>
        </w:rPr>
        <w:t>产品功能&gt;</w:t>
      </w:r>
      <w:bookmarkEnd w:id="18"/>
      <w:bookmarkEnd w:id="19"/>
    </w:p>
    <w:p w:rsidR="002F1888" w:rsidRDefault="002F1888" w:rsidP="002F1888">
      <w:r>
        <w:rPr>
          <w:rFonts w:hint="eastAsia"/>
        </w:rPr>
        <w:t>衣橱管理——添加、管理自己的服装。</w:t>
      </w:r>
    </w:p>
    <w:p w:rsidR="002F1888" w:rsidRDefault="002F1888" w:rsidP="002F1888">
      <w:r>
        <w:rPr>
          <w:rFonts w:hint="eastAsia"/>
        </w:rPr>
        <w:t>搭配评分——对用户选择的搭配给出评分。</w:t>
      </w:r>
    </w:p>
    <w:p w:rsidR="002F1888" w:rsidRDefault="002F1888" w:rsidP="002F1888">
      <w:r>
        <w:rPr>
          <w:rFonts w:hint="eastAsia"/>
        </w:rPr>
        <w:t>搭配推荐——根据衣橱里的服装及用户需求给出推荐搭配。</w:t>
      </w:r>
    </w:p>
    <w:p w:rsidR="002F1888" w:rsidRPr="00793D3A" w:rsidRDefault="002F1888" w:rsidP="002F1888">
      <w:r>
        <w:rPr>
          <w:rFonts w:hint="eastAsia"/>
        </w:rPr>
        <w:t>社区——发布图片、文字和视频，并进行互动。</w:t>
      </w:r>
    </w:p>
    <w:p w:rsidR="002F1888" w:rsidRDefault="002F1888" w:rsidP="002F1888">
      <w:pPr>
        <w:pStyle w:val="2"/>
        <w:numPr>
          <w:ilvl w:val="1"/>
          <w:numId w:val="1"/>
        </w:numPr>
      </w:pPr>
      <w:r>
        <w:t xml:space="preserve">  </w:t>
      </w:r>
      <w:bookmarkStart w:id="20" w:name="_Toc11322543"/>
      <w:bookmarkStart w:id="21" w:name="_Toc14678830"/>
      <w:r>
        <w:t>&lt;</w:t>
      </w:r>
      <w:r>
        <w:rPr>
          <w:rFonts w:hint="eastAsia"/>
        </w:rPr>
        <w:t>用户特征&gt;</w:t>
      </w:r>
      <w:bookmarkEnd w:id="20"/>
      <w:bookmarkEnd w:id="21"/>
    </w:p>
    <w:p w:rsidR="002F1888" w:rsidRDefault="002F1888" w:rsidP="002F1888">
      <w:r>
        <w:rPr>
          <w:rFonts w:hint="eastAsia"/>
        </w:rPr>
        <w:t>工作繁忙，无时间精力穿衣搭配</w:t>
      </w:r>
    </w:p>
    <w:p w:rsidR="002F1888" w:rsidRPr="0002335B" w:rsidRDefault="002F1888" w:rsidP="002F1888">
      <w:r>
        <w:rPr>
          <w:rFonts w:hint="eastAsia"/>
        </w:rPr>
        <w:t>追求时尚，对服装搭配有很高要求，同时对时尚潮流颇为关注。</w:t>
      </w:r>
    </w:p>
    <w:p w:rsidR="002F1888" w:rsidRDefault="002F1888" w:rsidP="002F1888">
      <w:pPr>
        <w:pStyle w:val="2"/>
        <w:numPr>
          <w:ilvl w:val="1"/>
          <w:numId w:val="1"/>
        </w:numPr>
      </w:pPr>
      <w:bookmarkStart w:id="22" w:name="_Toc11322544"/>
      <w:bookmarkStart w:id="23" w:name="_Toc14678831"/>
      <w:r>
        <w:t>&lt;</w:t>
      </w:r>
      <w:r>
        <w:rPr>
          <w:rFonts w:hint="eastAsia"/>
        </w:rPr>
        <w:t>约束&gt;</w:t>
      </w:r>
      <w:bookmarkEnd w:id="22"/>
      <w:bookmarkEnd w:id="23"/>
    </w:p>
    <w:p w:rsidR="002F1888" w:rsidRPr="00535CFF" w:rsidRDefault="002F1888" w:rsidP="002F1888">
      <w:r>
        <w:rPr>
          <w:rFonts w:hint="eastAsia"/>
        </w:rPr>
        <w:t>运用机器学习来实现人工智能手机A</w:t>
      </w:r>
      <w:r>
        <w:t>PP</w:t>
      </w:r>
      <w:r>
        <w:rPr>
          <w:rFonts w:hint="eastAsia"/>
        </w:rPr>
        <w:t>。</w:t>
      </w:r>
    </w:p>
    <w:p w:rsidR="002F1888" w:rsidRDefault="002F1888" w:rsidP="002F1888">
      <w:r>
        <w:rPr>
          <w:rFonts w:hint="eastAsia"/>
        </w:rPr>
        <w:t>编码标准：Google Code Style</w:t>
      </w:r>
    </w:p>
    <w:p w:rsidR="002F1888" w:rsidRDefault="002F1888" w:rsidP="002F1888">
      <w:r>
        <w:rPr>
          <w:rFonts w:hint="eastAsia"/>
        </w:rPr>
        <w:t>命名约定：Camel-Case</w:t>
      </w:r>
    </w:p>
    <w:p w:rsidR="002F1888" w:rsidRDefault="002F1888" w:rsidP="002F1888">
      <w:r>
        <w:rPr>
          <w:rFonts w:hint="eastAsia"/>
        </w:rPr>
        <w:t>软件语言：核心算法部分：Python</w:t>
      </w:r>
    </w:p>
    <w:p w:rsidR="002F1888" w:rsidRDefault="002F1888" w:rsidP="002F1888">
      <w:r>
        <w:rPr>
          <w:rFonts w:hint="eastAsia"/>
        </w:rPr>
        <w:t>用户界面：Windows UI</w:t>
      </w:r>
    </w:p>
    <w:p w:rsidR="002F1888" w:rsidRPr="002F1888" w:rsidRDefault="002F1888" w:rsidP="002F1888"/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4" w:name="_Toc498836230"/>
      <w:bookmarkStart w:id="25" w:name="_Toc356851184"/>
      <w:bookmarkStart w:id="26" w:name="_Toc14678832"/>
      <w:r>
        <w:rPr>
          <w:rFonts w:hint="eastAsia"/>
        </w:rPr>
        <w:lastRenderedPageBreak/>
        <w:t>具体需求</w:t>
      </w:r>
      <w:bookmarkEnd w:id="24"/>
      <w:bookmarkEnd w:id="25"/>
      <w:bookmarkEnd w:id="26"/>
    </w:p>
    <w:p w:rsidR="00E67440" w:rsidRDefault="00E67440">
      <w:pPr>
        <w:pStyle w:val="2"/>
      </w:pPr>
      <w:bookmarkStart w:id="27" w:name="_Toc498836231"/>
      <w:bookmarkStart w:id="28" w:name="_Toc356851185"/>
      <w:bookmarkStart w:id="29" w:name="_Toc14678833"/>
      <w:r>
        <w:rPr>
          <w:rFonts w:hint="eastAsia"/>
        </w:rPr>
        <w:t>功能</w:t>
      </w:r>
      <w:bookmarkEnd w:id="27"/>
      <w:bookmarkEnd w:id="28"/>
      <w:bookmarkEnd w:id="29"/>
    </w:p>
    <w:p w:rsidR="00E67440" w:rsidRDefault="00E67440">
      <w:pPr>
        <w:pStyle w:val="3"/>
      </w:pPr>
      <w:bookmarkStart w:id="30" w:name="_Toc498836232"/>
      <w:bookmarkStart w:id="31" w:name="_Toc356851186"/>
      <w:bookmarkStart w:id="32" w:name="_Toc14678834"/>
      <w:r>
        <w:t>&lt;</w:t>
      </w:r>
      <w:r w:rsidR="00132927">
        <w:rPr>
          <w:rFonts w:hint="eastAsia"/>
        </w:rPr>
        <w:t>Use case 图</w:t>
      </w:r>
      <w:r>
        <w:t>&gt;</w:t>
      </w:r>
      <w:bookmarkEnd w:id="30"/>
      <w:bookmarkEnd w:id="31"/>
      <w:bookmarkEnd w:id="32"/>
    </w:p>
    <w:p w:rsidR="00474FD1" w:rsidRDefault="00474FD1" w:rsidP="00474FD1">
      <w:r>
        <w:rPr>
          <w:noProof/>
        </w:rPr>
        <w:drawing>
          <wp:inline distT="0" distB="0" distL="0" distR="0" wp14:anchorId="6FEE3C45" wp14:editId="697F38D9">
            <wp:extent cx="5943600" cy="2770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D1" w:rsidRDefault="00474FD1" w:rsidP="00474FD1">
      <w:pPr>
        <w:ind w:left="1485"/>
      </w:pPr>
      <w:r>
        <w:t>A</w:t>
      </w:r>
      <w:r>
        <w:rPr>
          <w:rFonts w:hint="eastAsia"/>
        </w:rPr>
        <w:t>ctor：</w:t>
      </w:r>
    </w:p>
    <w:p w:rsidR="00474FD1" w:rsidRDefault="00474FD1" w:rsidP="00474FD1">
      <w:pPr>
        <w:ind w:left="1485"/>
      </w:pPr>
      <w:r>
        <w:rPr>
          <w:rFonts w:hint="eastAsia"/>
        </w:rPr>
        <w:t>（1）用户：包含系统管理员在内的一切可以使用app的人</w:t>
      </w:r>
    </w:p>
    <w:p w:rsidR="00474FD1" w:rsidRDefault="00474FD1" w:rsidP="00474FD1">
      <w:pPr>
        <w:ind w:left="1485"/>
      </w:pPr>
      <w:r>
        <w:rPr>
          <w:rFonts w:hint="eastAsia"/>
        </w:rPr>
        <w:t>Use</w:t>
      </w:r>
      <w:r>
        <w:t xml:space="preserve"> C</w:t>
      </w:r>
      <w:r>
        <w:rPr>
          <w:rFonts w:hint="eastAsia"/>
        </w:rPr>
        <w:t>ase：</w:t>
      </w:r>
    </w:p>
    <w:p w:rsidR="00474FD1" w:rsidRDefault="00474FD1" w:rsidP="00474FD1">
      <w:pPr>
        <w:ind w:left="1485"/>
      </w:pPr>
      <w:r>
        <w:rPr>
          <w:rFonts w:hint="eastAsia"/>
        </w:rPr>
        <w:t>（1）注册：用户填写信息来获取使用app的账户</w:t>
      </w:r>
    </w:p>
    <w:p w:rsidR="00474FD1" w:rsidRDefault="00474FD1" w:rsidP="00474FD1">
      <w:pPr>
        <w:ind w:left="1485"/>
      </w:pPr>
      <w:r>
        <w:rPr>
          <w:rFonts w:hint="eastAsia"/>
        </w:rPr>
        <w:t>（2）登录：用户通过账号密码来进入自己app的专属空间</w:t>
      </w:r>
    </w:p>
    <w:p w:rsidR="00474FD1" w:rsidRPr="00945E83" w:rsidRDefault="00474FD1" w:rsidP="00474FD1">
      <w:pPr>
        <w:ind w:left="1485"/>
      </w:pPr>
      <w:r>
        <w:rPr>
          <w:rFonts w:hint="eastAsia"/>
        </w:rPr>
        <w:t>（3）获取推荐搭配：用户选取一件或多件衣服并得到推荐搭配</w:t>
      </w:r>
    </w:p>
    <w:p w:rsidR="00474FD1" w:rsidRDefault="00474FD1" w:rsidP="00474FD1">
      <w:pPr>
        <w:ind w:left="1485"/>
      </w:pPr>
      <w:r>
        <w:rPr>
          <w:rFonts w:hint="eastAsia"/>
        </w:rPr>
        <w:t>（4）衣橱管理：用户上</w:t>
      </w:r>
      <w:proofErr w:type="gramStart"/>
      <w:r>
        <w:rPr>
          <w:rFonts w:hint="eastAsia"/>
        </w:rPr>
        <w:t>传衣服</w:t>
      </w:r>
      <w:proofErr w:type="gramEnd"/>
      <w:r>
        <w:rPr>
          <w:rFonts w:hint="eastAsia"/>
        </w:rPr>
        <w:t>并进行管理</w:t>
      </w:r>
    </w:p>
    <w:p w:rsidR="00474FD1" w:rsidRPr="00474FD1" w:rsidRDefault="00474FD1" w:rsidP="00474FD1"/>
    <w:p w:rsidR="001D21C4" w:rsidRDefault="001D21C4" w:rsidP="001D21C4">
      <w:pPr>
        <w:pStyle w:val="3"/>
        <w:numPr>
          <w:ilvl w:val="2"/>
          <w:numId w:val="1"/>
        </w:numPr>
      </w:pPr>
      <w:bookmarkStart w:id="33" w:name="_Toc11322548"/>
      <w:bookmarkStart w:id="34" w:name="_Toc356851188"/>
      <w:bookmarkStart w:id="35" w:name="_Toc14678835"/>
      <w:r>
        <w:t>&lt;</w:t>
      </w:r>
      <w:r>
        <w:rPr>
          <w:rFonts w:hint="eastAsia"/>
        </w:rPr>
        <w:t>Use case“注册”规约</w:t>
      </w:r>
      <w:r>
        <w:t>&gt;</w:t>
      </w:r>
      <w:bookmarkEnd w:id="33"/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注册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用户填写个人信息并获取账号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用户打开软件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系统保存用户的注册信息并进入登录界面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用户点击“注册”按钮</w:t>
            </w:r>
          </w:p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系统显示注册界面</w:t>
            </w:r>
          </w:p>
          <w:p w:rsidR="001D21C4" w:rsidRPr="00F93550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用户填写用户名、头像、密码、确认密码、</w:t>
            </w:r>
            <w:r>
              <w:rPr>
                <w:rFonts w:ascii="Arial" w:hAnsi="Arial" w:cs="Arial"/>
                <w:szCs w:val="21"/>
                <w:lang w:bidi="ar"/>
              </w:rPr>
              <w:t>E-Mail</w:t>
            </w:r>
            <w:r>
              <w:rPr>
                <w:rFonts w:ascii="Arial" w:hAnsi="Arial" w:cs="Arial" w:hint="eastAsia"/>
                <w:szCs w:val="21"/>
                <w:lang w:bidi="ar"/>
              </w:rPr>
              <w:t>、手机号等信息</w:t>
            </w:r>
          </w:p>
          <w:p w:rsidR="001D21C4" w:rsidRPr="00434A28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系统检验输入合理</w:t>
            </w:r>
          </w:p>
          <w:p w:rsidR="001D21C4" w:rsidRPr="00434A28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用户点击“获取验证码”按钮</w:t>
            </w:r>
          </w:p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系统通过email或短信发送验证码到用户</w:t>
            </w:r>
          </w:p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用户填写验证码</w:t>
            </w:r>
          </w:p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用户点击“确认”按钮</w:t>
            </w:r>
          </w:p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系统检验验证码正确性</w:t>
            </w:r>
          </w:p>
          <w:p w:rsidR="001D21C4" w:rsidRDefault="001D21C4" w:rsidP="001D21C4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系统保存用户信息并返回登录界面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信息填写不合理</w:t>
            </w:r>
          </w:p>
          <w:p w:rsidR="001D21C4" w:rsidRDefault="001D21C4" w:rsidP="0000537F">
            <w:r>
              <w:rPr>
                <w:rFonts w:hint="eastAsia"/>
              </w:rPr>
              <w:lastRenderedPageBreak/>
              <w:t>系统给出提示信息，用户需要重新填写信息，返回</w:t>
            </w:r>
            <w:r>
              <w:rPr>
                <w:rFonts w:hint="eastAsia"/>
              </w:rPr>
              <w:t>3</w:t>
            </w:r>
          </w:p>
          <w:p w:rsidR="001D21C4" w:rsidRDefault="001D21C4" w:rsidP="0000537F">
            <w:r>
              <w:rPr>
                <w:rFonts w:hint="eastAsia"/>
              </w:rPr>
              <w:t>7a</w:t>
            </w:r>
            <w:r>
              <w:t xml:space="preserve">. </w:t>
            </w:r>
            <w:r>
              <w:rPr>
                <w:rFonts w:hint="eastAsia"/>
              </w:rPr>
              <w:t>用户忘记验证码</w:t>
            </w:r>
          </w:p>
          <w:p w:rsidR="001D21C4" w:rsidRDefault="001D21C4" w:rsidP="0000537F">
            <w:r>
              <w:rPr>
                <w:rFonts w:hint="eastAsia"/>
              </w:rPr>
              <w:t>用户可重新获取验证码，返回</w:t>
            </w:r>
            <w:r>
              <w:rPr>
                <w:rFonts w:hint="eastAsia"/>
              </w:rPr>
              <w:t>5</w:t>
            </w:r>
          </w:p>
          <w:p w:rsidR="001D21C4" w:rsidRDefault="001D21C4" w:rsidP="0000537F">
            <w:r>
              <w:rPr>
                <w:rFonts w:hint="eastAsia"/>
              </w:rPr>
              <w:t>9a</w:t>
            </w:r>
            <w:r>
              <w:t xml:space="preserve">. </w:t>
            </w:r>
            <w:r>
              <w:rPr>
                <w:rFonts w:hint="eastAsia"/>
              </w:rPr>
              <w:t>验证码错误</w:t>
            </w:r>
          </w:p>
          <w:p w:rsidR="001D21C4" w:rsidRDefault="001D21C4" w:rsidP="0000537F">
            <w:r>
              <w:rPr>
                <w:rFonts w:hint="eastAsia"/>
              </w:rPr>
              <w:t>系统提示验证码错误，返回</w:t>
            </w:r>
            <w:r>
              <w:rPr>
                <w:rFonts w:hint="eastAsia"/>
              </w:rPr>
              <w:t>7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lastRenderedPageBreak/>
              <w:t>非功能需求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1D21C4" w:rsidRDefault="001D21C4" w:rsidP="001D21C4">
      <w:pPr>
        <w:pStyle w:val="3"/>
        <w:numPr>
          <w:ilvl w:val="2"/>
          <w:numId w:val="1"/>
        </w:numPr>
      </w:pPr>
      <w:bookmarkStart w:id="36" w:name="_Toc11322549"/>
      <w:bookmarkStart w:id="37" w:name="_Toc14678836"/>
      <w:bookmarkEnd w:id="34"/>
      <w:r>
        <w:t>&lt;</w:t>
      </w:r>
      <w:r>
        <w:rPr>
          <w:rFonts w:hint="eastAsia"/>
        </w:rPr>
        <w:t>Use case“登录”规约</w:t>
      </w:r>
      <w:r>
        <w:t>&gt;</w:t>
      </w:r>
      <w:bookmarkEnd w:id="36"/>
      <w:bookmarkEnd w:id="3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登录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用户通过账号登录到相应界面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用户打开软件进入登录界面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系统保存用户的登录信息并进入对应界面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D21C4" w:rsidRDefault="001D21C4" w:rsidP="001D21C4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用户输入账号、密码和验证码等信息</w:t>
            </w:r>
          </w:p>
          <w:p w:rsidR="001D21C4" w:rsidRDefault="001D21C4" w:rsidP="001D21C4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用户点击“登录按钮”</w:t>
            </w:r>
          </w:p>
          <w:p w:rsidR="001D21C4" w:rsidRDefault="001D21C4" w:rsidP="001D21C4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系统显示用户相应的界面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账号错误</w:t>
            </w:r>
          </w:p>
          <w:p w:rsidR="001D21C4" w:rsidRDefault="001D21C4" w:rsidP="0000537F">
            <w:r>
              <w:rPr>
                <w:rFonts w:hint="eastAsia"/>
              </w:rPr>
              <w:t>系统提示“您的账号填写错误，如不存在请注册”，返回</w:t>
            </w:r>
            <w:r>
              <w:rPr>
                <w:rFonts w:hint="eastAsia"/>
              </w:rPr>
              <w:t>1</w:t>
            </w:r>
          </w:p>
          <w:p w:rsidR="001D21C4" w:rsidRDefault="001D21C4" w:rsidP="0000537F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密码错误</w:t>
            </w:r>
          </w:p>
          <w:p w:rsidR="001D21C4" w:rsidRDefault="001D21C4" w:rsidP="0000537F">
            <w:r>
              <w:rPr>
                <w:rFonts w:hint="eastAsia"/>
              </w:rPr>
              <w:t>系统提示“您的密码填写错误，请重试”，返回</w:t>
            </w:r>
            <w:r>
              <w:rPr>
                <w:rFonts w:hint="eastAsia"/>
              </w:rPr>
              <w:t>1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1D21C4" w:rsidRDefault="001D21C4" w:rsidP="001D21C4"/>
    <w:p w:rsidR="001D21C4" w:rsidRDefault="001D21C4" w:rsidP="001D21C4">
      <w:pPr>
        <w:pStyle w:val="3"/>
        <w:numPr>
          <w:ilvl w:val="2"/>
          <w:numId w:val="1"/>
        </w:numPr>
      </w:pPr>
      <w:bookmarkStart w:id="38" w:name="_Toc11322550"/>
      <w:bookmarkStart w:id="39" w:name="_Toc14678837"/>
      <w:r>
        <w:t>&lt;</w:t>
      </w:r>
      <w:r>
        <w:rPr>
          <w:rFonts w:hint="eastAsia"/>
        </w:rPr>
        <w:t>Use case“获取推荐搭配”规约</w:t>
      </w:r>
      <w:r>
        <w:t>&gt;</w:t>
      </w:r>
      <w:bookmarkEnd w:id="38"/>
      <w:bookmarkEnd w:id="3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获取推荐搭配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用户选取一件或多件衣服并得到推荐搭配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用户在衣橱中添加了衣物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系统根据用户衣物提供搭配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D21C4" w:rsidRDefault="001D21C4" w:rsidP="001D21C4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用户在衣服列表中选取希望在推荐搭配中的衣服</w:t>
            </w:r>
          </w:p>
          <w:p w:rsidR="001D21C4" w:rsidRDefault="001D21C4" w:rsidP="001D21C4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用户点击“自动搭配”按钮</w:t>
            </w:r>
          </w:p>
          <w:p w:rsidR="001D21C4" w:rsidRDefault="001D21C4" w:rsidP="001D21C4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系统根据选取的衣服生成搭配，并列出前5个搭配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系统找不到合适搭配</w:t>
            </w:r>
          </w:p>
          <w:p w:rsidR="001D21C4" w:rsidRDefault="001D21C4" w:rsidP="0000537F">
            <w:r>
              <w:rPr>
                <w:rFonts w:hint="eastAsia"/>
              </w:rPr>
              <w:t>系统提示用户重新选取或减少需要的衣服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系统响应客户时间不超过</w:t>
            </w:r>
            <w:r w:rsidR="00A837AD"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1D21C4" w:rsidRPr="00F40317" w:rsidRDefault="001D21C4" w:rsidP="001D21C4"/>
    <w:p w:rsidR="001D21C4" w:rsidRDefault="001D21C4" w:rsidP="001D21C4">
      <w:pPr>
        <w:pStyle w:val="3"/>
        <w:numPr>
          <w:ilvl w:val="2"/>
          <w:numId w:val="1"/>
        </w:numPr>
      </w:pPr>
      <w:bookmarkStart w:id="40" w:name="_Toc11322551"/>
      <w:bookmarkStart w:id="41" w:name="_Toc14678838"/>
      <w:r>
        <w:t>&lt;</w:t>
      </w:r>
      <w:r>
        <w:rPr>
          <w:rFonts w:hint="eastAsia"/>
        </w:rPr>
        <w:t>Use case“衣橱管理”规约</w:t>
      </w:r>
      <w:r>
        <w:t>&gt;</w:t>
      </w:r>
      <w:bookmarkEnd w:id="40"/>
      <w:bookmarkEnd w:id="4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衣橱管理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用户上</w:t>
            </w:r>
            <w:proofErr w:type="gramStart"/>
            <w:r>
              <w:rPr>
                <w:rFonts w:hint="eastAsia"/>
              </w:rPr>
              <w:t>传衣服</w:t>
            </w:r>
            <w:proofErr w:type="gramEnd"/>
            <w:r>
              <w:rPr>
                <w:rFonts w:hint="eastAsia"/>
              </w:rPr>
              <w:t>并进行管理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用户已经登录并进入衣橱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系统保存衣橱的当前信息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用户点击“添加”按钮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系统弹出“拍照”和“手机相册选取”选项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用户点击“拍照”按钮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系统调用手机摄像机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用户拍摄想上传的衣服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系统检验照片的清晰度、完整度等信息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系统检验通过，弹出文本框，提示用户输入衣服名称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用户输入衣服名称</w:t>
            </w:r>
          </w:p>
          <w:p w:rsidR="001D21C4" w:rsidRDefault="001D21C4" w:rsidP="0000537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系统保存衣服名称和图片 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3a.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用户点击“</w:t>
            </w:r>
            <w:proofErr w:type="gramEnd"/>
            <w:r>
              <w:rPr>
                <w:rFonts w:hint="eastAsia"/>
              </w:rPr>
              <w:t>手机相册选取”，进入</w:t>
            </w:r>
            <w:r>
              <w:rPr>
                <w:rFonts w:hint="eastAsia"/>
              </w:rPr>
              <w:t>6</w:t>
            </w:r>
          </w:p>
          <w:p w:rsidR="001D21C4" w:rsidRDefault="001D21C4" w:rsidP="0000537F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系统检验不通过，提示用户，返回</w:t>
            </w:r>
            <w:r>
              <w:rPr>
                <w:rFonts w:hint="eastAsia"/>
              </w:rPr>
              <w:t>2</w:t>
            </w:r>
          </w:p>
        </w:tc>
      </w:tr>
      <w:tr w:rsidR="001D21C4" w:rsidTr="0000537F">
        <w:tc>
          <w:tcPr>
            <w:tcW w:w="1413" w:type="dxa"/>
          </w:tcPr>
          <w:p w:rsidR="001D21C4" w:rsidRDefault="001D21C4" w:rsidP="0000537F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1D21C4" w:rsidRDefault="001D21C4" w:rsidP="0000537F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</w:tbl>
    <w:p w:rsidR="001D21C4" w:rsidRPr="00F40317" w:rsidRDefault="001D21C4" w:rsidP="001D21C4"/>
    <w:p w:rsidR="001D21C4" w:rsidRPr="001D21C4" w:rsidRDefault="001D21C4" w:rsidP="001D21C4">
      <w:pPr>
        <w:pStyle w:val="a9"/>
        <w:ind w:left="0"/>
      </w:pPr>
    </w:p>
    <w:p w:rsidR="00E67440" w:rsidRDefault="00DA1C72">
      <w:pPr>
        <w:pStyle w:val="2"/>
        <w:ind w:left="720" w:hanging="720"/>
      </w:pPr>
      <w:bookmarkStart w:id="42" w:name="_Toc498836233"/>
      <w:bookmarkStart w:id="43" w:name="_Toc356851189"/>
      <w:bookmarkStart w:id="44" w:name="_Toc1467883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42"/>
      <w:bookmarkEnd w:id="43"/>
      <w:bookmarkEnd w:id="44"/>
    </w:p>
    <w:p w:rsidR="00990272" w:rsidRPr="00BB661E" w:rsidRDefault="00990272" w:rsidP="00990272">
      <w:pPr>
        <w:pStyle w:val="3"/>
        <w:numPr>
          <w:ilvl w:val="2"/>
          <w:numId w:val="1"/>
        </w:numPr>
        <w:ind w:left="720" w:hanging="720"/>
      </w:pPr>
      <w:bookmarkStart w:id="45" w:name="_Toc11322561"/>
      <w:bookmarkStart w:id="46" w:name="_Toc14678840"/>
      <w:r>
        <w:rPr>
          <w:rFonts w:hint="eastAsia"/>
        </w:rPr>
        <w:t>&lt;易用性需求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45"/>
      <w:bookmarkEnd w:id="46"/>
    </w:p>
    <w:p w:rsidR="00990272" w:rsidRPr="00990272" w:rsidRDefault="00990272" w:rsidP="00990272">
      <w:r w:rsidRPr="00D07969">
        <w:rPr>
          <w:rFonts w:hint="eastAsia"/>
        </w:rPr>
        <w:t>通过提示文档，普通用户可</w:t>
      </w:r>
      <w:r>
        <w:rPr>
          <w:rFonts w:hint="eastAsia"/>
        </w:rPr>
        <w:t>通过一键获取到推荐搭配。</w:t>
      </w:r>
    </w:p>
    <w:p w:rsidR="00990272" w:rsidRPr="00990272" w:rsidRDefault="00990272" w:rsidP="00990272"/>
    <w:p w:rsidR="00E67440" w:rsidRDefault="00E67440">
      <w:pPr>
        <w:pStyle w:val="2"/>
      </w:pPr>
      <w:bookmarkStart w:id="47" w:name="_Toc498836235"/>
      <w:bookmarkStart w:id="48" w:name="_Toc356851191"/>
      <w:bookmarkStart w:id="49" w:name="_Toc14678841"/>
      <w:r>
        <w:rPr>
          <w:rFonts w:hint="eastAsia"/>
        </w:rPr>
        <w:t>可靠性</w:t>
      </w:r>
      <w:bookmarkEnd w:id="47"/>
      <w:bookmarkEnd w:id="48"/>
      <w:bookmarkEnd w:id="49"/>
    </w:p>
    <w:p w:rsidR="00E67440" w:rsidRDefault="00E67440">
      <w:pPr>
        <w:pStyle w:val="3"/>
        <w:ind w:left="720" w:hanging="720"/>
      </w:pPr>
      <w:bookmarkStart w:id="50" w:name="_Toc498836236"/>
      <w:bookmarkStart w:id="51" w:name="_Toc356851192"/>
      <w:bookmarkStart w:id="52" w:name="_Toc14678842"/>
      <w:r>
        <w:t>&lt;</w:t>
      </w:r>
      <w:r>
        <w:rPr>
          <w:rFonts w:hint="eastAsia"/>
        </w:rPr>
        <w:t>可靠性需求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50"/>
      <w:bookmarkEnd w:id="51"/>
      <w:bookmarkEnd w:id="52"/>
    </w:p>
    <w:p w:rsidR="003C0CFE" w:rsidRDefault="003C0CFE" w:rsidP="003C0CFE">
      <w:r>
        <w:rPr>
          <w:rFonts w:hint="eastAsia"/>
        </w:rPr>
        <w:t>单次错误的平均发现、修复时间（M</w:t>
      </w:r>
      <w:r>
        <w:t>TTR</w:t>
      </w:r>
      <w:r>
        <w:rPr>
          <w:rFonts w:hint="eastAsia"/>
        </w:rPr>
        <w:t>）总计不超过10小时。</w:t>
      </w:r>
    </w:p>
    <w:p w:rsidR="003C0CFE" w:rsidRDefault="003C0CFE" w:rsidP="003C0CFE">
      <w:pPr>
        <w:pStyle w:val="3"/>
        <w:numPr>
          <w:ilvl w:val="2"/>
          <w:numId w:val="1"/>
        </w:numPr>
        <w:ind w:left="720" w:hanging="720"/>
      </w:pPr>
      <w:bookmarkStart w:id="53" w:name="_Toc11322571"/>
      <w:bookmarkStart w:id="54" w:name="_Toc14678843"/>
      <w:r>
        <w:rPr>
          <w:rFonts w:hint="eastAsia"/>
        </w:rPr>
        <w:t>&lt;可靠性需求二&gt;</w:t>
      </w:r>
      <w:bookmarkEnd w:id="53"/>
      <w:bookmarkEnd w:id="54"/>
    </w:p>
    <w:p w:rsidR="003C0CFE" w:rsidRDefault="003C0CFE" w:rsidP="003C0CFE">
      <w:r>
        <w:rPr>
          <w:rFonts w:hint="eastAsia"/>
        </w:rPr>
        <w:t>每千行代码的最高错误数</w:t>
      </w:r>
      <w:r>
        <w:t>(bugs/KLOC)</w:t>
      </w:r>
      <w:r>
        <w:rPr>
          <w:rFonts w:hint="eastAsia"/>
        </w:rPr>
        <w:t>小于1，每个功能点的错误数</w:t>
      </w:r>
      <w:r>
        <w:t>(bugs/function-point)</w:t>
      </w:r>
      <w:r>
        <w:rPr>
          <w:rFonts w:hint="eastAsia"/>
        </w:rPr>
        <w:t>小于1。</w:t>
      </w:r>
    </w:p>
    <w:p w:rsidR="003C0CFE" w:rsidRDefault="003C0CFE" w:rsidP="003C0CFE">
      <w:pPr>
        <w:pStyle w:val="3"/>
        <w:numPr>
          <w:ilvl w:val="2"/>
          <w:numId w:val="1"/>
        </w:numPr>
        <w:ind w:left="720" w:hanging="720"/>
      </w:pPr>
      <w:bookmarkStart w:id="55" w:name="_Toc11322572"/>
      <w:bookmarkStart w:id="56" w:name="_Toc14678844"/>
      <w:r>
        <w:rPr>
          <w:rFonts w:hint="eastAsia"/>
        </w:rPr>
        <w:t>&lt;可靠性需求三&gt;</w:t>
      </w:r>
      <w:bookmarkEnd w:id="55"/>
      <w:bookmarkEnd w:id="56"/>
    </w:p>
    <w:p w:rsidR="003C0CFE" w:rsidRDefault="003C0CFE" w:rsidP="003C0CFE">
      <w:r>
        <w:rPr>
          <w:rFonts w:hint="eastAsia"/>
        </w:rPr>
        <w:t>小错误：</w:t>
      </w:r>
    </w:p>
    <w:p w:rsidR="003C0CFE" w:rsidRDefault="003C0CFE" w:rsidP="003C0CFE">
      <w:r w:rsidRPr="00BB661E">
        <w:rPr>
          <w:rFonts w:hint="eastAsia"/>
        </w:rPr>
        <w:t>次要功能没有完全实现但不影响使用。如提示信息不太准确，或用户界面差，操作时间长，模块功能部分失效等，打印内容、格式错误，删除操作未给出提示，数据库表中有过多的空字段等</w:t>
      </w:r>
      <w:r>
        <w:rPr>
          <w:rFonts w:hint="eastAsia"/>
        </w:rPr>
        <w:t>。</w:t>
      </w:r>
    </w:p>
    <w:p w:rsidR="003C0CFE" w:rsidRDefault="003C0CFE" w:rsidP="003C0CFE">
      <w:r>
        <w:rPr>
          <w:rFonts w:hint="eastAsia"/>
        </w:rPr>
        <w:t>大错误：</w:t>
      </w:r>
    </w:p>
    <w:p w:rsidR="003C0CFE" w:rsidRDefault="003C0CFE" w:rsidP="003C0CFE">
      <w:r w:rsidRPr="00BB661E">
        <w:rPr>
          <w:rFonts w:hint="eastAsia"/>
        </w:rPr>
        <w:t>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  <w:r>
        <w:rPr>
          <w:rFonts w:hint="eastAsia"/>
        </w:rPr>
        <w:t>。</w:t>
      </w:r>
    </w:p>
    <w:p w:rsidR="003C0CFE" w:rsidRDefault="003C0CFE" w:rsidP="003C0CFE">
      <w:r>
        <w:rPr>
          <w:rFonts w:hint="eastAsia"/>
        </w:rPr>
        <w:t>严重错误：</w:t>
      </w:r>
    </w:p>
    <w:p w:rsidR="003C0CFE" w:rsidRPr="002C419E" w:rsidRDefault="003C0CFE" w:rsidP="003C0CFE">
      <w:r w:rsidRPr="00BB661E">
        <w:rPr>
          <w:rFonts w:hint="eastAsia"/>
        </w:rPr>
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</w:t>
      </w:r>
      <w:r>
        <w:rPr>
          <w:rFonts w:hint="eastAsia"/>
        </w:rPr>
        <w:t>。</w:t>
      </w:r>
    </w:p>
    <w:p w:rsidR="003C0CFE" w:rsidRPr="003C0CFE" w:rsidRDefault="003C0CFE" w:rsidP="003C0CFE"/>
    <w:p w:rsidR="00E67440" w:rsidRDefault="00E67440">
      <w:pPr>
        <w:pStyle w:val="2"/>
        <w:numPr>
          <w:ilvl w:val="1"/>
          <w:numId w:val="1"/>
        </w:numPr>
      </w:pPr>
      <w:bookmarkStart w:id="57" w:name="_Toc498836237"/>
      <w:bookmarkStart w:id="58" w:name="_Toc356851193"/>
      <w:bookmarkStart w:id="59" w:name="_Toc14678845"/>
      <w:r>
        <w:rPr>
          <w:rFonts w:hint="eastAsia"/>
        </w:rPr>
        <w:t>性能</w:t>
      </w:r>
      <w:bookmarkEnd w:id="57"/>
      <w:bookmarkEnd w:id="58"/>
      <w:bookmarkEnd w:id="59"/>
    </w:p>
    <w:p w:rsidR="00E503A8" w:rsidRDefault="00E503A8" w:rsidP="00E503A8">
      <w:pPr>
        <w:pStyle w:val="3"/>
        <w:numPr>
          <w:ilvl w:val="2"/>
          <w:numId w:val="1"/>
        </w:numPr>
        <w:ind w:left="720" w:hanging="720"/>
      </w:pPr>
      <w:bookmarkStart w:id="60" w:name="_Toc498836238"/>
      <w:bookmarkStart w:id="61" w:name="_Toc356851194"/>
      <w:bookmarkStart w:id="62" w:name="_Toc11322574"/>
      <w:bookmarkStart w:id="63" w:name="_Toc498836239"/>
      <w:bookmarkStart w:id="64" w:name="_Toc356851195"/>
      <w:bookmarkStart w:id="65" w:name="_Toc14678846"/>
      <w:r>
        <w:t>&lt;</w:t>
      </w:r>
      <w:r>
        <w:rPr>
          <w:rFonts w:hint="eastAsia"/>
        </w:rPr>
        <w:t>性能需求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60"/>
      <w:bookmarkEnd w:id="61"/>
      <w:bookmarkEnd w:id="62"/>
      <w:bookmarkEnd w:id="65"/>
    </w:p>
    <w:p w:rsidR="00E503A8" w:rsidRDefault="00E503A8" w:rsidP="00BE4FD8">
      <w:r>
        <w:rPr>
          <w:rFonts w:hint="eastAsia"/>
        </w:rPr>
        <w:t>在并发用户数不超过2000的情况下，事务平均响应时间为3秒，最长不超过10秒，并同时给出等待响应的提示。</w:t>
      </w:r>
    </w:p>
    <w:p w:rsidR="00E503A8" w:rsidRDefault="00E503A8" w:rsidP="00E503A8">
      <w:pPr>
        <w:pStyle w:val="3"/>
        <w:numPr>
          <w:ilvl w:val="2"/>
          <w:numId w:val="1"/>
        </w:numPr>
        <w:ind w:left="720" w:hanging="720"/>
      </w:pPr>
      <w:bookmarkStart w:id="66" w:name="_Toc11322579"/>
      <w:bookmarkStart w:id="67" w:name="_Toc14678847"/>
      <w:r>
        <w:rPr>
          <w:rFonts w:hint="eastAsia"/>
        </w:rPr>
        <w:t>&lt;性能需求二</w:t>
      </w:r>
      <w:r>
        <w:t>&gt;</w:t>
      </w:r>
      <w:bookmarkEnd w:id="66"/>
      <w:bookmarkEnd w:id="67"/>
    </w:p>
    <w:p w:rsidR="00E503A8" w:rsidRDefault="00E503A8" w:rsidP="00BE4FD8">
      <w:r>
        <w:rPr>
          <w:rFonts w:hint="eastAsia"/>
        </w:rPr>
        <w:t>搭配准确率：</w:t>
      </w:r>
    </w:p>
    <w:p w:rsidR="00E503A8" w:rsidRPr="00F7015C" w:rsidRDefault="00E503A8" w:rsidP="00BE4FD8">
      <w:r>
        <w:rPr>
          <w:rFonts w:hint="eastAsia"/>
        </w:rPr>
        <w:t>在推荐的搭配中获取各服装的参数，进行单元测试，保证搭配准确率达到80%以上。</w:t>
      </w:r>
    </w:p>
    <w:p w:rsidR="00E67440" w:rsidRDefault="00E67440">
      <w:pPr>
        <w:pStyle w:val="2"/>
      </w:pPr>
      <w:bookmarkStart w:id="68" w:name="_Toc14678848"/>
      <w:r>
        <w:rPr>
          <w:rFonts w:hint="eastAsia"/>
        </w:rPr>
        <w:lastRenderedPageBreak/>
        <w:t>可支持性</w:t>
      </w:r>
      <w:bookmarkEnd w:id="63"/>
      <w:bookmarkEnd w:id="64"/>
      <w:bookmarkEnd w:id="68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此节应列出将提高所构建系统的可支持性或可维护性的所有需求，其中包括编码标准、命名约定、类库、维护访问权和维护实用程序。</w:t>
      </w:r>
      <w:r>
        <w:t>]</w:t>
      </w:r>
    </w:p>
    <w:p w:rsidR="00E67440" w:rsidRDefault="00E67440">
      <w:pPr>
        <w:pStyle w:val="3"/>
        <w:ind w:left="720" w:hanging="720"/>
      </w:pPr>
      <w:bookmarkStart w:id="69" w:name="_Toc498836240"/>
      <w:bookmarkStart w:id="70" w:name="_Toc356851196"/>
      <w:bookmarkStart w:id="71" w:name="_Toc14678849"/>
      <w:r>
        <w:t>&lt;</w:t>
      </w:r>
      <w:r>
        <w:rPr>
          <w:rFonts w:hint="eastAsia"/>
        </w:rPr>
        <w:t>可支持性需求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69"/>
      <w:bookmarkEnd w:id="70"/>
      <w:bookmarkEnd w:id="71"/>
    </w:p>
    <w:p w:rsidR="00925FE2" w:rsidRDefault="00925FE2" w:rsidP="00925FE2">
      <w:r>
        <w:rPr>
          <w:rFonts w:hint="eastAsia"/>
        </w:rPr>
        <w:t>支持系统平台：安卓/Windows/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925FE2" w:rsidRDefault="00925FE2" w:rsidP="00925FE2">
      <w:r>
        <w:rPr>
          <w:rFonts w:hint="eastAsia"/>
        </w:rPr>
        <w:t>客户端：安卓/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:rsidR="00925FE2" w:rsidRDefault="00925FE2" w:rsidP="00925FE2">
      <w:r>
        <w:rPr>
          <w:rFonts w:hint="eastAsia"/>
        </w:rPr>
        <w:t>服务端：Windows</w:t>
      </w:r>
    </w:p>
    <w:p w:rsidR="00925FE2" w:rsidRPr="00925FE2" w:rsidRDefault="00925FE2" w:rsidP="00925FE2"/>
    <w:p w:rsidR="00925FE2" w:rsidRDefault="00925FE2" w:rsidP="00925FE2">
      <w:pPr>
        <w:pStyle w:val="3"/>
        <w:numPr>
          <w:ilvl w:val="2"/>
          <w:numId w:val="1"/>
        </w:numPr>
        <w:ind w:left="720" w:hanging="720"/>
      </w:pPr>
      <w:bookmarkStart w:id="72" w:name="_Toc11322582"/>
      <w:bookmarkStart w:id="73" w:name="_Toc14678850"/>
      <w:r>
        <w:t>&lt;</w:t>
      </w:r>
      <w:r>
        <w:rPr>
          <w:rFonts w:hint="eastAsia"/>
        </w:rPr>
        <w:t>可支持性需求二</w:t>
      </w:r>
      <w:r>
        <w:t>&gt;</w:t>
      </w:r>
      <w:bookmarkEnd w:id="72"/>
      <w:bookmarkEnd w:id="73"/>
    </w:p>
    <w:p w:rsidR="00925FE2" w:rsidRDefault="00925FE2" w:rsidP="00925FE2">
      <w:r>
        <w:rPr>
          <w:rFonts w:hint="eastAsia"/>
        </w:rPr>
        <w:t>编码标准：Google Code Style</w:t>
      </w:r>
    </w:p>
    <w:p w:rsidR="00925FE2" w:rsidRPr="00931338" w:rsidRDefault="00925FE2" w:rsidP="00925FE2">
      <w:r>
        <w:rPr>
          <w:rFonts w:hint="eastAsia"/>
        </w:rPr>
        <w:t>维护访问权：小组项目成员</w:t>
      </w:r>
    </w:p>
    <w:p w:rsidR="00925FE2" w:rsidRPr="00925FE2" w:rsidRDefault="00925FE2" w:rsidP="00925FE2"/>
    <w:p w:rsidR="00E67440" w:rsidRDefault="00E67440">
      <w:pPr>
        <w:pStyle w:val="2"/>
      </w:pPr>
      <w:bookmarkStart w:id="74" w:name="_Toc498836241"/>
      <w:bookmarkStart w:id="75" w:name="_Toc356851197"/>
      <w:bookmarkStart w:id="76" w:name="_Toc14678851"/>
      <w:r>
        <w:rPr>
          <w:rFonts w:hint="eastAsia"/>
        </w:rPr>
        <w:t>设计约束</w:t>
      </w:r>
      <w:bookmarkEnd w:id="74"/>
      <w:bookmarkEnd w:id="75"/>
      <w:bookmarkEnd w:id="76"/>
    </w:p>
    <w:p w:rsidR="002A35ED" w:rsidRDefault="002A35ED" w:rsidP="002A35ED">
      <w:r>
        <w:rPr>
          <w:rFonts w:hint="eastAsia"/>
        </w:rPr>
        <w:t>软件语言：核心算法部分：Python</w:t>
      </w:r>
    </w:p>
    <w:p w:rsidR="002A35ED" w:rsidRDefault="002A35ED" w:rsidP="002A35ED">
      <w:r>
        <w:rPr>
          <w:rFonts w:hint="eastAsia"/>
        </w:rPr>
        <w:t>用户界面：Windows UI</w:t>
      </w:r>
    </w:p>
    <w:p w:rsidR="002A35ED" w:rsidRDefault="002A35ED" w:rsidP="002A35ED">
      <w:r>
        <w:rPr>
          <w:rFonts w:hint="eastAsia"/>
        </w:rPr>
        <w:t>（软件流程需求：）</w:t>
      </w:r>
    </w:p>
    <w:p w:rsidR="002A35ED" w:rsidRDefault="002A35ED" w:rsidP="002A35ED">
      <w:r>
        <w:rPr>
          <w:rFonts w:hint="eastAsia"/>
        </w:rPr>
        <w:t>开发工具的指定用途：TensorFlow/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：核心算法编写</w:t>
      </w:r>
    </w:p>
    <w:p w:rsidR="002A35ED" w:rsidRDefault="002A35ED" w:rsidP="002A35ED">
      <w:r>
        <w:rPr>
          <w:rFonts w:hint="eastAsia"/>
        </w:rPr>
        <w:t>Qt/GTK用于界面设计</w:t>
      </w:r>
    </w:p>
    <w:p w:rsidR="002A35ED" w:rsidRDefault="002A35ED" w:rsidP="002A35ED">
      <w:proofErr w:type="spellStart"/>
      <w:r>
        <w:t>W</w:t>
      </w:r>
      <w:r>
        <w:rPr>
          <w:rFonts w:hint="eastAsia"/>
        </w:rPr>
        <w:t>ebstorm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用于相关页面的制作</w:t>
      </w:r>
    </w:p>
    <w:p w:rsidR="002A35ED" w:rsidRDefault="002A35ED" w:rsidP="002A35ED">
      <w:r>
        <w:rPr>
          <w:rFonts w:hint="eastAsia"/>
        </w:rPr>
        <w:t>若干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等平台的工具和算法</w:t>
      </w:r>
    </w:p>
    <w:p w:rsidR="002A35ED" w:rsidRPr="002A35ED" w:rsidRDefault="002A35ED" w:rsidP="002A35ED"/>
    <w:p w:rsidR="00E67440" w:rsidRDefault="00E67440">
      <w:pPr>
        <w:pStyle w:val="2"/>
      </w:pPr>
      <w:bookmarkStart w:id="77" w:name="_Toc498836243"/>
      <w:bookmarkStart w:id="78" w:name="_Toc356851199"/>
      <w:bookmarkStart w:id="79" w:name="_Toc14678852"/>
      <w:r>
        <w:rPr>
          <w:rFonts w:hint="eastAsia"/>
        </w:rPr>
        <w:t>联机用户文档和帮助系统需求</w:t>
      </w:r>
      <w:bookmarkEnd w:id="77"/>
      <w:bookmarkEnd w:id="78"/>
      <w:bookmarkEnd w:id="79"/>
    </w:p>
    <w:p w:rsidR="00242F95" w:rsidRPr="00931338" w:rsidRDefault="00242F95" w:rsidP="00242F95">
      <w:bookmarkStart w:id="80" w:name="_Toc498836245"/>
      <w:bookmarkStart w:id="81" w:name="_Toc356851200"/>
      <w:r w:rsidRPr="00931338">
        <w:rPr>
          <w:rFonts w:hint="eastAsia"/>
        </w:rPr>
        <w:t>对新用户提供必要的软件使用帮助指导，例如新手教程、新手指引等。并且提供必要的客服答疑渠道。在初次使用时提供相关用户权益合约，如隐私权保护等等。</w:t>
      </w:r>
    </w:p>
    <w:p w:rsidR="00E67440" w:rsidRDefault="00E67440">
      <w:pPr>
        <w:pStyle w:val="2"/>
      </w:pPr>
      <w:bookmarkStart w:id="82" w:name="_Toc14678853"/>
      <w:r>
        <w:rPr>
          <w:rFonts w:hint="eastAsia"/>
        </w:rPr>
        <w:t>接口</w:t>
      </w:r>
      <w:bookmarkEnd w:id="80"/>
      <w:bookmarkEnd w:id="81"/>
      <w:bookmarkEnd w:id="82"/>
    </w:p>
    <w:p w:rsidR="00BE493B" w:rsidRDefault="00BE493B" w:rsidP="00BE493B">
      <w:pPr>
        <w:pStyle w:val="3"/>
        <w:numPr>
          <w:ilvl w:val="2"/>
          <w:numId w:val="1"/>
        </w:numPr>
        <w:ind w:left="720" w:hanging="720"/>
      </w:pPr>
      <w:bookmarkStart w:id="83" w:name="_Toc498836248"/>
      <w:bookmarkStart w:id="84" w:name="_Toc356851203"/>
      <w:bookmarkStart w:id="85" w:name="_Toc11322588"/>
      <w:bookmarkStart w:id="86" w:name="_Toc14678854"/>
      <w:r>
        <w:rPr>
          <w:rFonts w:hint="eastAsia"/>
        </w:rPr>
        <w:t>软件接口</w:t>
      </w:r>
      <w:bookmarkEnd w:id="83"/>
      <w:bookmarkEnd w:id="84"/>
      <w:bookmarkEnd w:id="85"/>
      <w:bookmarkEnd w:id="86"/>
    </w:p>
    <w:p w:rsidR="00BE493B" w:rsidRDefault="00A974B2" w:rsidP="00BE493B">
      <w:hyperlink r:id="rId10" w:history="1">
        <w:r w:rsidR="00BE493B" w:rsidRPr="00D429A2">
          <w:rPr>
            <w:rStyle w:val="ae"/>
            <w:rFonts w:hint="eastAsia"/>
          </w:rPr>
          <w:t>h</w:t>
        </w:r>
        <w:r w:rsidR="00BE493B" w:rsidRPr="00D429A2">
          <w:rPr>
            <w:rStyle w:val="ae"/>
          </w:rPr>
          <w:t>ttp://127.0.0.1:5000</w:t>
        </w:r>
      </w:hyperlink>
      <w:r w:rsidR="00BE493B">
        <w:t xml:space="preserve">  </w:t>
      </w:r>
      <w:r w:rsidR="00BE493B">
        <w:rPr>
          <w:rFonts w:hint="eastAsia"/>
        </w:rPr>
        <w:t xml:space="preserve">输入：衣服的base64码 </w:t>
      </w:r>
      <w:r w:rsidR="00BE493B">
        <w:t xml:space="preserve">   </w:t>
      </w:r>
      <w:r w:rsidR="00BE493B">
        <w:rPr>
          <w:rFonts w:hint="eastAsia"/>
        </w:rPr>
        <w:t>输出：在前端界面显示获取的五套搭配</w:t>
      </w:r>
    </w:p>
    <w:p w:rsidR="00BE493B" w:rsidRPr="00BE493B" w:rsidRDefault="00A974B2" w:rsidP="00BE493B">
      <w:hyperlink r:id="rId11" w:history="1">
        <w:r w:rsidR="00BE493B" w:rsidRPr="00D429A2">
          <w:rPr>
            <w:rStyle w:val="ae"/>
            <w:rFonts w:hint="eastAsia"/>
          </w:rPr>
          <w:t>h</w:t>
        </w:r>
        <w:r w:rsidR="00BE493B" w:rsidRPr="00D429A2">
          <w:rPr>
            <w:rStyle w:val="ae"/>
          </w:rPr>
          <w:t>ttp://127.0.0.1:6230</w:t>
        </w:r>
      </w:hyperlink>
      <w:r w:rsidR="00BE493B">
        <w:t xml:space="preserve">  </w:t>
      </w:r>
      <w:r w:rsidR="00BE493B">
        <w:rPr>
          <w:rFonts w:hint="eastAsia"/>
        </w:rPr>
        <w:t xml:space="preserve">输入：衣服的base64码 </w:t>
      </w:r>
      <w:r w:rsidR="00BE493B">
        <w:t xml:space="preserve">   </w:t>
      </w:r>
      <w:r w:rsidR="00BE493B">
        <w:rPr>
          <w:rFonts w:hint="eastAsia"/>
        </w:rPr>
        <w:t>输出：将衣服识别截取出来后的base64码和种类</w:t>
      </w:r>
    </w:p>
    <w:p w:rsidR="00BE493B" w:rsidRDefault="00BE493B" w:rsidP="00BE493B">
      <w:pPr>
        <w:pStyle w:val="3"/>
        <w:numPr>
          <w:ilvl w:val="2"/>
          <w:numId w:val="1"/>
        </w:numPr>
        <w:ind w:left="720" w:hanging="720"/>
      </w:pPr>
      <w:bookmarkStart w:id="87" w:name="_Toc498836249"/>
      <w:bookmarkStart w:id="88" w:name="_Toc356851204"/>
      <w:bookmarkStart w:id="89" w:name="_Toc11322589"/>
      <w:bookmarkStart w:id="90" w:name="_Toc14678855"/>
      <w:r>
        <w:rPr>
          <w:rFonts w:hint="eastAsia"/>
        </w:rPr>
        <w:t>通信接口</w:t>
      </w:r>
      <w:bookmarkEnd w:id="87"/>
      <w:bookmarkEnd w:id="88"/>
      <w:bookmarkEnd w:id="89"/>
      <w:bookmarkEnd w:id="90"/>
    </w:p>
    <w:p w:rsidR="00BE493B" w:rsidRPr="00BE493B" w:rsidRDefault="00BE493B" w:rsidP="00BE493B">
      <w:pPr>
        <w:rPr>
          <w:i/>
        </w:rPr>
      </w:pPr>
      <w:r w:rsidRPr="00BE493B">
        <w:rPr>
          <w:rFonts w:hint="eastAsia"/>
        </w:rPr>
        <w:t>无线局域网，手机、电脑等终端设备</w:t>
      </w:r>
    </w:p>
    <w:p w:rsidR="00E67440" w:rsidRDefault="00E67440">
      <w:pPr>
        <w:pStyle w:val="2"/>
      </w:pPr>
      <w:bookmarkStart w:id="91" w:name="_Toc498836252"/>
      <w:bookmarkStart w:id="92" w:name="_Toc356851205"/>
      <w:bookmarkStart w:id="93" w:name="_Toc14678856"/>
      <w:r>
        <w:rPr>
          <w:rFonts w:hint="eastAsia"/>
        </w:rPr>
        <w:t>适用的标准</w:t>
      </w:r>
      <w:bookmarkEnd w:id="91"/>
      <w:bookmarkEnd w:id="92"/>
      <w:bookmarkEnd w:id="93"/>
    </w:p>
    <w:p w:rsidR="00F5361D" w:rsidRDefault="00F5361D" w:rsidP="00F5361D">
      <w:r>
        <w:rPr>
          <w:rFonts w:hint="eastAsia"/>
        </w:rPr>
        <w:t>设计文档标准：G</w:t>
      </w:r>
      <w:r>
        <w:t>B</w:t>
      </w:r>
      <w:r>
        <w:rPr>
          <w:rFonts w:hint="eastAsia"/>
        </w:rPr>
        <w:t>8567</w:t>
      </w:r>
      <w:r>
        <w:t>—</w:t>
      </w:r>
      <w:r>
        <w:rPr>
          <w:rFonts w:hint="eastAsia"/>
        </w:rPr>
        <w:t>88</w:t>
      </w:r>
    </w:p>
    <w:p w:rsidR="00F5361D" w:rsidRDefault="00F5361D" w:rsidP="00F5361D">
      <w:r>
        <w:rPr>
          <w:rFonts w:hint="eastAsia"/>
        </w:rPr>
        <w:t>中华人民共和国计算机软件保护条例</w:t>
      </w:r>
    </w:p>
    <w:p w:rsidR="00F5361D" w:rsidRPr="00931338" w:rsidRDefault="00F5361D" w:rsidP="00F5361D">
      <w:r>
        <w:rPr>
          <w:rFonts w:hint="eastAsia"/>
        </w:rPr>
        <w:t>国际I</w:t>
      </w:r>
      <w:r>
        <w:t>SO</w:t>
      </w:r>
      <w:r>
        <w:rPr>
          <w:rFonts w:hint="eastAsia"/>
        </w:rPr>
        <w:t>9000标准</w:t>
      </w:r>
    </w:p>
    <w:p w:rsidR="00E67440" w:rsidRDefault="00E67440" w:rsidP="00F5361D">
      <w:pPr>
        <w:pStyle w:val="InfoBlue"/>
      </w:pPr>
    </w:p>
    <w:sectPr w:rsidR="00E6744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4B2" w:rsidRDefault="00A974B2">
      <w:r>
        <w:separator/>
      </w:r>
    </w:p>
  </w:endnote>
  <w:endnote w:type="continuationSeparator" w:id="0">
    <w:p w:rsidR="00A974B2" w:rsidRDefault="00A9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537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537F" w:rsidRDefault="0000537F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537F" w:rsidRDefault="0000537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537F" w:rsidRDefault="0000537F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0537F" w:rsidRDefault="000053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4B2" w:rsidRDefault="00A974B2">
      <w:r>
        <w:separator/>
      </w:r>
    </w:p>
  </w:footnote>
  <w:footnote w:type="continuationSeparator" w:id="0">
    <w:p w:rsidR="00A974B2" w:rsidRDefault="00A97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37F" w:rsidRDefault="0000537F">
    <w:pPr>
      <w:rPr>
        <w:sz w:val="24"/>
      </w:rPr>
    </w:pPr>
  </w:p>
  <w:p w:rsidR="0000537F" w:rsidRDefault="0000537F">
    <w:pPr>
      <w:pBdr>
        <w:top w:val="single" w:sz="6" w:space="1" w:color="auto"/>
      </w:pBdr>
      <w:rPr>
        <w:sz w:val="24"/>
      </w:rPr>
    </w:pPr>
  </w:p>
  <w:p w:rsidR="0000537F" w:rsidRDefault="000053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00537F" w:rsidRDefault="0000537F">
    <w:pPr>
      <w:pBdr>
        <w:bottom w:val="single" w:sz="6" w:space="1" w:color="auto"/>
      </w:pBdr>
      <w:jc w:val="right"/>
      <w:rPr>
        <w:sz w:val="24"/>
      </w:rPr>
    </w:pPr>
  </w:p>
  <w:p w:rsidR="0000537F" w:rsidRDefault="000053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537F">
      <w:tc>
        <w:tcPr>
          <w:tcW w:w="6379" w:type="dxa"/>
        </w:tcPr>
        <w:p w:rsidR="0000537F" w:rsidRDefault="0000537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537F" w:rsidRDefault="0000537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00537F">
      <w:tc>
        <w:tcPr>
          <w:tcW w:w="6379" w:type="dxa"/>
        </w:tcPr>
        <w:p w:rsidR="0000537F" w:rsidRDefault="0000537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537F" w:rsidRDefault="0000537F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00537F" w:rsidRDefault="0000537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DF2E36"/>
    <w:multiLevelType w:val="hybridMultilevel"/>
    <w:tmpl w:val="EE26A6A4"/>
    <w:lvl w:ilvl="0" w:tplc="C3B80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76E8F"/>
    <w:multiLevelType w:val="hybridMultilevel"/>
    <w:tmpl w:val="4300D282"/>
    <w:lvl w:ilvl="0" w:tplc="CA40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728E0"/>
    <w:multiLevelType w:val="hybridMultilevel"/>
    <w:tmpl w:val="3C74A350"/>
    <w:lvl w:ilvl="0" w:tplc="3BE4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C442C"/>
    <w:multiLevelType w:val="hybridMultilevel"/>
    <w:tmpl w:val="4FA83322"/>
    <w:lvl w:ilvl="0" w:tplc="5BDC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62E27"/>
    <w:multiLevelType w:val="hybridMultilevel"/>
    <w:tmpl w:val="FC3ADF1C"/>
    <w:lvl w:ilvl="0" w:tplc="40FC6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C603EDA"/>
    <w:multiLevelType w:val="multilevel"/>
    <w:tmpl w:val="0582A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E34E6A"/>
    <w:multiLevelType w:val="hybridMultilevel"/>
    <w:tmpl w:val="A2449FA2"/>
    <w:lvl w:ilvl="0" w:tplc="8E56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90"/>
    <w:rsid w:val="0000537F"/>
    <w:rsid w:val="00104A24"/>
    <w:rsid w:val="00113175"/>
    <w:rsid w:val="00132927"/>
    <w:rsid w:val="0015797F"/>
    <w:rsid w:val="001D21C4"/>
    <w:rsid w:val="00242F95"/>
    <w:rsid w:val="00272C8F"/>
    <w:rsid w:val="0028141E"/>
    <w:rsid w:val="002A35ED"/>
    <w:rsid w:val="002F1888"/>
    <w:rsid w:val="003A0F59"/>
    <w:rsid w:val="003C0CFE"/>
    <w:rsid w:val="00474FD1"/>
    <w:rsid w:val="00497B7F"/>
    <w:rsid w:val="005D78B7"/>
    <w:rsid w:val="006A4F91"/>
    <w:rsid w:val="00743FE1"/>
    <w:rsid w:val="008674BE"/>
    <w:rsid w:val="00873FE5"/>
    <w:rsid w:val="00925FE2"/>
    <w:rsid w:val="00990272"/>
    <w:rsid w:val="00A030C5"/>
    <w:rsid w:val="00A837AD"/>
    <w:rsid w:val="00A974B2"/>
    <w:rsid w:val="00BE493B"/>
    <w:rsid w:val="00BE4FD8"/>
    <w:rsid w:val="00C44889"/>
    <w:rsid w:val="00CC27DB"/>
    <w:rsid w:val="00D850C2"/>
    <w:rsid w:val="00DA1C72"/>
    <w:rsid w:val="00DB32AF"/>
    <w:rsid w:val="00DF0495"/>
    <w:rsid w:val="00E503A8"/>
    <w:rsid w:val="00E54790"/>
    <w:rsid w:val="00E67440"/>
    <w:rsid w:val="00F5361D"/>
    <w:rsid w:val="00FB5069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71BC3-3660-437D-982F-03021C24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1D21C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D21C4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5D78B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D78B7"/>
  </w:style>
  <w:style w:type="paragraph" w:styleId="TOC2">
    <w:name w:val="toc 2"/>
    <w:basedOn w:val="a"/>
    <w:next w:val="a"/>
    <w:autoRedefine/>
    <w:uiPriority w:val="39"/>
    <w:rsid w:val="005D78B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D78B7"/>
    <w:pPr>
      <w:ind w:leftChars="400" w:left="840"/>
    </w:pPr>
  </w:style>
  <w:style w:type="character" w:styleId="af3">
    <w:name w:val="Unresolved Mention"/>
    <w:basedOn w:val="a0"/>
    <w:uiPriority w:val="99"/>
    <w:semiHidden/>
    <w:unhideWhenUsed/>
    <w:rsid w:val="0074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62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JTU\learning%20materials\homework\&#36719;&#20214;&#24037;&#31243;&#23548;&#35770;\2019&#26257;&#20551;&#22823;&#20316;&#19994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3F461-C5F2-490B-B26A-AC919A37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39</TotalTime>
  <Pages>8</Pages>
  <Words>922</Words>
  <Characters>5258</Characters>
  <Application>Microsoft Office Word</Application>
  <DocSecurity>0</DocSecurity>
  <Lines>43</Lines>
  <Paragraphs>12</Paragraphs>
  <ScaleCrop>false</ScaleCrop>
  <Company>&lt;SJTU&gt;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余张辉</dc:creator>
  <cp:keywords/>
  <cp:lastModifiedBy>余 张辉</cp:lastModifiedBy>
  <cp:revision>38</cp:revision>
  <cp:lastPrinted>1899-12-31T16:00:00Z</cp:lastPrinted>
  <dcterms:created xsi:type="dcterms:W3CDTF">2019-07-21T15:53:00Z</dcterms:created>
  <dcterms:modified xsi:type="dcterms:W3CDTF">2019-07-22T01:06:00Z</dcterms:modified>
</cp:coreProperties>
</file>