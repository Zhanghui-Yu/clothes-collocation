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BF1524">
        <w:rPr>
          <w:rFonts w:ascii="Arial" w:hAnsi="Arial" w:hint="eastAsia"/>
        </w:rPr>
        <w:t>&lt;</w:t>
      </w:r>
      <w:r w:rsidR="005C6FC4">
        <w:rPr>
          <w:rFonts w:ascii="Arial" w:hAnsi="Arial" w:hint="eastAsia"/>
        </w:rPr>
        <w:t>智能穿衣搭配系统</w:t>
      </w:r>
      <w:r w:rsidR="005C6FC4">
        <w:rPr>
          <w:rFonts w:ascii="Arial" w:hAnsi="Arial" w:hint="eastAsia"/>
        </w:rPr>
        <w:t xml:space="preserve">Mardrobe </w:t>
      </w:r>
      <w:r w:rsidR="00BF15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F1524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513C01">
        <w:rPr>
          <w:rFonts w:ascii="Arial" w:hAnsi="Arial" w:hint="eastAsia"/>
          <w:sz w:val="28"/>
        </w:rPr>
        <w:t>4</w:t>
      </w:r>
      <w:r>
        <w:rPr>
          <w:rFonts w:ascii="Arial" w:hAnsi="Arial"/>
          <w:sz w:val="28"/>
        </w:rPr>
        <w:t>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497B7F" w:rsidRDefault="00497B7F" w:rsidP="00497B7F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85CE4">
              <w:rPr>
                <w:rFonts w:ascii="Times New Roman"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A85CE4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A85CE4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85CE4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85CE4">
              <w:rPr>
                <w:rFonts w:hint="eastAsia"/>
              </w:rPr>
              <w:t>余张辉</w:t>
            </w:r>
            <w:r w:rsidR="00404548">
              <w:rPr>
                <w:rFonts w:hint="eastAsia"/>
              </w:rPr>
              <w:t>，高治远，张帅，李佳睿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20150A" w:rsidRDefault="00497B7F" w:rsidP="0020150A">
      <w:pPr>
        <w:pStyle w:val="a4"/>
        <w:rPr>
          <w:b w:val="0"/>
        </w:rPr>
      </w:pPr>
      <w: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1589121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50A" w:rsidRDefault="0020150A">
          <w:pPr>
            <w:pStyle w:val="TOC"/>
          </w:pPr>
          <w:r>
            <w:rPr>
              <w:lang w:val="zh-CN"/>
            </w:rPr>
            <w:t>目录</w:t>
          </w:r>
        </w:p>
        <w:p w:rsidR="0020150A" w:rsidRDefault="0020150A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1628" w:history="1">
            <w:r w:rsidRPr="00C54FE2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C54FE2">
              <w:rPr>
                <w:rStyle w:val="ae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29" w:history="1">
            <w:r w:rsidR="0020150A" w:rsidRPr="00C54FE2">
              <w:rPr>
                <w:rStyle w:val="ae"/>
                <w:noProof/>
              </w:rPr>
              <w:t>1.1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目的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_Toc15031629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3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30" w:history="1">
            <w:r w:rsidR="0020150A" w:rsidRPr="00C54FE2">
              <w:rPr>
                <w:rStyle w:val="ae"/>
                <w:noProof/>
              </w:rPr>
              <w:t>1.2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定义、首字母缩写词和缩略语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_Toc15031630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3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31" w:history="1">
            <w:r w:rsidR="0020150A" w:rsidRPr="00C54FE2">
              <w:rPr>
                <w:rStyle w:val="ae"/>
                <w:noProof/>
              </w:rPr>
              <w:t>1.3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参考资料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_Toc15031631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3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15031632" w:history="1">
            <w:r w:rsidR="0020150A" w:rsidRPr="00C54FE2">
              <w:rPr>
                <w:rStyle w:val="ae"/>
                <w:noProof/>
              </w:rPr>
              <w:t>2.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整体说明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_Toc15031632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3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33" w:history="1">
            <w:r w:rsidR="0020150A" w:rsidRPr="00C54FE2">
              <w:rPr>
                <w:rStyle w:val="ae"/>
                <w:noProof/>
              </w:rPr>
              <w:t>2.1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&lt;产品总体效果&gt;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_Toc15031633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3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34" w:history="1">
            <w:r w:rsidR="0020150A" w:rsidRPr="00C54FE2">
              <w:rPr>
                <w:rStyle w:val="ae"/>
                <w:noProof/>
              </w:rPr>
              <w:t>2.2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&lt;产品功能&gt;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_Toc15031634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3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35" w:history="1">
            <w:r w:rsidR="0020150A" w:rsidRPr="00C54FE2">
              <w:rPr>
                <w:rStyle w:val="ae"/>
                <w:noProof/>
              </w:rPr>
              <w:t>2.3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&lt;用户特征&gt;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_Toc15031635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3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36" w:history="1">
            <w:r w:rsidR="0020150A" w:rsidRPr="00C54FE2">
              <w:rPr>
                <w:rStyle w:val="ae"/>
                <w:noProof/>
              </w:rPr>
              <w:t>2.4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&lt;约束&gt;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_Toc15031636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3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15031637" w:history="1">
            <w:r w:rsidR="0020150A" w:rsidRPr="00C54FE2">
              <w:rPr>
                <w:rStyle w:val="ae"/>
                <w:noProof/>
              </w:rPr>
              <w:t>3.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具体需求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_Toc15031637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4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38" w:history="1">
            <w:r w:rsidR="0020150A" w:rsidRPr="00C54FE2">
              <w:rPr>
                <w:rStyle w:val="ae"/>
                <w:noProof/>
              </w:rPr>
              <w:t>3.1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功能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_Toc15031638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4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39" w:history="1">
            <w:r w:rsidR="0020150A" w:rsidRPr="00C54FE2">
              <w:rPr>
                <w:rStyle w:val="ae"/>
                <w:noProof/>
              </w:rPr>
              <w:t>3.1.1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 图&gt;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_Toc15031639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4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40" w:history="1">
            <w:r w:rsidR="0020150A" w:rsidRPr="00C54FE2">
              <w:rPr>
                <w:rStyle w:val="ae"/>
                <w:noProof/>
              </w:rPr>
              <w:t>3.1.2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</w:t>
            </w:r>
            <w:r w:rsidR="0020150A" w:rsidRPr="00C54FE2">
              <w:rPr>
                <w:rStyle w:val="ae"/>
                <w:noProof/>
              </w:rPr>
              <w:t>“</w:t>
            </w:r>
            <w:r w:rsidR="0020150A" w:rsidRPr="00C54FE2">
              <w:rPr>
                <w:rStyle w:val="ae"/>
                <w:noProof/>
              </w:rPr>
              <w:t>注册</w:t>
            </w:r>
            <w:r w:rsidR="0020150A" w:rsidRPr="00C54FE2">
              <w:rPr>
                <w:rStyle w:val="ae"/>
                <w:noProof/>
              </w:rPr>
              <w:t>”</w:t>
            </w:r>
            <w:r w:rsidR="0020150A" w:rsidRPr="00C54FE2">
              <w:rPr>
                <w:rStyle w:val="ae"/>
                <w:noProof/>
              </w:rPr>
              <w:t>规约&gt;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_Toc15031640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5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41" w:history="1">
            <w:r w:rsidR="0020150A" w:rsidRPr="00C54FE2">
              <w:rPr>
                <w:rStyle w:val="ae"/>
                <w:noProof/>
              </w:rPr>
              <w:t>3.1.3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</w:t>
            </w:r>
            <w:r w:rsidR="0020150A" w:rsidRPr="00C54FE2">
              <w:rPr>
                <w:rStyle w:val="ae"/>
                <w:noProof/>
              </w:rPr>
              <w:t>“</w:t>
            </w:r>
            <w:r w:rsidR="0020150A" w:rsidRPr="00C54FE2">
              <w:rPr>
                <w:rStyle w:val="ae"/>
                <w:noProof/>
              </w:rPr>
              <w:t>登录</w:t>
            </w:r>
            <w:r w:rsidR="0020150A" w:rsidRPr="00C54FE2">
              <w:rPr>
                <w:rStyle w:val="ae"/>
                <w:noProof/>
              </w:rPr>
              <w:t>”</w:t>
            </w:r>
            <w:r w:rsidR="0020150A" w:rsidRPr="00C54FE2">
              <w:rPr>
                <w:rStyle w:val="ae"/>
                <w:noProof/>
              </w:rPr>
              <w:t>规约&gt;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_Toc15031641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5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42" w:history="1">
            <w:r w:rsidR="0020150A" w:rsidRPr="00C54FE2">
              <w:rPr>
                <w:rStyle w:val="ae"/>
                <w:noProof/>
              </w:rPr>
              <w:t>3.1.4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</w:t>
            </w:r>
            <w:r w:rsidR="0020150A" w:rsidRPr="00C54FE2">
              <w:rPr>
                <w:rStyle w:val="ae"/>
                <w:noProof/>
              </w:rPr>
              <w:t>“</w:t>
            </w:r>
            <w:r w:rsidR="0020150A" w:rsidRPr="00C54FE2">
              <w:rPr>
                <w:rStyle w:val="ae"/>
                <w:noProof/>
              </w:rPr>
              <w:t>获取推荐搭配</w:t>
            </w:r>
            <w:r w:rsidR="0020150A" w:rsidRPr="00C54FE2">
              <w:rPr>
                <w:rStyle w:val="ae"/>
                <w:noProof/>
              </w:rPr>
              <w:t>”</w:t>
            </w:r>
            <w:r w:rsidR="0020150A" w:rsidRPr="00C54FE2">
              <w:rPr>
                <w:rStyle w:val="ae"/>
                <w:noProof/>
              </w:rPr>
              <w:t>规约&gt;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_Toc15031642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6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43" w:history="1">
            <w:r w:rsidR="0020150A" w:rsidRPr="00C54FE2">
              <w:rPr>
                <w:rStyle w:val="ae"/>
                <w:noProof/>
              </w:rPr>
              <w:t>3.1.5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</w:t>
            </w:r>
            <w:r w:rsidR="0020150A" w:rsidRPr="00C54FE2">
              <w:rPr>
                <w:rStyle w:val="ae"/>
                <w:noProof/>
              </w:rPr>
              <w:t>“</w:t>
            </w:r>
            <w:r w:rsidR="0020150A" w:rsidRPr="00C54FE2">
              <w:rPr>
                <w:rStyle w:val="ae"/>
                <w:noProof/>
              </w:rPr>
              <w:t>衣橱管理</w:t>
            </w:r>
            <w:r w:rsidR="0020150A" w:rsidRPr="00C54FE2">
              <w:rPr>
                <w:rStyle w:val="ae"/>
                <w:noProof/>
              </w:rPr>
              <w:t>”</w:t>
            </w:r>
            <w:r w:rsidR="0020150A" w:rsidRPr="00C54FE2">
              <w:rPr>
                <w:rStyle w:val="ae"/>
                <w:noProof/>
              </w:rPr>
              <w:t>规约&gt;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_Toc15031643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6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44" w:history="1">
            <w:r w:rsidR="0020150A" w:rsidRPr="00C54FE2">
              <w:rPr>
                <w:rStyle w:val="ae"/>
                <w:noProof/>
              </w:rPr>
              <w:t>3.1.6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</w:t>
            </w:r>
            <w:r w:rsidR="0020150A" w:rsidRPr="00C54FE2">
              <w:rPr>
                <w:rStyle w:val="ae"/>
                <w:noProof/>
              </w:rPr>
              <w:t>“</w:t>
            </w:r>
            <w:r w:rsidR="0020150A" w:rsidRPr="00C54FE2">
              <w:rPr>
                <w:rStyle w:val="ae"/>
                <w:noProof/>
              </w:rPr>
              <w:t>添加好友</w:t>
            </w:r>
            <w:r w:rsidR="0020150A" w:rsidRPr="00C54FE2">
              <w:rPr>
                <w:rStyle w:val="ae"/>
                <w:noProof/>
              </w:rPr>
              <w:t>”</w:t>
            </w:r>
            <w:r w:rsidR="0020150A" w:rsidRPr="00C54FE2">
              <w:rPr>
                <w:rStyle w:val="ae"/>
                <w:noProof/>
              </w:rPr>
              <w:t>规约&gt;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_Toc15031644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6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45" w:history="1">
            <w:r w:rsidR="0020150A" w:rsidRPr="00C54FE2">
              <w:rPr>
                <w:rStyle w:val="ae"/>
                <w:noProof/>
              </w:rPr>
              <w:t>3.1.7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</w:t>
            </w:r>
            <w:r w:rsidR="0020150A" w:rsidRPr="00C54FE2">
              <w:rPr>
                <w:rStyle w:val="ae"/>
                <w:noProof/>
              </w:rPr>
              <w:t>“</w:t>
            </w:r>
            <w:r w:rsidR="0020150A" w:rsidRPr="00C54FE2">
              <w:rPr>
                <w:rStyle w:val="ae"/>
                <w:noProof/>
              </w:rPr>
              <w:t>搜索文章</w:t>
            </w:r>
            <w:r w:rsidR="0020150A" w:rsidRPr="00C54FE2">
              <w:rPr>
                <w:rStyle w:val="ae"/>
                <w:noProof/>
              </w:rPr>
              <w:t>”</w:t>
            </w:r>
            <w:r w:rsidR="0020150A" w:rsidRPr="00C54FE2">
              <w:rPr>
                <w:rStyle w:val="ae"/>
                <w:noProof/>
              </w:rPr>
              <w:t>规约&gt;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_Toc15031645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7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46" w:history="1">
            <w:r w:rsidR="0020150A" w:rsidRPr="00C54FE2">
              <w:rPr>
                <w:rStyle w:val="ae"/>
                <w:noProof/>
              </w:rPr>
              <w:t>3.1.8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</w:t>
            </w:r>
            <w:r w:rsidR="0020150A" w:rsidRPr="00C54FE2">
              <w:rPr>
                <w:rStyle w:val="ae"/>
                <w:noProof/>
              </w:rPr>
              <w:t>“</w:t>
            </w:r>
            <w:r w:rsidR="0020150A" w:rsidRPr="00C54FE2">
              <w:rPr>
                <w:rStyle w:val="ae"/>
                <w:noProof/>
              </w:rPr>
              <w:t>浏览文章</w:t>
            </w:r>
            <w:r w:rsidR="0020150A" w:rsidRPr="00C54FE2">
              <w:rPr>
                <w:rStyle w:val="ae"/>
                <w:noProof/>
              </w:rPr>
              <w:t>”</w:t>
            </w:r>
            <w:r w:rsidR="0020150A" w:rsidRPr="00C54FE2">
              <w:rPr>
                <w:rStyle w:val="ae"/>
                <w:noProof/>
              </w:rPr>
              <w:t>规约&gt;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_Toc15031646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7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47" w:history="1">
            <w:r w:rsidR="0020150A" w:rsidRPr="00C54FE2">
              <w:rPr>
                <w:rStyle w:val="ae"/>
                <w:noProof/>
              </w:rPr>
              <w:t>3.1.9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</w:t>
            </w:r>
            <w:r w:rsidR="0020150A" w:rsidRPr="00C54FE2">
              <w:rPr>
                <w:rStyle w:val="ae"/>
                <w:noProof/>
              </w:rPr>
              <w:t>“</w:t>
            </w:r>
            <w:r w:rsidR="0020150A" w:rsidRPr="00C54FE2">
              <w:rPr>
                <w:rStyle w:val="ae"/>
                <w:noProof/>
              </w:rPr>
              <w:t>评论点赞分享</w:t>
            </w:r>
            <w:r w:rsidR="0020150A" w:rsidRPr="00C54FE2">
              <w:rPr>
                <w:rStyle w:val="ae"/>
                <w:noProof/>
              </w:rPr>
              <w:t>”</w:t>
            </w:r>
            <w:r w:rsidR="0020150A" w:rsidRPr="00C54FE2">
              <w:rPr>
                <w:rStyle w:val="ae"/>
                <w:noProof/>
              </w:rPr>
              <w:t>规约&gt;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_Toc15031647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7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48" w:history="1">
            <w:r w:rsidR="0020150A" w:rsidRPr="00C54FE2">
              <w:rPr>
                <w:rStyle w:val="ae"/>
                <w:noProof/>
              </w:rPr>
              <w:t>3.1.10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</w:t>
            </w:r>
            <w:r w:rsidR="0020150A" w:rsidRPr="00C54FE2">
              <w:rPr>
                <w:rStyle w:val="ae"/>
                <w:noProof/>
              </w:rPr>
              <w:t>“</w:t>
            </w:r>
            <w:r w:rsidR="0020150A" w:rsidRPr="00C54FE2">
              <w:rPr>
                <w:rStyle w:val="ae"/>
                <w:noProof/>
              </w:rPr>
              <w:t>发布文章</w:t>
            </w:r>
            <w:r w:rsidR="0020150A" w:rsidRPr="00C54FE2">
              <w:rPr>
                <w:rStyle w:val="ae"/>
                <w:noProof/>
              </w:rPr>
              <w:t>”</w:t>
            </w:r>
            <w:r w:rsidR="0020150A" w:rsidRPr="00C54FE2">
              <w:rPr>
                <w:rStyle w:val="ae"/>
                <w:noProof/>
              </w:rPr>
              <w:t>规约&gt;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_Toc15031648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8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49" w:history="1">
            <w:r w:rsidR="0020150A" w:rsidRPr="00C54FE2">
              <w:rPr>
                <w:rStyle w:val="ae"/>
                <w:noProof/>
              </w:rPr>
              <w:t>3.1.11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</w:t>
            </w:r>
            <w:r w:rsidR="0020150A" w:rsidRPr="00C54FE2">
              <w:rPr>
                <w:rStyle w:val="ae"/>
                <w:noProof/>
              </w:rPr>
              <w:t>“</w:t>
            </w:r>
            <w:r w:rsidR="0020150A" w:rsidRPr="00C54FE2">
              <w:rPr>
                <w:rStyle w:val="ae"/>
                <w:noProof/>
              </w:rPr>
              <w:t>管理账户</w:t>
            </w:r>
            <w:r w:rsidR="0020150A" w:rsidRPr="00C54FE2">
              <w:rPr>
                <w:rStyle w:val="ae"/>
                <w:noProof/>
              </w:rPr>
              <w:t>”</w:t>
            </w:r>
            <w:r w:rsidR="0020150A" w:rsidRPr="00C54FE2">
              <w:rPr>
                <w:rStyle w:val="ae"/>
                <w:noProof/>
              </w:rPr>
              <w:t>规约&gt;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_Toc15031649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8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50" w:history="1">
            <w:r w:rsidR="0020150A" w:rsidRPr="00C54FE2">
              <w:rPr>
                <w:rStyle w:val="ae"/>
                <w:noProof/>
              </w:rPr>
              <w:t>3.1.12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&lt;Use case</w:t>
            </w:r>
            <w:r w:rsidR="0020150A" w:rsidRPr="00C54FE2">
              <w:rPr>
                <w:rStyle w:val="ae"/>
                <w:noProof/>
              </w:rPr>
              <w:t>“</w:t>
            </w:r>
            <w:r w:rsidR="0020150A" w:rsidRPr="00C54FE2">
              <w:rPr>
                <w:rStyle w:val="ae"/>
                <w:noProof/>
              </w:rPr>
              <w:t>用户搭配评分</w:t>
            </w:r>
            <w:r w:rsidR="0020150A" w:rsidRPr="00C54FE2">
              <w:rPr>
                <w:rStyle w:val="ae"/>
                <w:noProof/>
              </w:rPr>
              <w:t>”</w:t>
            </w:r>
            <w:r w:rsidR="0020150A" w:rsidRPr="00C54FE2">
              <w:rPr>
                <w:rStyle w:val="ae"/>
                <w:noProof/>
              </w:rPr>
              <w:t>规约&gt;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_Toc15031650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9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51" w:history="1">
            <w:r w:rsidR="0020150A" w:rsidRPr="00C54FE2">
              <w:rPr>
                <w:rStyle w:val="ae"/>
                <w:noProof/>
              </w:rPr>
              <w:t>3.2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易用性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_Toc15031651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52" w:history="1">
            <w:r w:rsidR="0020150A" w:rsidRPr="00C54FE2">
              <w:rPr>
                <w:rStyle w:val="ae"/>
                <w:noProof/>
              </w:rPr>
              <w:t>3.2.1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&lt;易用性需求一&gt;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_Toc15031652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53" w:history="1">
            <w:r w:rsidR="0020150A" w:rsidRPr="00C54FE2">
              <w:rPr>
                <w:rStyle w:val="ae"/>
                <w:noProof/>
              </w:rPr>
              <w:t>3.2.2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&lt;易用性需求二&gt;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_Toc15031653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54" w:history="1">
            <w:r w:rsidR="0020150A" w:rsidRPr="00C54FE2">
              <w:rPr>
                <w:rStyle w:val="ae"/>
                <w:noProof/>
              </w:rPr>
              <w:t>3.2.3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&lt;易用性需求三&gt;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_Toc15031654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55" w:history="1">
            <w:r w:rsidR="0020150A" w:rsidRPr="00C54FE2">
              <w:rPr>
                <w:rStyle w:val="ae"/>
                <w:noProof/>
              </w:rPr>
              <w:t>3.2.4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&lt;易用性需求四&gt;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_Toc15031655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56" w:history="1">
            <w:r w:rsidR="0020150A" w:rsidRPr="00C54FE2">
              <w:rPr>
                <w:rStyle w:val="ae"/>
                <w:noProof/>
              </w:rPr>
              <w:t>3.2.5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&lt;易用性需求五&gt;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_Toc15031656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57" w:history="1">
            <w:r w:rsidR="0020150A" w:rsidRPr="00C54FE2">
              <w:rPr>
                <w:rStyle w:val="ae"/>
                <w:noProof/>
              </w:rPr>
              <w:t>3.3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可靠性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_Toc15031657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58" w:history="1">
            <w:r w:rsidR="0020150A" w:rsidRPr="00C54FE2">
              <w:rPr>
                <w:rStyle w:val="ae"/>
                <w:noProof/>
              </w:rPr>
              <w:t>3.3.1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&lt;可靠性需求一&gt;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_Toc15031658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59" w:history="1">
            <w:r w:rsidR="0020150A" w:rsidRPr="00C54FE2">
              <w:rPr>
                <w:rStyle w:val="ae"/>
                <w:noProof/>
              </w:rPr>
              <w:t>3.3.2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&lt;可靠性需求二&gt;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_Toc15031659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60" w:history="1">
            <w:r w:rsidR="0020150A" w:rsidRPr="00C54FE2">
              <w:rPr>
                <w:rStyle w:val="ae"/>
                <w:noProof/>
              </w:rPr>
              <w:t>3.3.3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&lt;可靠性需求三&gt;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_Toc15031660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61" w:history="1">
            <w:r w:rsidR="0020150A" w:rsidRPr="00C54FE2">
              <w:rPr>
                <w:rStyle w:val="ae"/>
                <w:noProof/>
              </w:rPr>
              <w:t>3.3.4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&lt;可靠性需求四&gt;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_Toc15031661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62" w:history="1">
            <w:r w:rsidR="0020150A" w:rsidRPr="00C54FE2">
              <w:rPr>
                <w:rStyle w:val="ae"/>
                <w:noProof/>
              </w:rPr>
              <w:t>3.3.5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&lt;可靠性需求五&gt;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_Toc15031662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63" w:history="1">
            <w:r w:rsidR="0020150A" w:rsidRPr="00C54FE2">
              <w:rPr>
                <w:rStyle w:val="ae"/>
                <w:noProof/>
              </w:rPr>
              <w:t>3.3.6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&lt;可靠性需求六&gt;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_Toc15031663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10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64" w:history="1">
            <w:r w:rsidR="0020150A" w:rsidRPr="00C54FE2">
              <w:rPr>
                <w:rStyle w:val="ae"/>
                <w:noProof/>
              </w:rPr>
              <w:t>3.4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性能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_Toc15031664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11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65" w:history="1">
            <w:r w:rsidR="0020150A" w:rsidRPr="00C54FE2">
              <w:rPr>
                <w:rStyle w:val="ae"/>
                <w:noProof/>
              </w:rPr>
              <w:t>3.4.1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&lt;性能需求一&gt;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_Toc15031665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11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66" w:history="1">
            <w:r w:rsidR="0020150A" w:rsidRPr="00C54FE2">
              <w:rPr>
                <w:rStyle w:val="ae"/>
                <w:noProof/>
              </w:rPr>
              <w:t>3.4.2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&lt;性能需求二&gt;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_Toc15031666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11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67" w:history="1">
            <w:r w:rsidR="0020150A" w:rsidRPr="00C54FE2">
              <w:rPr>
                <w:rStyle w:val="ae"/>
                <w:noProof/>
              </w:rPr>
              <w:t>3.4.3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&lt;性能需求三&gt;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_Toc15031667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11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68" w:history="1">
            <w:r w:rsidR="0020150A" w:rsidRPr="00C54FE2">
              <w:rPr>
                <w:rStyle w:val="ae"/>
                <w:noProof/>
              </w:rPr>
              <w:t>3.4.4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&lt;性能需求四&gt;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_Toc15031668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11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69" w:history="1">
            <w:r w:rsidR="0020150A" w:rsidRPr="00C54FE2">
              <w:rPr>
                <w:rStyle w:val="ae"/>
                <w:noProof/>
              </w:rPr>
              <w:t>3.4.5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&lt;性能需求五&gt;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_Toc15031669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11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70" w:history="1">
            <w:r w:rsidR="0020150A" w:rsidRPr="00C54FE2">
              <w:rPr>
                <w:rStyle w:val="ae"/>
                <w:noProof/>
              </w:rPr>
              <w:t>3.5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可支持性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_Toc15031670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11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71" w:history="1">
            <w:r w:rsidR="0020150A" w:rsidRPr="00C54FE2">
              <w:rPr>
                <w:rStyle w:val="ae"/>
                <w:noProof/>
              </w:rPr>
              <w:t>3.5.1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&lt;可支持性需求一&gt;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_Toc15031671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11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72" w:history="1">
            <w:r w:rsidR="0020150A" w:rsidRPr="00C54FE2">
              <w:rPr>
                <w:rStyle w:val="ae"/>
                <w:noProof/>
              </w:rPr>
              <w:t>3.5.2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&lt;可支持性需求二&gt;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_Toc15031672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11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73" w:history="1">
            <w:r w:rsidR="0020150A" w:rsidRPr="00C54FE2">
              <w:rPr>
                <w:rStyle w:val="ae"/>
                <w:noProof/>
              </w:rPr>
              <w:t>3.6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设计约束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_Toc15031673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12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74" w:history="1">
            <w:r w:rsidR="0020150A" w:rsidRPr="00C54FE2">
              <w:rPr>
                <w:rStyle w:val="ae"/>
                <w:noProof/>
              </w:rPr>
              <w:t>3.7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联机用户文档和帮助系统需求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_Toc15031674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12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75" w:history="1">
            <w:r w:rsidR="0020150A" w:rsidRPr="00C54FE2">
              <w:rPr>
                <w:rStyle w:val="ae"/>
                <w:noProof/>
              </w:rPr>
              <w:t>3.8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接口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_Toc15031675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12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76" w:history="1">
            <w:r w:rsidR="0020150A" w:rsidRPr="00C54FE2">
              <w:rPr>
                <w:rStyle w:val="ae"/>
                <w:noProof/>
              </w:rPr>
              <w:t>3.8.1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用户界面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_Toc15031676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12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77" w:history="1">
            <w:r w:rsidR="0020150A" w:rsidRPr="00C54FE2">
              <w:rPr>
                <w:rStyle w:val="ae"/>
                <w:noProof/>
              </w:rPr>
              <w:t>3.8.2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硬件接口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_Toc15031677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12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78" w:history="1">
            <w:r w:rsidR="0020150A" w:rsidRPr="00C54FE2">
              <w:rPr>
                <w:rStyle w:val="ae"/>
                <w:noProof/>
              </w:rPr>
              <w:t>3.8.3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通信接口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_Toc15031678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12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3"/>
            <w:tabs>
              <w:tab w:val="left" w:pos="1680"/>
              <w:tab w:val="right" w:leader="dot" w:pos="9350"/>
            </w:tabs>
            <w:ind w:left="800"/>
            <w:rPr>
              <w:noProof/>
            </w:rPr>
          </w:pPr>
          <w:hyperlink w:anchor="_Toc15031679" w:history="1">
            <w:r w:rsidR="0020150A" w:rsidRPr="00C54FE2">
              <w:rPr>
                <w:rStyle w:val="ae"/>
                <w:noProof/>
              </w:rPr>
              <w:t>3.8.4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软件接口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_Toc15031679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12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302A0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noProof/>
            </w:rPr>
          </w:pPr>
          <w:hyperlink w:anchor="_Toc15031680" w:history="1">
            <w:r w:rsidR="0020150A" w:rsidRPr="00C54FE2">
              <w:rPr>
                <w:rStyle w:val="ae"/>
                <w:noProof/>
              </w:rPr>
              <w:t>3.9</w:t>
            </w:r>
            <w:r w:rsidR="0020150A">
              <w:rPr>
                <w:noProof/>
              </w:rPr>
              <w:tab/>
            </w:r>
            <w:r w:rsidR="0020150A" w:rsidRPr="00C54FE2">
              <w:rPr>
                <w:rStyle w:val="ae"/>
                <w:noProof/>
              </w:rPr>
              <w:t>适用的标准</w:t>
            </w:r>
            <w:r w:rsidR="0020150A">
              <w:rPr>
                <w:noProof/>
                <w:webHidden/>
              </w:rPr>
              <w:tab/>
            </w:r>
            <w:r w:rsidR="0020150A">
              <w:rPr>
                <w:noProof/>
                <w:webHidden/>
              </w:rPr>
              <w:fldChar w:fldCharType="begin"/>
            </w:r>
            <w:r w:rsidR="0020150A">
              <w:rPr>
                <w:noProof/>
                <w:webHidden/>
              </w:rPr>
              <w:instrText xml:space="preserve"> PAGEREF _Toc15031680 \h </w:instrText>
            </w:r>
            <w:r w:rsidR="0020150A">
              <w:rPr>
                <w:noProof/>
                <w:webHidden/>
              </w:rPr>
            </w:r>
            <w:r w:rsidR="0020150A">
              <w:rPr>
                <w:noProof/>
                <w:webHidden/>
              </w:rPr>
              <w:fldChar w:fldCharType="separate"/>
            </w:r>
            <w:r w:rsidR="0020150A">
              <w:rPr>
                <w:noProof/>
                <w:webHidden/>
              </w:rPr>
              <w:t>12</w:t>
            </w:r>
            <w:r w:rsidR="0020150A">
              <w:rPr>
                <w:noProof/>
                <w:webHidden/>
              </w:rPr>
              <w:fldChar w:fldCharType="end"/>
            </w:r>
          </w:hyperlink>
        </w:p>
        <w:p w:rsidR="0020150A" w:rsidRDefault="0020150A">
          <w:r>
            <w:rPr>
              <w:b/>
              <w:bCs/>
              <w:lang w:val="zh-CN"/>
            </w:rPr>
            <w:fldChar w:fldCharType="end"/>
          </w:r>
        </w:p>
      </w:sdtContent>
    </w:sdt>
    <w:p w:rsidR="0020150A" w:rsidRDefault="0020150A" w:rsidP="0020150A">
      <w:pPr>
        <w:pStyle w:val="a4"/>
        <w:rPr>
          <w:b w:val="0"/>
        </w:rPr>
      </w:pPr>
      <w:r>
        <w:rPr>
          <w:b w:val="0"/>
        </w:rPr>
        <w:t xml:space="preserve"> </w:t>
      </w: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20150A" w:rsidRDefault="0020150A" w:rsidP="00497B7F">
      <w:pPr>
        <w:pStyle w:val="a4"/>
        <w:rPr>
          <w:rFonts w:ascii="Arial" w:hAnsi="Arial"/>
        </w:rPr>
      </w:pPr>
    </w:p>
    <w:p w:rsidR="00E67440" w:rsidRDefault="00E67440" w:rsidP="00497B7F">
      <w:pPr>
        <w:pStyle w:val="a4"/>
        <w:rPr>
          <w:rFonts w:ascii="Arial" w:hAnsi="Arial"/>
        </w:rPr>
      </w:pP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F1524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bookmarkStart w:id="2" w:name="_Toc15031628"/>
      <w:r>
        <w:rPr>
          <w:rFonts w:hint="eastAsia"/>
        </w:rPr>
        <w:t>简介</w:t>
      </w:r>
      <w:bookmarkEnd w:id="0"/>
      <w:bookmarkEnd w:id="1"/>
      <w:bookmarkEnd w:id="2"/>
    </w:p>
    <w:p w:rsidR="00E67440" w:rsidRDefault="00E67440">
      <w:pPr>
        <w:pStyle w:val="2"/>
        <w:numPr>
          <w:ilvl w:val="1"/>
          <w:numId w:val="1"/>
        </w:numPr>
      </w:pPr>
      <w:bookmarkStart w:id="3" w:name="_Toc498836224"/>
      <w:bookmarkStart w:id="4" w:name="_Toc356851180"/>
      <w:bookmarkStart w:id="5" w:name="_Toc15031629"/>
      <w:r>
        <w:rPr>
          <w:rFonts w:hint="eastAsia"/>
        </w:rPr>
        <w:t>目的</w:t>
      </w:r>
      <w:bookmarkEnd w:id="3"/>
      <w:bookmarkEnd w:id="4"/>
      <w:bookmarkEnd w:id="5"/>
    </w:p>
    <w:p w:rsidR="0030354B" w:rsidRPr="000936D3" w:rsidRDefault="0030354B" w:rsidP="0030354B">
      <w:pPr>
        <w:pStyle w:val="a9"/>
      </w:pPr>
      <w:r w:rsidRPr="00532564">
        <w:rPr>
          <w:rFonts w:hint="eastAsia"/>
        </w:rPr>
        <w:t>本项目计划开发一款面向大众的，根据用户信息智能提供穿衣搭配，并支持社区交流的手机应用软件。</w:t>
      </w:r>
      <w:r w:rsidR="00F5768A">
        <w:rPr>
          <w:rFonts w:hint="eastAsia"/>
        </w:rPr>
        <w:t>该文档主要对文章检索、搭配评分和个人收藏夹等该次迭代新加入的功能做了详细阐述</w:t>
      </w:r>
    </w:p>
    <w:p w:rsidR="0030354B" w:rsidRPr="0030354B" w:rsidRDefault="0030354B" w:rsidP="0030354B"/>
    <w:p w:rsidR="00E67440" w:rsidRDefault="00E67440">
      <w:pPr>
        <w:pStyle w:val="2"/>
      </w:pPr>
      <w:bookmarkStart w:id="6" w:name="_Toc498836226"/>
      <w:bookmarkStart w:id="7" w:name="_Toc356851181"/>
      <w:bookmarkStart w:id="8" w:name="_Toc15031630"/>
      <w:r>
        <w:rPr>
          <w:rFonts w:hint="eastAsia"/>
        </w:rPr>
        <w:t>定义、首字母缩写词和缩略语</w:t>
      </w:r>
      <w:bookmarkEnd w:id="6"/>
      <w:bookmarkEnd w:id="7"/>
      <w:bookmarkEnd w:id="8"/>
    </w:p>
    <w:p w:rsidR="005353A4" w:rsidRPr="007F6984" w:rsidRDefault="005353A4" w:rsidP="005353A4">
      <w:pPr>
        <w:pStyle w:val="a9"/>
      </w:pPr>
      <w:bookmarkStart w:id="9" w:name="_Toc498836229"/>
      <w:bookmarkStart w:id="10" w:name="_Toc356851183"/>
      <w:r>
        <w:rPr>
          <w:rFonts w:hint="eastAsia"/>
        </w:rPr>
        <w:t>I</w:t>
      </w:r>
      <w:r>
        <w:t>SO</w:t>
      </w:r>
      <w:r>
        <w:rPr>
          <w:rFonts w:hint="eastAsia"/>
        </w:rPr>
        <w:t>：International</w:t>
      </w:r>
      <w:r>
        <w:t xml:space="preserve"> Organization for Standardization</w:t>
      </w:r>
    </w:p>
    <w:p w:rsidR="005353A4" w:rsidRDefault="005353A4" w:rsidP="005353A4">
      <w:pPr>
        <w:pStyle w:val="2"/>
        <w:numPr>
          <w:ilvl w:val="1"/>
          <w:numId w:val="1"/>
        </w:numPr>
      </w:pPr>
      <w:bookmarkStart w:id="11" w:name="_Toc498836227"/>
      <w:bookmarkStart w:id="12" w:name="_Toc356851182"/>
      <w:bookmarkStart w:id="13" w:name="_Toc14708399"/>
      <w:bookmarkStart w:id="14" w:name="_Toc15031631"/>
      <w:r>
        <w:rPr>
          <w:rFonts w:hint="eastAsia"/>
        </w:rPr>
        <w:t>参考资料</w:t>
      </w:r>
      <w:bookmarkEnd w:id="11"/>
      <w:bookmarkEnd w:id="12"/>
      <w:bookmarkEnd w:id="13"/>
      <w:bookmarkEnd w:id="14"/>
    </w:p>
    <w:p w:rsidR="005353A4" w:rsidRDefault="005353A4" w:rsidP="005353A4">
      <w:pPr>
        <w:ind w:left="45" w:firstLine="72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界面开发标准——百度文库</w:t>
      </w:r>
    </w:p>
    <w:p w:rsidR="005353A4" w:rsidRPr="00EA3E06" w:rsidRDefault="005353A4" w:rsidP="005353A4">
      <w:pPr>
        <w:ind w:firstLine="720"/>
      </w:pPr>
      <w:r>
        <w:rPr>
          <w:rFonts w:hint="eastAsia"/>
        </w:rPr>
        <w:t>《软件工程原理》——高等教育出版社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5" w:name="_Toc15031632"/>
      <w:r>
        <w:rPr>
          <w:rFonts w:hint="eastAsia"/>
        </w:rPr>
        <w:t>整体说明</w:t>
      </w:r>
      <w:bookmarkEnd w:id="9"/>
      <w:bookmarkEnd w:id="10"/>
      <w:bookmarkEnd w:id="15"/>
    </w:p>
    <w:p w:rsidR="005353A4" w:rsidRDefault="005353A4" w:rsidP="005353A4">
      <w:pPr>
        <w:pStyle w:val="2"/>
        <w:numPr>
          <w:ilvl w:val="1"/>
          <w:numId w:val="1"/>
        </w:numPr>
      </w:pPr>
      <w:bookmarkStart w:id="16" w:name="_Toc14708401"/>
      <w:bookmarkStart w:id="17" w:name="_Toc15031633"/>
      <w:bookmarkStart w:id="18" w:name="_Toc498836230"/>
      <w:bookmarkStart w:id="19" w:name="_Toc356851184"/>
      <w:r>
        <w:t>&lt;</w:t>
      </w:r>
      <w:r>
        <w:rPr>
          <w:rFonts w:hint="eastAsia"/>
        </w:rPr>
        <w:t>产品总体效果&gt;</w:t>
      </w:r>
      <w:bookmarkEnd w:id="16"/>
      <w:bookmarkEnd w:id="17"/>
    </w:p>
    <w:p w:rsidR="005353A4" w:rsidRPr="00793D3A" w:rsidRDefault="005353A4" w:rsidP="005353A4">
      <w:pPr>
        <w:pStyle w:val="a9"/>
      </w:pPr>
      <w:r>
        <w:rPr>
          <w:rFonts w:hint="eastAsia"/>
        </w:rPr>
        <w:t>利用人工智能来解决人们日常生活中的穿衣搭配问题。</w:t>
      </w:r>
    </w:p>
    <w:p w:rsidR="005353A4" w:rsidRDefault="005353A4" w:rsidP="005353A4">
      <w:pPr>
        <w:pStyle w:val="2"/>
        <w:numPr>
          <w:ilvl w:val="1"/>
          <w:numId w:val="1"/>
        </w:numPr>
      </w:pPr>
      <w:r>
        <w:t xml:space="preserve">  </w:t>
      </w:r>
      <w:bookmarkStart w:id="20" w:name="_Toc14708402"/>
      <w:bookmarkStart w:id="21" w:name="_Toc15031634"/>
      <w:r>
        <w:t>&lt;</w:t>
      </w:r>
      <w:r>
        <w:rPr>
          <w:rFonts w:hint="eastAsia"/>
        </w:rPr>
        <w:t>产品功能&gt;</w:t>
      </w:r>
      <w:bookmarkEnd w:id="20"/>
      <w:bookmarkEnd w:id="21"/>
    </w:p>
    <w:p w:rsidR="005353A4" w:rsidRDefault="005353A4" w:rsidP="005353A4">
      <w:pPr>
        <w:pStyle w:val="a9"/>
      </w:pPr>
      <w:r>
        <w:rPr>
          <w:rFonts w:hint="eastAsia"/>
        </w:rPr>
        <w:t>衣橱管理——添加、管理自己的服装。</w:t>
      </w:r>
    </w:p>
    <w:p w:rsidR="005353A4" w:rsidRDefault="005353A4" w:rsidP="005353A4">
      <w:pPr>
        <w:pStyle w:val="a9"/>
      </w:pPr>
      <w:r>
        <w:rPr>
          <w:rFonts w:hint="eastAsia"/>
        </w:rPr>
        <w:t>搭配推荐——根据衣橱里的服装及用户需求给出推荐搭配。</w:t>
      </w:r>
    </w:p>
    <w:p w:rsidR="005353A4" w:rsidRPr="00793D3A" w:rsidRDefault="005353A4" w:rsidP="005353A4">
      <w:pPr>
        <w:pStyle w:val="a9"/>
      </w:pPr>
      <w:r>
        <w:rPr>
          <w:rFonts w:hint="eastAsia"/>
        </w:rPr>
        <w:t>社区——发布图片、文字和视频，并进行互动。</w:t>
      </w:r>
    </w:p>
    <w:p w:rsidR="005353A4" w:rsidRDefault="005353A4" w:rsidP="005353A4">
      <w:pPr>
        <w:pStyle w:val="2"/>
        <w:numPr>
          <w:ilvl w:val="1"/>
          <w:numId w:val="1"/>
        </w:numPr>
      </w:pPr>
      <w:r>
        <w:t xml:space="preserve">  </w:t>
      </w:r>
      <w:bookmarkStart w:id="22" w:name="_Toc14708403"/>
      <w:bookmarkStart w:id="23" w:name="_Toc15031635"/>
      <w:r>
        <w:t>&lt;</w:t>
      </w:r>
      <w:r>
        <w:rPr>
          <w:rFonts w:hint="eastAsia"/>
        </w:rPr>
        <w:t>用户特征&gt;</w:t>
      </w:r>
      <w:bookmarkEnd w:id="22"/>
      <w:bookmarkEnd w:id="23"/>
    </w:p>
    <w:p w:rsidR="005353A4" w:rsidRDefault="005353A4" w:rsidP="005353A4">
      <w:pPr>
        <w:pStyle w:val="a9"/>
        <w:numPr>
          <w:ilvl w:val="0"/>
          <w:numId w:val="16"/>
        </w:numPr>
      </w:pPr>
      <w:r>
        <w:rPr>
          <w:rFonts w:hint="eastAsia"/>
        </w:rPr>
        <w:t>工作繁忙，无时间精力穿衣搭配</w:t>
      </w:r>
    </w:p>
    <w:p w:rsidR="005353A4" w:rsidRPr="0002335B" w:rsidRDefault="005353A4" w:rsidP="005353A4">
      <w:pPr>
        <w:pStyle w:val="a9"/>
        <w:numPr>
          <w:ilvl w:val="0"/>
          <w:numId w:val="16"/>
        </w:numPr>
      </w:pPr>
      <w:r>
        <w:rPr>
          <w:rFonts w:hint="eastAsia"/>
        </w:rPr>
        <w:t>追求时尚，对服装搭配有很高要求，同时对时尚潮流颇为关注。</w:t>
      </w:r>
    </w:p>
    <w:p w:rsidR="005353A4" w:rsidRDefault="005353A4" w:rsidP="005353A4">
      <w:pPr>
        <w:pStyle w:val="2"/>
        <w:numPr>
          <w:ilvl w:val="1"/>
          <w:numId w:val="1"/>
        </w:numPr>
      </w:pPr>
      <w:bookmarkStart w:id="24" w:name="_Toc14708404"/>
      <w:bookmarkStart w:id="25" w:name="_Toc15031636"/>
      <w:r>
        <w:t>&lt;</w:t>
      </w:r>
      <w:r>
        <w:rPr>
          <w:rFonts w:hint="eastAsia"/>
        </w:rPr>
        <w:t>约束&gt;</w:t>
      </w:r>
      <w:bookmarkEnd w:id="24"/>
      <w:bookmarkEnd w:id="25"/>
    </w:p>
    <w:p w:rsidR="005353A4" w:rsidRPr="00535CFF" w:rsidRDefault="005353A4" w:rsidP="005353A4">
      <w:pPr>
        <w:pStyle w:val="a9"/>
      </w:pPr>
      <w:r>
        <w:rPr>
          <w:rFonts w:hint="eastAsia"/>
        </w:rPr>
        <w:t>运用机器学习来实现人工智能手机A</w:t>
      </w:r>
      <w:r>
        <w:t>PP</w:t>
      </w:r>
      <w:r>
        <w:rPr>
          <w:rFonts w:hint="eastAsia"/>
        </w:rPr>
        <w:t>。</w:t>
      </w:r>
    </w:p>
    <w:p w:rsidR="005353A4" w:rsidRDefault="005353A4" w:rsidP="005353A4">
      <w:pPr>
        <w:pStyle w:val="a9"/>
      </w:pPr>
      <w:r>
        <w:rPr>
          <w:rFonts w:hint="eastAsia"/>
        </w:rPr>
        <w:t>编码标准：Google Code Style</w:t>
      </w:r>
    </w:p>
    <w:p w:rsidR="005353A4" w:rsidRDefault="005353A4" w:rsidP="005353A4">
      <w:pPr>
        <w:pStyle w:val="a9"/>
      </w:pPr>
      <w:r>
        <w:rPr>
          <w:rFonts w:hint="eastAsia"/>
        </w:rPr>
        <w:t>命名约定：Camel-Case</w:t>
      </w:r>
    </w:p>
    <w:p w:rsidR="005353A4" w:rsidRDefault="005353A4" w:rsidP="005353A4">
      <w:pPr>
        <w:pStyle w:val="a9"/>
      </w:pPr>
      <w:r>
        <w:rPr>
          <w:rFonts w:hint="eastAsia"/>
        </w:rPr>
        <w:t>软件语言：核心算法部分：Python</w:t>
      </w:r>
    </w:p>
    <w:p w:rsidR="005353A4" w:rsidRDefault="005353A4" w:rsidP="005353A4">
      <w:pPr>
        <w:pStyle w:val="a9"/>
      </w:pPr>
      <w:r>
        <w:rPr>
          <w:rFonts w:hint="eastAsia"/>
        </w:rPr>
        <w:t>用户界面：Windows UI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26" w:name="_Toc15031637"/>
      <w:r>
        <w:rPr>
          <w:rFonts w:hint="eastAsia"/>
        </w:rPr>
        <w:lastRenderedPageBreak/>
        <w:t>具体需求</w:t>
      </w:r>
      <w:bookmarkEnd w:id="18"/>
      <w:bookmarkEnd w:id="19"/>
      <w:bookmarkEnd w:id="26"/>
    </w:p>
    <w:p w:rsidR="00973975" w:rsidRDefault="00973975" w:rsidP="00973975">
      <w:pPr>
        <w:pStyle w:val="2"/>
        <w:numPr>
          <w:ilvl w:val="1"/>
          <w:numId w:val="1"/>
        </w:numPr>
      </w:pPr>
      <w:bookmarkStart w:id="27" w:name="_Toc498836233"/>
      <w:bookmarkStart w:id="28" w:name="_Toc356851189"/>
      <w:bookmarkStart w:id="29" w:name="_Toc498836231"/>
      <w:bookmarkStart w:id="30" w:name="_Toc356851185"/>
      <w:bookmarkStart w:id="31" w:name="_Toc14708406"/>
      <w:r>
        <w:rPr>
          <w:rFonts w:hint="eastAsia"/>
        </w:rPr>
        <w:t>功能</w:t>
      </w:r>
      <w:bookmarkEnd w:id="29"/>
      <w:bookmarkEnd w:id="30"/>
      <w:bookmarkEnd w:id="31"/>
    </w:p>
    <w:p w:rsidR="00973975" w:rsidRDefault="00973975" w:rsidP="00973975">
      <w:pPr>
        <w:pStyle w:val="3"/>
        <w:numPr>
          <w:ilvl w:val="2"/>
          <w:numId w:val="1"/>
        </w:numPr>
      </w:pPr>
      <w:bookmarkStart w:id="32" w:name="_Toc498836232"/>
      <w:bookmarkStart w:id="33" w:name="_Toc356851186"/>
      <w:bookmarkStart w:id="34" w:name="_Toc14708407"/>
      <w:r>
        <w:t>&lt;</w:t>
      </w:r>
      <w:r>
        <w:rPr>
          <w:rFonts w:hint="eastAsia"/>
        </w:rPr>
        <w:t>Use case 图</w:t>
      </w:r>
      <w:r>
        <w:t>&gt;</w:t>
      </w:r>
      <w:bookmarkEnd w:id="32"/>
      <w:bookmarkEnd w:id="33"/>
      <w:bookmarkEnd w:id="34"/>
    </w:p>
    <w:p w:rsidR="00973975" w:rsidRPr="003A550F" w:rsidRDefault="00973975" w:rsidP="00973975">
      <w:pPr>
        <w:widowControl/>
        <w:spacing w:line="240" w:lineRule="auto"/>
        <w:rPr>
          <w:rFonts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ABA52ED" wp14:editId="690C356C">
            <wp:extent cx="6234981" cy="4198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555" cy="42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75" w:rsidRDefault="00973975" w:rsidP="00973975">
      <w:pPr>
        <w:ind w:left="1485"/>
      </w:pPr>
      <w:r>
        <w:t>A</w:t>
      </w:r>
      <w:r>
        <w:rPr>
          <w:rFonts w:hint="eastAsia"/>
        </w:rPr>
        <w:t>ctor：</w:t>
      </w:r>
    </w:p>
    <w:p w:rsidR="00973975" w:rsidRDefault="00973975" w:rsidP="00973975">
      <w:pPr>
        <w:ind w:left="1485"/>
      </w:pPr>
      <w:r>
        <w:rPr>
          <w:rFonts w:hint="eastAsia"/>
        </w:rPr>
        <w:t>（1）用户：包含系统管理员在内的一切可以使用app的人</w:t>
      </w:r>
    </w:p>
    <w:p w:rsidR="00973975" w:rsidRPr="00C825B0" w:rsidRDefault="00973975" w:rsidP="00973975"/>
    <w:p w:rsidR="00973975" w:rsidRDefault="00973975" w:rsidP="00973975">
      <w:pPr>
        <w:ind w:left="1485"/>
      </w:pPr>
      <w:r>
        <w:rPr>
          <w:rFonts w:hint="eastAsia"/>
        </w:rPr>
        <w:t>Use</w:t>
      </w:r>
      <w:r>
        <w:t xml:space="preserve"> C</w:t>
      </w:r>
      <w:r>
        <w:rPr>
          <w:rFonts w:hint="eastAsia"/>
        </w:rPr>
        <w:t>ase：</w:t>
      </w:r>
    </w:p>
    <w:p w:rsidR="00973975" w:rsidRDefault="00973975" w:rsidP="00973975">
      <w:pPr>
        <w:ind w:left="1485"/>
      </w:pPr>
      <w:r>
        <w:rPr>
          <w:rFonts w:hint="eastAsia"/>
        </w:rPr>
        <w:t>（1）注册：用户填写信息来获取使用app的账户</w:t>
      </w:r>
    </w:p>
    <w:p w:rsidR="00973975" w:rsidRDefault="00973975" w:rsidP="00973975">
      <w:pPr>
        <w:ind w:left="1485"/>
      </w:pPr>
      <w:r>
        <w:rPr>
          <w:rFonts w:hint="eastAsia"/>
        </w:rPr>
        <w:t>（2）登录：用户通过账号密码来进入自己app的专属空间</w:t>
      </w:r>
    </w:p>
    <w:p w:rsidR="00973975" w:rsidRPr="00945E83" w:rsidRDefault="00973975" w:rsidP="00973975">
      <w:pPr>
        <w:ind w:left="1485"/>
      </w:pPr>
      <w:r>
        <w:rPr>
          <w:rFonts w:hint="eastAsia"/>
        </w:rPr>
        <w:t>（3）获取推荐搭配：用户选取一件并得到推荐搭配</w:t>
      </w:r>
    </w:p>
    <w:p w:rsidR="00973975" w:rsidRDefault="00973975" w:rsidP="00973975">
      <w:pPr>
        <w:ind w:left="1485"/>
      </w:pPr>
      <w:r>
        <w:rPr>
          <w:rFonts w:hint="eastAsia"/>
        </w:rPr>
        <w:t>（4）衣橱管理：用户上传衣服并进行管理</w:t>
      </w:r>
    </w:p>
    <w:p w:rsidR="00973975" w:rsidRDefault="00973975" w:rsidP="00973975">
      <w:pPr>
        <w:ind w:left="1485"/>
      </w:pPr>
      <w:r>
        <w:rPr>
          <w:rFonts w:hint="eastAsia"/>
        </w:rPr>
        <w:t>（5）搜索文章：用户输入文字，系统根据输入内容查找对应的文章</w:t>
      </w:r>
    </w:p>
    <w:p w:rsidR="00973975" w:rsidRDefault="00973975" w:rsidP="00973975">
      <w:pPr>
        <w:ind w:left="1485"/>
      </w:pPr>
      <w:r>
        <w:rPr>
          <w:rFonts w:hint="eastAsia"/>
        </w:rPr>
        <w:t>（6）浏览文章：用户在社区中浏览所有发布的文章</w:t>
      </w:r>
    </w:p>
    <w:p w:rsidR="00973975" w:rsidRDefault="00973975" w:rsidP="00973975">
      <w:pPr>
        <w:ind w:left="1485"/>
      </w:pPr>
      <w:r>
        <w:rPr>
          <w:rFonts w:hint="eastAsia"/>
        </w:rPr>
        <w:t>（7）评论点赞：用户对浏览的文章进行评论、点赞或分享</w:t>
      </w:r>
    </w:p>
    <w:p w:rsidR="00973975" w:rsidRPr="00D3451A" w:rsidRDefault="00973975" w:rsidP="00973975">
      <w:pPr>
        <w:ind w:left="1485"/>
      </w:pPr>
      <w:r>
        <w:rPr>
          <w:rFonts w:hint="eastAsia"/>
        </w:rPr>
        <w:t>（8）用户搭配评分：系统对用户给出的搭配进行评分</w:t>
      </w:r>
    </w:p>
    <w:p w:rsidR="00973975" w:rsidRDefault="00973975" w:rsidP="00973975">
      <w:pPr>
        <w:ind w:left="1485"/>
      </w:pPr>
      <w:r>
        <w:rPr>
          <w:rFonts w:hint="eastAsia"/>
        </w:rPr>
        <w:t>（9）个人收藏夹：用户收藏喜爱的系统搭配</w:t>
      </w:r>
    </w:p>
    <w:p w:rsidR="00973975" w:rsidRDefault="00973975" w:rsidP="00973975">
      <w:pPr>
        <w:ind w:left="1485"/>
      </w:pPr>
    </w:p>
    <w:p w:rsidR="00973975" w:rsidRDefault="00973975" w:rsidP="00973975">
      <w:pPr>
        <w:ind w:left="1485"/>
      </w:pPr>
    </w:p>
    <w:p w:rsidR="00973975" w:rsidRDefault="00973975" w:rsidP="00973975">
      <w:pPr>
        <w:ind w:left="1485"/>
      </w:pPr>
    </w:p>
    <w:p w:rsidR="00973975" w:rsidRPr="00A82E3A" w:rsidRDefault="00973975" w:rsidP="00973975">
      <w:pPr>
        <w:ind w:left="1485"/>
        <w:rPr>
          <w:rFonts w:hint="eastAsia"/>
        </w:rPr>
      </w:pPr>
    </w:p>
    <w:p w:rsidR="00973975" w:rsidRDefault="00973975" w:rsidP="00973975">
      <w:pPr>
        <w:pStyle w:val="3"/>
        <w:numPr>
          <w:ilvl w:val="2"/>
          <w:numId w:val="1"/>
        </w:numPr>
      </w:pPr>
      <w:bookmarkStart w:id="35" w:name="_Toc356851188"/>
      <w:bookmarkStart w:id="36" w:name="_Toc14708408"/>
      <w:r>
        <w:lastRenderedPageBreak/>
        <w:t>&lt;</w:t>
      </w:r>
      <w:r>
        <w:rPr>
          <w:rFonts w:hint="eastAsia"/>
        </w:rPr>
        <w:t>Use case“注册”规约</w:t>
      </w:r>
      <w:r>
        <w:t>&gt;</w:t>
      </w:r>
      <w:bookmarkEnd w:id="35"/>
      <w:bookmarkEnd w:id="3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注册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用户填写个人信息并获取账号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用户打开软件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系统保存用户的注册信息并进入登录界面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973975" w:rsidRDefault="00973975" w:rsidP="0097397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用户点击“注册”按钮</w:t>
            </w:r>
          </w:p>
          <w:p w:rsidR="00973975" w:rsidRDefault="00973975" w:rsidP="0097397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系统显示注册界面</w:t>
            </w:r>
          </w:p>
          <w:p w:rsidR="00973975" w:rsidRPr="00F93550" w:rsidRDefault="00973975" w:rsidP="0097397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ascii="Arial" w:hAnsi="Arial" w:cs="Arial" w:hint="eastAsia"/>
                <w:szCs w:val="21"/>
                <w:lang w:bidi="ar"/>
              </w:rPr>
              <w:t>用户填写用户名、头像、密码、确认密码、手机号等信息</w:t>
            </w:r>
          </w:p>
          <w:p w:rsidR="00973975" w:rsidRPr="00434A28" w:rsidRDefault="00973975" w:rsidP="0097397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系统检验输入合理</w:t>
            </w:r>
          </w:p>
          <w:p w:rsidR="00973975" w:rsidRPr="00434A28" w:rsidRDefault="00973975" w:rsidP="0097397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ascii="Arial" w:hAnsi="Arial" w:cs="Arial" w:hint="eastAsia"/>
                <w:szCs w:val="21"/>
                <w:lang w:bidi="ar"/>
              </w:rPr>
              <w:t>用户点击“获取验证码”按钮</w:t>
            </w:r>
          </w:p>
          <w:p w:rsidR="00973975" w:rsidRDefault="00973975" w:rsidP="0097397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系统通过email或短信发送验证码到用户</w:t>
            </w:r>
          </w:p>
          <w:p w:rsidR="00973975" w:rsidRDefault="00973975" w:rsidP="0097397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用户填写验证码</w:t>
            </w:r>
          </w:p>
          <w:p w:rsidR="00973975" w:rsidRDefault="00973975" w:rsidP="0097397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用户点击“确认”按钮</w:t>
            </w:r>
          </w:p>
          <w:p w:rsidR="00973975" w:rsidRDefault="00973975" w:rsidP="0097397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系统检验验证码正确性</w:t>
            </w:r>
          </w:p>
          <w:p w:rsidR="00973975" w:rsidRDefault="00973975" w:rsidP="0097397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系统保存用户信息并返回登录界面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信息填写不合理</w:t>
            </w:r>
          </w:p>
          <w:p w:rsidR="00973975" w:rsidRDefault="00973975" w:rsidP="004469C4">
            <w:r>
              <w:rPr>
                <w:rFonts w:hint="eastAsia"/>
              </w:rPr>
              <w:t>系统给出提示信息，用户需要重新填写信息，返回</w:t>
            </w:r>
            <w:r>
              <w:rPr>
                <w:rFonts w:hint="eastAsia"/>
              </w:rPr>
              <w:t>3</w:t>
            </w:r>
          </w:p>
          <w:p w:rsidR="00973975" w:rsidRDefault="00973975" w:rsidP="004469C4">
            <w:r>
              <w:rPr>
                <w:rFonts w:hint="eastAsia"/>
              </w:rPr>
              <w:t>7a</w:t>
            </w:r>
            <w:r>
              <w:t xml:space="preserve">. </w:t>
            </w:r>
            <w:r>
              <w:rPr>
                <w:rFonts w:hint="eastAsia"/>
              </w:rPr>
              <w:t>用户忘记验证码</w:t>
            </w:r>
          </w:p>
          <w:p w:rsidR="00973975" w:rsidRDefault="00973975" w:rsidP="004469C4">
            <w:r>
              <w:rPr>
                <w:rFonts w:hint="eastAsia"/>
              </w:rPr>
              <w:t>用户可重新获取验证码，返回</w:t>
            </w:r>
            <w:r>
              <w:rPr>
                <w:rFonts w:hint="eastAsia"/>
              </w:rPr>
              <w:t>5</w:t>
            </w:r>
          </w:p>
          <w:p w:rsidR="00973975" w:rsidRDefault="00973975" w:rsidP="004469C4">
            <w:r>
              <w:rPr>
                <w:rFonts w:hint="eastAsia"/>
              </w:rPr>
              <w:t>9a</w:t>
            </w:r>
            <w:r>
              <w:t xml:space="preserve">. </w:t>
            </w:r>
            <w:r>
              <w:rPr>
                <w:rFonts w:hint="eastAsia"/>
              </w:rPr>
              <w:t>验证码错误</w:t>
            </w:r>
          </w:p>
          <w:p w:rsidR="00973975" w:rsidRDefault="00973975" w:rsidP="004469C4">
            <w:r>
              <w:rPr>
                <w:rFonts w:hint="eastAsia"/>
              </w:rPr>
              <w:t>系统提示验证码错误，返回</w:t>
            </w:r>
            <w:r>
              <w:rPr>
                <w:rFonts w:hint="eastAsia"/>
              </w:rPr>
              <w:t>7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</w:tbl>
    <w:p w:rsidR="00973975" w:rsidRPr="00F40317" w:rsidRDefault="00973975" w:rsidP="00973975"/>
    <w:p w:rsidR="00973975" w:rsidRDefault="00973975" w:rsidP="00973975">
      <w:pPr>
        <w:pStyle w:val="3"/>
        <w:numPr>
          <w:ilvl w:val="2"/>
          <w:numId w:val="1"/>
        </w:numPr>
      </w:pPr>
      <w:bookmarkStart w:id="37" w:name="_Toc14708409"/>
      <w:r>
        <w:t>&lt;</w:t>
      </w:r>
      <w:r>
        <w:rPr>
          <w:rFonts w:hint="eastAsia"/>
        </w:rPr>
        <w:t>Use case“登录”规约</w:t>
      </w:r>
      <w:r>
        <w:t>&gt;</w:t>
      </w:r>
      <w:bookmarkEnd w:id="3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登录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用户通过账号登录到相应界面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用户打开软件进入登录界面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系统保存用户的登录信息并进入对应界面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973975" w:rsidRDefault="00973975" w:rsidP="00973975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用户输入账号、密码和验证码等信息</w:t>
            </w:r>
          </w:p>
          <w:p w:rsidR="00973975" w:rsidRDefault="00973975" w:rsidP="00973975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用户点击“登录按钮”</w:t>
            </w:r>
          </w:p>
          <w:p w:rsidR="00973975" w:rsidRDefault="00973975" w:rsidP="00973975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系统显示用户相应的界面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账号错误</w:t>
            </w:r>
          </w:p>
          <w:p w:rsidR="00973975" w:rsidRDefault="00973975" w:rsidP="004469C4">
            <w:r>
              <w:rPr>
                <w:rFonts w:hint="eastAsia"/>
              </w:rPr>
              <w:t>系统提示“您的账号填写错误，如不存在请注册”，返回</w:t>
            </w:r>
            <w:r>
              <w:rPr>
                <w:rFonts w:hint="eastAsia"/>
              </w:rPr>
              <w:t>1</w:t>
            </w:r>
          </w:p>
          <w:p w:rsidR="00973975" w:rsidRDefault="00973975" w:rsidP="004469C4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密码错误</w:t>
            </w:r>
          </w:p>
          <w:p w:rsidR="00973975" w:rsidRDefault="00973975" w:rsidP="004469C4">
            <w:r>
              <w:rPr>
                <w:rFonts w:hint="eastAsia"/>
              </w:rPr>
              <w:t>系统提示“您的密码填写错误，请重试”，返回</w:t>
            </w:r>
            <w:r>
              <w:rPr>
                <w:rFonts w:hint="eastAsia"/>
              </w:rPr>
              <w:t>1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</w:tbl>
    <w:p w:rsidR="00973975" w:rsidRPr="00F40317" w:rsidRDefault="00973975" w:rsidP="00973975"/>
    <w:p w:rsidR="00973975" w:rsidRDefault="00973975" w:rsidP="00973975">
      <w:pPr>
        <w:pStyle w:val="3"/>
        <w:numPr>
          <w:ilvl w:val="2"/>
          <w:numId w:val="1"/>
        </w:numPr>
      </w:pPr>
      <w:bookmarkStart w:id="38" w:name="_Toc14708410"/>
      <w:r>
        <w:t>&lt;</w:t>
      </w:r>
      <w:r>
        <w:rPr>
          <w:rFonts w:hint="eastAsia"/>
        </w:rPr>
        <w:t>Use case“获取推荐搭配”规约</w:t>
      </w:r>
      <w:r>
        <w:t>&gt;</w:t>
      </w:r>
      <w:bookmarkEnd w:id="3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获取推荐搭配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用户选取一件或多件衣服并得到推荐搭配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lastRenderedPageBreak/>
              <w:t>执行者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用户在衣橱中添加了衣物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系统根据用户衣物提供搭配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973975" w:rsidRDefault="00973975" w:rsidP="00973975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用户在衣服列表中选取希望在推荐搭配中的衣服</w:t>
            </w:r>
          </w:p>
          <w:p w:rsidR="00973975" w:rsidRDefault="00973975" w:rsidP="00973975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用户点击“自动搭配”按钮</w:t>
            </w:r>
          </w:p>
          <w:p w:rsidR="00973975" w:rsidRDefault="00973975" w:rsidP="00973975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系统根据选取的衣服生成搭配，并列出前5个评分最高的搭配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系统找不到合适搭配</w:t>
            </w:r>
          </w:p>
          <w:p w:rsidR="00973975" w:rsidRDefault="00973975" w:rsidP="004469C4">
            <w:r>
              <w:rPr>
                <w:rFonts w:hint="eastAsia"/>
              </w:rPr>
              <w:t>系统提示用户重新选取或减少需要的衣服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973975" w:rsidRPr="00F40317" w:rsidRDefault="00973975" w:rsidP="00973975"/>
    <w:p w:rsidR="00973975" w:rsidRDefault="00973975" w:rsidP="00973975">
      <w:pPr>
        <w:pStyle w:val="3"/>
        <w:numPr>
          <w:ilvl w:val="2"/>
          <w:numId w:val="1"/>
        </w:numPr>
      </w:pPr>
      <w:bookmarkStart w:id="39" w:name="_Toc14708411"/>
      <w:r>
        <w:t>&lt;</w:t>
      </w:r>
      <w:r>
        <w:rPr>
          <w:rFonts w:hint="eastAsia"/>
        </w:rPr>
        <w:t>Use case“衣橱管理”规约</w:t>
      </w:r>
      <w:r>
        <w:t>&gt;</w:t>
      </w:r>
      <w:bookmarkEnd w:id="3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衣橱管理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用户上传衣服并进行管理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用户已经登录并进入衣橱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系统保存衣橱的当前信息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973975" w:rsidRDefault="00973975" w:rsidP="00973975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用户点击“添加”按钮</w:t>
            </w:r>
          </w:p>
          <w:p w:rsidR="00973975" w:rsidRDefault="00973975" w:rsidP="00973975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系统弹出“拍照”和“手机相册选取”选项</w:t>
            </w:r>
          </w:p>
          <w:p w:rsidR="00973975" w:rsidRDefault="00973975" w:rsidP="00973975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用户点击“拍照”按钮</w:t>
            </w:r>
          </w:p>
          <w:p w:rsidR="00973975" w:rsidRDefault="00973975" w:rsidP="00973975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系统调用手机摄像机</w:t>
            </w:r>
          </w:p>
          <w:p w:rsidR="00973975" w:rsidRDefault="00973975" w:rsidP="00973975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用户拍摄想上传的衣服</w:t>
            </w:r>
          </w:p>
          <w:p w:rsidR="00973975" w:rsidRDefault="00973975" w:rsidP="00973975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系统检验照片的清晰度、完整度等信息</w:t>
            </w:r>
          </w:p>
          <w:p w:rsidR="00973975" w:rsidRDefault="00973975" w:rsidP="00973975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系统检验通过，弹出文本框，提示用户输入衣服名称</w:t>
            </w:r>
          </w:p>
          <w:p w:rsidR="00973975" w:rsidRDefault="00973975" w:rsidP="00973975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用户输入衣服名称</w:t>
            </w:r>
          </w:p>
          <w:p w:rsidR="00973975" w:rsidRDefault="00973975" w:rsidP="00973975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系统保存衣服名称和图片 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3a.</w:t>
            </w:r>
            <w:r>
              <w:t xml:space="preserve"> </w:t>
            </w:r>
            <w:r>
              <w:rPr>
                <w:rFonts w:hint="eastAsia"/>
              </w:rPr>
              <w:t>用户点击“手机相册选取”，进入</w:t>
            </w:r>
            <w:r>
              <w:rPr>
                <w:rFonts w:hint="eastAsia"/>
              </w:rPr>
              <w:t>6</w:t>
            </w:r>
          </w:p>
          <w:p w:rsidR="00973975" w:rsidRDefault="00973975" w:rsidP="004469C4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系统检验不通过，提示用户，返回</w:t>
            </w:r>
            <w:r>
              <w:rPr>
                <w:rFonts w:hint="eastAsia"/>
              </w:rPr>
              <w:t>2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</w:p>
        </w:tc>
      </w:tr>
    </w:tbl>
    <w:p w:rsidR="00973975" w:rsidRPr="00F40317" w:rsidRDefault="00973975" w:rsidP="00973975"/>
    <w:p w:rsidR="00973975" w:rsidRDefault="00973975" w:rsidP="00973975">
      <w:pPr>
        <w:pStyle w:val="3"/>
        <w:numPr>
          <w:ilvl w:val="2"/>
          <w:numId w:val="1"/>
        </w:numPr>
      </w:pPr>
      <w:bookmarkStart w:id="40" w:name="_Toc14708413"/>
      <w:r>
        <w:t>&lt;</w:t>
      </w:r>
      <w:r>
        <w:rPr>
          <w:rFonts w:hint="eastAsia"/>
        </w:rPr>
        <w:t>Use case“搜索文章”规约</w:t>
      </w:r>
      <w:r>
        <w:t>&gt;</w:t>
      </w:r>
      <w:bookmarkEnd w:id="4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搜索文章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用户输入文字，系统根据输入内容查找对应的文章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用户需能够进入社区浏览文章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用户的操作被系统记录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973975" w:rsidRDefault="00973975" w:rsidP="00973975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用户输入文字</w:t>
            </w:r>
          </w:p>
          <w:p w:rsidR="00973975" w:rsidRDefault="00973975" w:rsidP="00973975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系统显示与文字相关的文章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不存在相关的文章</w:t>
            </w:r>
          </w:p>
          <w:p w:rsidR="00973975" w:rsidRDefault="00973975" w:rsidP="004469C4">
            <w:r>
              <w:rPr>
                <w:rFonts w:hint="eastAsia"/>
              </w:rPr>
              <w:t>系统提示不存在相关的内容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</w:p>
        </w:tc>
      </w:tr>
    </w:tbl>
    <w:p w:rsidR="00973975" w:rsidRPr="00F40317" w:rsidRDefault="00973975" w:rsidP="00973975"/>
    <w:p w:rsidR="00973975" w:rsidRDefault="00973975" w:rsidP="00973975">
      <w:pPr>
        <w:pStyle w:val="3"/>
        <w:numPr>
          <w:ilvl w:val="2"/>
          <w:numId w:val="1"/>
        </w:numPr>
      </w:pPr>
      <w:bookmarkStart w:id="41" w:name="_Toc14708414"/>
      <w:r>
        <w:lastRenderedPageBreak/>
        <w:t>&lt;</w:t>
      </w:r>
      <w:r>
        <w:rPr>
          <w:rFonts w:hint="eastAsia"/>
        </w:rPr>
        <w:t>Use case“浏览文章”规约</w:t>
      </w:r>
      <w:r>
        <w:t>&gt;</w:t>
      </w:r>
      <w:bookmarkEnd w:id="4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浏览视频文章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用户在社区中浏览所有发布的文章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用户需登录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用户的操作被系统记录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973975" w:rsidRDefault="00973975" w:rsidP="00973975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用户点击“社区”</w:t>
            </w:r>
          </w:p>
          <w:p w:rsidR="00973975" w:rsidRDefault="00973975" w:rsidP="00973975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系统显示社区所有发布的文章列表</w:t>
            </w:r>
          </w:p>
          <w:p w:rsidR="00973975" w:rsidRDefault="00973975" w:rsidP="00973975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用户点击其中一个标题查看</w:t>
            </w:r>
          </w:p>
          <w:p w:rsidR="00973975" w:rsidRDefault="00973975" w:rsidP="00973975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系统显示对应的文章的详细信息</w:t>
            </w:r>
          </w:p>
          <w:p w:rsidR="00973975" w:rsidRDefault="00973975" w:rsidP="00973975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用户点击“返回”按钮，返回2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用户点击“退出社区”</w:t>
            </w:r>
          </w:p>
          <w:p w:rsidR="00973975" w:rsidRPr="00EB25B0" w:rsidRDefault="00973975" w:rsidP="004469C4">
            <w:r>
              <w:rPr>
                <w:rFonts w:hint="eastAsia"/>
              </w:rPr>
              <w:t>用例结束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</w:p>
        </w:tc>
      </w:tr>
    </w:tbl>
    <w:p w:rsidR="00973975" w:rsidRPr="00F40317" w:rsidRDefault="00973975" w:rsidP="00973975"/>
    <w:p w:rsidR="00973975" w:rsidRDefault="00973975" w:rsidP="00973975">
      <w:pPr>
        <w:pStyle w:val="3"/>
        <w:numPr>
          <w:ilvl w:val="2"/>
          <w:numId w:val="1"/>
        </w:numPr>
      </w:pPr>
      <w:bookmarkStart w:id="42" w:name="_Toc14708415"/>
      <w:r>
        <w:t>&lt;</w:t>
      </w:r>
      <w:r>
        <w:rPr>
          <w:rFonts w:hint="eastAsia"/>
        </w:rPr>
        <w:t>Use case“评论点赞分享”规约</w:t>
      </w:r>
      <w:r>
        <w:t>&gt;</w:t>
      </w:r>
      <w:bookmarkEnd w:id="4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评论点赞分享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用户对浏览的文章进行评论、点赞或分享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执行者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用户需能浏览文章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系统保存用户的操作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973975" w:rsidRDefault="00973975" w:rsidP="00973975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用户点击文章的标题查看</w:t>
            </w:r>
          </w:p>
          <w:p w:rsidR="00973975" w:rsidRDefault="00973975" w:rsidP="00973975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系统显示对应的详细内容（包括点赞数）</w:t>
            </w:r>
          </w:p>
          <w:p w:rsidR="00973975" w:rsidRDefault="00973975" w:rsidP="00973975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用户点击“评论”按钮</w:t>
            </w:r>
          </w:p>
          <w:p w:rsidR="00973975" w:rsidRDefault="00973975" w:rsidP="00973975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系统显示评论列表</w:t>
            </w:r>
          </w:p>
          <w:p w:rsidR="00973975" w:rsidRDefault="00973975" w:rsidP="00973975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用户点击“+”按钮</w:t>
            </w:r>
          </w:p>
          <w:p w:rsidR="00973975" w:rsidRDefault="00973975" w:rsidP="00973975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系统显示评论编写框</w:t>
            </w:r>
          </w:p>
          <w:p w:rsidR="00973975" w:rsidRDefault="00973975" w:rsidP="00973975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用户输入评论内容</w:t>
            </w:r>
          </w:p>
          <w:p w:rsidR="00973975" w:rsidRDefault="00973975" w:rsidP="00973975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用户点击“发布”</w:t>
            </w:r>
          </w:p>
          <w:p w:rsidR="00973975" w:rsidRDefault="00973975" w:rsidP="00973975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系统审核评论内容</w:t>
            </w:r>
          </w:p>
          <w:p w:rsidR="00973975" w:rsidRDefault="00973975" w:rsidP="00973975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系统显示更新后的评论内容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用户点击“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eastAsia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1F60A"/>
                </mc:Choice>
                <mc:Fallback>
                  <w:t>😊</w:t>
                </mc:Fallback>
              </mc:AlternateContent>
            </w:r>
            <w:r>
              <w:rPr>
                <w:rFonts w:hint="eastAsia"/>
              </w:rPr>
              <w:t>”</w:t>
            </w:r>
          </w:p>
          <w:p w:rsidR="00973975" w:rsidRDefault="00973975" w:rsidP="004469C4">
            <w:r>
              <w:rPr>
                <w:rFonts w:hint="eastAsia"/>
              </w:rPr>
              <w:t>系统保存点赞记录，返回</w:t>
            </w:r>
            <w:r>
              <w:rPr>
                <w:rFonts w:hint="eastAsia"/>
              </w:rPr>
              <w:t>2</w:t>
            </w:r>
          </w:p>
          <w:p w:rsidR="00973975" w:rsidRDefault="00973975" w:rsidP="004469C4">
            <w:r>
              <w:rPr>
                <w:rFonts w:hint="eastAsia"/>
              </w:rPr>
              <w:t>3b</w:t>
            </w:r>
            <w:r>
              <w:t xml:space="preserve">. </w:t>
            </w:r>
            <w:r>
              <w:rPr>
                <w:rFonts w:hint="eastAsia"/>
              </w:rPr>
              <w:t>用户点击“分享”按钮</w:t>
            </w:r>
          </w:p>
          <w:p w:rsidR="00973975" w:rsidRDefault="00973975" w:rsidP="004469C4">
            <w:r>
              <w:rPr>
                <w:rFonts w:hint="eastAsia"/>
              </w:rPr>
              <w:t>3b1</w:t>
            </w:r>
            <w:r>
              <w:t xml:space="preserve">. </w:t>
            </w:r>
            <w:r>
              <w:rPr>
                <w:rFonts w:hint="eastAsia"/>
              </w:rPr>
              <w:t>系统弹出可分享的好友（</w:t>
            </w:r>
            <w:r>
              <w:rPr>
                <w:rFonts w:ascii="Arial" w:hAnsi="Arial" w:cs="Arial" w:hint="eastAsia"/>
                <w:szCs w:val="21"/>
                <w:lang w:bidi="ar"/>
              </w:rPr>
              <w:t>给本软件内的好友</w:t>
            </w:r>
            <w:r>
              <w:rPr>
                <w:rFonts w:hint="eastAsia"/>
              </w:rPr>
              <w:t>）</w:t>
            </w:r>
          </w:p>
          <w:p w:rsidR="00973975" w:rsidRDefault="00973975" w:rsidP="004469C4">
            <w:r>
              <w:rPr>
                <w:rFonts w:hint="eastAsia"/>
              </w:rPr>
              <w:t>3b2</w:t>
            </w:r>
            <w:r>
              <w:t xml:space="preserve">. </w:t>
            </w:r>
            <w:r>
              <w:rPr>
                <w:rFonts w:hint="eastAsia"/>
              </w:rPr>
              <w:t>用户选取对应的人分享</w:t>
            </w:r>
          </w:p>
          <w:p w:rsidR="00973975" w:rsidRDefault="00973975" w:rsidP="004469C4">
            <w:r>
              <w:rPr>
                <w:rFonts w:hint="eastAsia"/>
              </w:rPr>
              <w:t>3b3</w:t>
            </w:r>
            <w:r>
              <w:t xml:space="preserve">. </w:t>
            </w:r>
            <w:r>
              <w:rPr>
                <w:rFonts w:hint="eastAsia"/>
              </w:rPr>
              <w:t>系统提示分享成功，返回</w:t>
            </w:r>
            <w:r>
              <w:rPr>
                <w:rFonts w:hint="eastAsia"/>
              </w:rPr>
              <w:t>2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  <w:r>
              <w:t xml:space="preserve"> </w:t>
            </w:r>
          </w:p>
        </w:tc>
      </w:tr>
    </w:tbl>
    <w:p w:rsidR="00973975" w:rsidRDefault="00973975" w:rsidP="00973975"/>
    <w:p w:rsidR="00973975" w:rsidRDefault="00973975" w:rsidP="00973975">
      <w:pPr>
        <w:pStyle w:val="3"/>
        <w:numPr>
          <w:ilvl w:val="2"/>
          <w:numId w:val="1"/>
        </w:numPr>
      </w:pPr>
      <w:bookmarkStart w:id="43" w:name="_Toc14708418"/>
      <w:r>
        <w:t>&lt;</w:t>
      </w:r>
      <w:r>
        <w:rPr>
          <w:rFonts w:hint="eastAsia"/>
        </w:rPr>
        <w:t>Use case“用户搭配评分”规约</w:t>
      </w:r>
      <w:r>
        <w:t>&gt;</w:t>
      </w:r>
      <w:bookmarkEnd w:id="4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用户搭配评分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描述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ascii="Arial" w:hAnsi="Arial" w:cs="Arial"/>
                <w:szCs w:val="21"/>
                <w:lang w:bidi="ar"/>
              </w:rPr>
              <w:t>用户</w:t>
            </w:r>
            <w:r>
              <w:rPr>
                <w:rFonts w:ascii="Arial" w:hAnsi="Arial" w:cs="Arial" w:hint="eastAsia"/>
                <w:szCs w:val="21"/>
                <w:lang w:bidi="ar"/>
              </w:rPr>
              <w:t>对社区中的搭配给出评分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lastRenderedPageBreak/>
              <w:t>执行者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用户需登录，并能进入社区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系统保存用户评分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基本流</w:t>
            </w:r>
          </w:p>
        </w:tc>
        <w:tc>
          <w:tcPr>
            <w:tcW w:w="6883" w:type="dxa"/>
          </w:tcPr>
          <w:p w:rsidR="00973975" w:rsidRDefault="00973975" w:rsidP="00973975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用户点击“评分按钮”</w:t>
            </w:r>
          </w:p>
          <w:p w:rsidR="00973975" w:rsidRDefault="00973975" w:rsidP="00973975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系统显示评分界面</w:t>
            </w:r>
          </w:p>
          <w:p w:rsidR="00973975" w:rsidRDefault="00973975" w:rsidP="00973975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用户输入评分</w:t>
            </w:r>
          </w:p>
          <w:p w:rsidR="00973975" w:rsidRPr="00BC6868" w:rsidRDefault="00973975" w:rsidP="00973975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系统显示求均值后的该条动态总评分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备选流</w:t>
            </w:r>
          </w:p>
        </w:tc>
        <w:tc>
          <w:tcPr>
            <w:tcW w:w="6883" w:type="dxa"/>
          </w:tcPr>
          <w:p w:rsidR="00973975" w:rsidRDefault="00973975" w:rsidP="004469C4">
            <w:r>
              <w:t xml:space="preserve"> </w:t>
            </w:r>
          </w:p>
        </w:tc>
      </w:tr>
      <w:tr w:rsidR="00973975" w:rsidTr="004469C4">
        <w:tc>
          <w:tcPr>
            <w:tcW w:w="1413" w:type="dxa"/>
          </w:tcPr>
          <w:p w:rsidR="00973975" w:rsidRDefault="00973975" w:rsidP="004469C4">
            <w:r>
              <w:rPr>
                <w:rFonts w:hint="eastAsia"/>
              </w:rPr>
              <w:t>非功能需求</w:t>
            </w:r>
          </w:p>
        </w:tc>
        <w:tc>
          <w:tcPr>
            <w:tcW w:w="6883" w:type="dxa"/>
          </w:tcPr>
          <w:p w:rsidR="00973975" w:rsidRDefault="00973975" w:rsidP="004469C4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</w:t>
            </w:r>
            <w:r>
              <w:t xml:space="preserve"> </w:t>
            </w:r>
          </w:p>
        </w:tc>
      </w:tr>
    </w:tbl>
    <w:p w:rsidR="001A65DC" w:rsidRPr="00973975" w:rsidRDefault="001A65DC" w:rsidP="001A65DC"/>
    <w:p w:rsidR="00E67440" w:rsidRDefault="00DA1C72">
      <w:pPr>
        <w:pStyle w:val="2"/>
        <w:ind w:left="720" w:hanging="720"/>
      </w:pPr>
      <w:bookmarkStart w:id="44" w:name="_Toc15031651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7"/>
      <w:bookmarkEnd w:id="28"/>
      <w:bookmarkEnd w:id="44"/>
    </w:p>
    <w:p w:rsidR="00920588" w:rsidRDefault="00920588" w:rsidP="00920588">
      <w:pPr>
        <w:pStyle w:val="3"/>
        <w:numPr>
          <w:ilvl w:val="2"/>
          <w:numId w:val="1"/>
        </w:numPr>
        <w:ind w:left="720" w:hanging="720"/>
      </w:pPr>
      <w:bookmarkStart w:id="45" w:name="_Toc498836234"/>
      <w:bookmarkStart w:id="46" w:name="_Toc356851190"/>
      <w:bookmarkStart w:id="47" w:name="_Toc14708420"/>
      <w:bookmarkStart w:id="48" w:name="_Toc15031652"/>
      <w:bookmarkStart w:id="49" w:name="_Toc498836235"/>
      <w:bookmarkStart w:id="50" w:name="_Toc356851191"/>
      <w:r>
        <w:t>&lt;</w:t>
      </w:r>
      <w:r>
        <w:rPr>
          <w:rFonts w:hint="eastAsia"/>
        </w:rPr>
        <w:t>易用性需求一</w:t>
      </w:r>
      <w:r>
        <w:t>&gt;</w:t>
      </w:r>
      <w:bookmarkEnd w:id="45"/>
      <w:bookmarkEnd w:id="46"/>
      <w:bookmarkEnd w:id="47"/>
      <w:bookmarkEnd w:id="48"/>
    </w:p>
    <w:p w:rsidR="00920588" w:rsidRDefault="00920588" w:rsidP="00920588">
      <w:pPr>
        <w:pStyle w:val="a9"/>
      </w:pPr>
      <w:r>
        <w:rPr>
          <w:rFonts w:hint="eastAsia"/>
        </w:rPr>
        <w:t>在初次进入打开软件时自动提示用户文档，并在之后的使用中可随时查看。</w:t>
      </w:r>
    </w:p>
    <w:p w:rsidR="00920588" w:rsidRPr="00BB661E" w:rsidRDefault="00920588" w:rsidP="00920588">
      <w:pPr>
        <w:pStyle w:val="3"/>
        <w:numPr>
          <w:ilvl w:val="2"/>
          <w:numId w:val="1"/>
        </w:numPr>
        <w:ind w:left="720" w:hanging="720"/>
      </w:pPr>
      <w:bookmarkStart w:id="51" w:name="_Toc14708421"/>
      <w:bookmarkStart w:id="52" w:name="_Toc15031653"/>
      <w:r>
        <w:rPr>
          <w:rFonts w:hint="eastAsia"/>
        </w:rPr>
        <w:t>&lt;易用性需求二</w:t>
      </w:r>
      <w:r>
        <w:t>&gt;</w:t>
      </w:r>
      <w:bookmarkEnd w:id="51"/>
      <w:bookmarkEnd w:id="52"/>
    </w:p>
    <w:p w:rsidR="00920588" w:rsidRPr="00D07969" w:rsidRDefault="00920588" w:rsidP="00920588">
      <w:pPr>
        <w:pStyle w:val="a9"/>
        <w:rPr>
          <w:iCs/>
        </w:rPr>
      </w:pPr>
      <w:r w:rsidRPr="00D07969">
        <w:rPr>
          <w:rFonts w:hint="eastAsia"/>
        </w:rPr>
        <w:t>通过提示文档，普通用户可于十分钟内，高级用户于五分钟内，掌握对各功能的操</w:t>
      </w:r>
      <w:r>
        <w:rPr>
          <w:rFonts w:hint="eastAsia"/>
        </w:rPr>
        <w:t>作。</w:t>
      </w:r>
    </w:p>
    <w:p w:rsidR="00920588" w:rsidRDefault="00920588" w:rsidP="00920588">
      <w:pPr>
        <w:pStyle w:val="3"/>
        <w:numPr>
          <w:ilvl w:val="2"/>
          <w:numId w:val="1"/>
        </w:numPr>
        <w:ind w:left="720" w:hanging="720"/>
      </w:pPr>
      <w:bookmarkStart w:id="53" w:name="_Toc14708422"/>
      <w:bookmarkStart w:id="54" w:name="_Toc15031654"/>
      <w:r>
        <w:t>&lt;</w:t>
      </w:r>
      <w:r>
        <w:rPr>
          <w:rFonts w:hint="eastAsia"/>
        </w:rPr>
        <w:t>易用性需求三</w:t>
      </w:r>
      <w:r>
        <w:t>&gt;</w:t>
      </w:r>
      <w:bookmarkEnd w:id="53"/>
      <w:bookmarkEnd w:id="54"/>
    </w:p>
    <w:p w:rsidR="00920588" w:rsidRDefault="00920588" w:rsidP="00920588">
      <w:pPr>
        <w:pStyle w:val="a9"/>
      </w:pPr>
      <w:r>
        <w:rPr>
          <w:rFonts w:hint="eastAsia"/>
        </w:rPr>
        <w:t>一名培训过的用户可以在平均3分钟，最多5分钟内选出对个人衣服满意的搭配。</w:t>
      </w:r>
    </w:p>
    <w:p w:rsidR="00920588" w:rsidRDefault="00920588" w:rsidP="00920588">
      <w:pPr>
        <w:pStyle w:val="3"/>
        <w:numPr>
          <w:ilvl w:val="2"/>
          <w:numId w:val="1"/>
        </w:numPr>
        <w:ind w:left="720" w:hanging="720"/>
      </w:pPr>
      <w:bookmarkStart w:id="55" w:name="_Toc14708423"/>
      <w:bookmarkStart w:id="56" w:name="_Toc15031655"/>
      <w:r>
        <w:rPr>
          <w:rFonts w:hint="eastAsia"/>
        </w:rPr>
        <w:t>&lt;易用性需求四</w:t>
      </w:r>
      <w:r>
        <w:t>&gt;</w:t>
      </w:r>
      <w:bookmarkEnd w:id="55"/>
      <w:bookmarkEnd w:id="56"/>
    </w:p>
    <w:p w:rsidR="00920588" w:rsidRDefault="00920588" w:rsidP="00920588">
      <w:pPr>
        <w:pStyle w:val="a9"/>
      </w:pPr>
      <w:r>
        <w:rPr>
          <w:rFonts w:hint="eastAsia"/>
        </w:rPr>
        <w:t>在不同页面中，用户界面保持一致性，简洁、美观，以清晰明了的方式满足用户需求。</w:t>
      </w:r>
    </w:p>
    <w:p w:rsidR="00920588" w:rsidRDefault="00920588" w:rsidP="00920588">
      <w:pPr>
        <w:pStyle w:val="3"/>
        <w:numPr>
          <w:ilvl w:val="2"/>
          <w:numId w:val="1"/>
        </w:numPr>
        <w:ind w:left="720" w:hanging="720"/>
      </w:pPr>
      <w:bookmarkStart w:id="57" w:name="_Toc14708425"/>
      <w:bookmarkStart w:id="58" w:name="_Toc15031656"/>
      <w:r>
        <w:rPr>
          <w:rFonts w:hint="eastAsia"/>
        </w:rPr>
        <w:t>&lt;易用性需求五&gt;</w:t>
      </w:r>
      <w:bookmarkEnd w:id="57"/>
      <w:bookmarkEnd w:id="58"/>
    </w:p>
    <w:p w:rsidR="00920588" w:rsidRPr="00A8437B" w:rsidRDefault="00920588" w:rsidP="00920588">
      <w:pPr>
        <w:pStyle w:val="a9"/>
      </w:pPr>
      <w:r w:rsidRPr="00A8437B">
        <w:t>本软件符合</w:t>
      </w:r>
      <w:r w:rsidRPr="00A8437B">
        <w:t> </w:t>
      </w:r>
      <w:r w:rsidRPr="00A8437B">
        <w:t>IBM的 CUA标准和 Microsoft的 GUI标准。</w:t>
      </w:r>
    </w:p>
    <w:p w:rsidR="00E67440" w:rsidRDefault="00E67440">
      <w:pPr>
        <w:pStyle w:val="2"/>
      </w:pPr>
      <w:bookmarkStart w:id="59" w:name="_Toc15031657"/>
      <w:r>
        <w:rPr>
          <w:rFonts w:hint="eastAsia"/>
        </w:rPr>
        <w:t>可靠性</w:t>
      </w:r>
      <w:bookmarkEnd w:id="49"/>
      <w:bookmarkEnd w:id="50"/>
      <w:bookmarkEnd w:id="59"/>
    </w:p>
    <w:p w:rsidR="00026F40" w:rsidRDefault="00026F40" w:rsidP="00026F40">
      <w:pPr>
        <w:pStyle w:val="3"/>
        <w:numPr>
          <w:ilvl w:val="2"/>
          <w:numId w:val="1"/>
        </w:numPr>
        <w:ind w:left="720" w:hanging="720"/>
      </w:pPr>
      <w:bookmarkStart w:id="60" w:name="_Toc498836236"/>
      <w:bookmarkStart w:id="61" w:name="_Toc356851192"/>
      <w:bookmarkStart w:id="62" w:name="_Toc14708427"/>
      <w:bookmarkStart w:id="63" w:name="_Toc15031658"/>
      <w:bookmarkStart w:id="64" w:name="_Toc498836237"/>
      <w:bookmarkStart w:id="65" w:name="_Toc356851193"/>
      <w:r>
        <w:t>&lt;</w:t>
      </w:r>
      <w:r>
        <w:rPr>
          <w:rFonts w:hint="eastAsia"/>
        </w:rPr>
        <w:t>可靠性需求一</w:t>
      </w:r>
      <w:r>
        <w:t>&gt;</w:t>
      </w:r>
      <w:bookmarkEnd w:id="60"/>
      <w:bookmarkEnd w:id="61"/>
      <w:bookmarkEnd w:id="62"/>
      <w:bookmarkEnd w:id="63"/>
    </w:p>
    <w:p w:rsidR="00026F40" w:rsidRPr="002E0552" w:rsidRDefault="00026F40" w:rsidP="00026F40">
      <w:pPr>
        <w:pStyle w:val="a9"/>
      </w:pPr>
      <w:r w:rsidRPr="002E0552">
        <w:rPr>
          <w:rFonts w:hint="eastAsia"/>
        </w:rPr>
        <w:t>系统健壮性强，应该能处理系统运行过程中出现的各种异常情况，如：人为操作错误、输入非法数据、硬件设备失败等，系统应该能正确</w:t>
      </w:r>
      <w:r>
        <w:rPr>
          <w:rFonts w:hint="eastAsia"/>
        </w:rPr>
        <w:t>地</w:t>
      </w:r>
      <w:r w:rsidRPr="002E0552">
        <w:rPr>
          <w:rFonts w:hint="eastAsia"/>
        </w:rPr>
        <w:t>处理，恰当</w:t>
      </w:r>
      <w:r>
        <w:rPr>
          <w:rFonts w:hint="eastAsia"/>
        </w:rPr>
        <w:t>地</w:t>
      </w:r>
      <w:r w:rsidRPr="002E0552">
        <w:rPr>
          <w:rFonts w:hint="eastAsia"/>
        </w:rPr>
        <w:t>回避。</w:t>
      </w:r>
    </w:p>
    <w:p w:rsidR="00026F40" w:rsidRPr="00535CFF" w:rsidRDefault="00026F40" w:rsidP="00026F40">
      <w:pPr>
        <w:pStyle w:val="3"/>
        <w:numPr>
          <w:ilvl w:val="2"/>
          <w:numId w:val="1"/>
        </w:numPr>
        <w:ind w:left="720" w:hanging="720"/>
      </w:pPr>
      <w:r w:rsidRPr="00535CFF">
        <w:t xml:space="preserve">  </w:t>
      </w:r>
      <w:bookmarkStart w:id="66" w:name="_Toc14708428"/>
      <w:bookmarkStart w:id="67" w:name="_Toc15031659"/>
      <w:r w:rsidRPr="00535CFF">
        <w:rPr>
          <w:rFonts w:hint="eastAsia"/>
        </w:rPr>
        <w:t>&lt;可靠性需求二</w:t>
      </w:r>
      <w:r w:rsidRPr="00535CFF">
        <w:t>&gt;</w:t>
      </w:r>
      <w:bookmarkEnd w:id="66"/>
      <w:bookmarkEnd w:id="67"/>
    </w:p>
    <w:p w:rsidR="00026F40" w:rsidRDefault="00026F40" w:rsidP="00026F40">
      <w:pPr>
        <w:pStyle w:val="a9"/>
      </w:pPr>
      <w:r w:rsidRPr="002E0552">
        <w:rPr>
          <w:rFonts w:hint="eastAsia"/>
        </w:rPr>
        <w:t>要求系统7x24小时运行，全</w:t>
      </w:r>
      <w:r>
        <w:rPr>
          <w:rFonts w:hint="eastAsia"/>
        </w:rPr>
        <w:t>年内软件正常运行时间百分比至少达到99.50%。</w:t>
      </w:r>
    </w:p>
    <w:p w:rsidR="00026F40" w:rsidRDefault="00026F40" w:rsidP="00026F40">
      <w:pPr>
        <w:pStyle w:val="3"/>
        <w:numPr>
          <w:ilvl w:val="2"/>
          <w:numId w:val="1"/>
        </w:numPr>
        <w:ind w:left="720" w:hanging="720"/>
      </w:pPr>
      <w:bookmarkStart w:id="68" w:name="_Toc14708429"/>
      <w:bookmarkStart w:id="69" w:name="_Toc15031660"/>
      <w:r>
        <w:rPr>
          <w:rFonts w:hint="eastAsia"/>
        </w:rPr>
        <w:t>&lt;</w:t>
      </w:r>
      <w:r w:rsidRPr="00535CFF">
        <w:rPr>
          <w:rFonts w:hint="eastAsia"/>
        </w:rPr>
        <w:t>可靠性需求三</w:t>
      </w:r>
      <w:r>
        <w:rPr>
          <w:rFonts w:hint="eastAsia"/>
        </w:rPr>
        <w:t>&gt;</w:t>
      </w:r>
      <w:bookmarkEnd w:id="68"/>
      <w:bookmarkEnd w:id="69"/>
    </w:p>
    <w:p w:rsidR="00026F40" w:rsidRDefault="00026F40" w:rsidP="00026F40">
      <w:pPr>
        <w:pStyle w:val="a9"/>
      </w:pPr>
      <w:r>
        <w:rPr>
          <w:rFonts w:hint="eastAsia"/>
        </w:rPr>
        <w:t>平均故障时间（M</w:t>
      </w:r>
      <w:r>
        <w:t>TBF</w:t>
      </w:r>
      <w:r>
        <w:rPr>
          <w:rFonts w:hint="eastAsia"/>
        </w:rPr>
        <w:t>）不低于三个月。</w:t>
      </w:r>
    </w:p>
    <w:p w:rsidR="00026F40" w:rsidRDefault="00026F40" w:rsidP="00026F40">
      <w:pPr>
        <w:pStyle w:val="3"/>
        <w:numPr>
          <w:ilvl w:val="2"/>
          <w:numId w:val="1"/>
        </w:numPr>
        <w:ind w:left="720" w:hanging="720"/>
      </w:pPr>
      <w:bookmarkStart w:id="70" w:name="_Toc14708430"/>
      <w:bookmarkStart w:id="71" w:name="_Toc15031661"/>
      <w:r>
        <w:rPr>
          <w:rFonts w:hint="eastAsia"/>
        </w:rPr>
        <w:t>&lt;可靠性需求四&gt;</w:t>
      </w:r>
      <w:bookmarkEnd w:id="70"/>
      <w:bookmarkEnd w:id="71"/>
    </w:p>
    <w:p w:rsidR="00026F40" w:rsidRDefault="00026F40" w:rsidP="00026F40">
      <w:pPr>
        <w:pStyle w:val="a9"/>
      </w:pPr>
      <w:r>
        <w:rPr>
          <w:rFonts w:hint="eastAsia"/>
        </w:rPr>
        <w:t>单次错误的平均发现、修复时间（M</w:t>
      </w:r>
      <w:r>
        <w:t>TTR</w:t>
      </w:r>
      <w:r>
        <w:rPr>
          <w:rFonts w:hint="eastAsia"/>
        </w:rPr>
        <w:t>）总计不超过10小时。</w:t>
      </w:r>
    </w:p>
    <w:p w:rsidR="00026F40" w:rsidRDefault="00026F40" w:rsidP="00026F40">
      <w:pPr>
        <w:pStyle w:val="3"/>
        <w:numPr>
          <w:ilvl w:val="2"/>
          <w:numId w:val="1"/>
        </w:numPr>
        <w:ind w:left="720" w:hanging="720"/>
      </w:pPr>
      <w:bookmarkStart w:id="72" w:name="_Toc14708431"/>
      <w:bookmarkStart w:id="73" w:name="_Toc15031662"/>
      <w:r>
        <w:rPr>
          <w:rFonts w:hint="eastAsia"/>
        </w:rPr>
        <w:t>&lt;可靠性需求五&gt;</w:t>
      </w:r>
      <w:bookmarkEnd w:id="72"/>
      <w:bookmarkEnd w:id="73"/>
    </w:p>
    <w:p w:rsidR="00026F40" w:rsidRDefault="00026F40" w:rsidP="00026F40">
      <w:pPr>
        <w:pStyle w:val="a9"/>
      </w:pPr>
      <w:r>
        <w:rPr>
          <w:rFonts w:hint="eastAsia"/>
        </w:rPr>
        <w:t>每千行代码的最高错误数</w:t>
      </w:r>
      <w:r>
        <w:t>(bugs/KLOC)</w:t>
      </w:r>
      <w:r>
        <w:rPr>
          <w:rFonts w:hint="eastAsia"/>
        </w:rPr>
        <w:t>小于1，每个功能点</w:t>
      </w:r>
      <w:bookmarkStart w:id="74" w:name="_GoBack"/>
      <w:bookmarkEnd w:id="74"/>
      <w:r>
        <w:rPr>
          <w:rFonts w:hint="eastAsia"/>
        </w:rPr>
        <w:t>错误数</w:t>
      </w:r>
      <w:r>
        <w:t>(bugs/function-point)</w:t>
      </w:r>
      <w:r>
        <w:rPr>
          <w:rFonts w:hint="eastAsia"/>
        </w:rPr>
        <w:t>小于1。</w:t>
      </w:r>
    </w:p>
    <w:p w:rsidR="00026F40" w:rsidRDefault="00026F40" w:rsidP="00026F40">
      <w:pPr>
        <w:pStyle w:val="3"/>
        <w:numPr>
          <w:ilvl w:val="2"/>
          <w:numId w:val="1"/>
        </w:numPr>
        <w:ind w:left="720" w:hanging="720"/>
      </w:pPr>
      <w:bookmarkStart w:id="75" w:name="_Toc14708432"/>
      <w:bookmarkStart w:id="76" w:name="_Toc15031663"/>
      <w:r>
        <w:rPr>
          <w:rFonts w:hint="eastAsia"/>
        </w:rPr>
        <w:lastRenderedPageBreak/>
        <w:t>&lt;可靠性需求六&gt;</w:t>
      </w:r>
      <w:bookmarkEnd w:id="75"/>
      <w:bookmarkEnd w:id="76"/>
    </w:p>
    <w:p w:rsidR="00026F40" w:rsidRDefault="00026F40" w:rsidP="00026F40">
      <w:pPr>
        <w:pStyle w:val="a9"/>
      </w:pPr>
      <w:r>
        <w:rPr>
          <w:rFonts w:hint="eastAsia"/>
        </w:rPr>
        <w:t>小错误：</w:t>
      </w:r>
    </w:p>
    <w:p w:rsidR="00026F40" w:rsidRDefault="00026F40" w:rsidP="00026F40">
      <w:pPr>
        <w:pStyle w:val="a9"/>
      </w:pPr>
      <w:r w:rsidRPr="00BB661E">
        <w:rPr>
          <w:rFonts w:hint="eastAsia"/>
        </w:rPr>
        <w:t>次要功能没有完全实现但不影响使用。如提示信息不太准确，或用户界面差，操作时间长，模块功能部分失效等，打印内容、格式错误，删除操作未给出提示，数据库表中有过多的空字段等</w:t>
      </w:r>
      <w:r>
        <w:rPr>
          <w:rFonts w:hint="eastAsia"/>
        </w:rPr>
        <w:t>。</w:t>
      </w:r>
    </w:p>
    <w:p w:rsidR="00026F40" w:rsidRDefault="00026F40" w:rsidP="00026F40">
      <w:pPr>
        <w:pStyle w:val="a9"/>
      </w:pPr>
      <w:r>
        <w:rPr>
          <w:rFonts w:hint="eastAsia"/>
        </w:rPr>
        <w:t>大错误：</w:t>
      </w:r>
    </w:p>
    <w:p w:rsidR="00026F40" w:rsidRDefault="00026F40" w:rsidP="00026F40">
      <w:pPr>
        <w:pStyle w:val="a9"/>
      </w:pPr>
      <w:r w:rsidRPr="00BB661E">
        <w:rPr>
          <w:rFonts w:hint="eastAsia"/>
        </w:rPr>
        <w:t>系统的主要功能部分丧失、数据不能保存，系统的次要功能完全丧失。问题局限在本模块，导致模块功能失效或异常退出。如致命的错误声明，程序接口错误，数据库的表、业务规则、缺省值未加完整性等约束条件</w:t>
      </w:r>
      <w:r>
        <w:rPr>
          <w:rFonts w:hint="eastAsia"/>
        </w:rPr>
        <w:t>。</w:t>
      </w:r>
    </w:p>
    <w:p w:rsidR="00026F40" w:rsidRDefault="00026F40" w:rsidP="00026F40">
      <w:pPr>
        <w:pStyle w:val="a9"/>
      </w:pPr>
      <w:r>
        <w:rPr>
          <w:rFonts w:hint="eastAsia"/>
        </w:rPr>
        <w:t>严重错误：</w:t>
      </w:r>
    </w:p>
    <w:p w:rsidR="00026F40" w:rsidRPr="002C419E" w:rsidRDefault="00026F40" w:rsidP="00026F40">
      <w:pPr>
        <w:pStyle w:val="a9"/>
      </w:pPr>
      <w:r w:rsidRPr="00BB661E">
        <w:rPr>
          <w:rFonts w:hint="eastAsia"/>
        </w:rPr>
        <w:t>造成系统或应用程序崩溃、死机、系统挂起，或造成数据丢失，主要功能完全丧失，导致本模块以及相关模块异常等问题。如代码错误，死循环，数据库发生死锁、与数据库连接错误或数据通讯错误，未考虑异常操作，功能错误等</w:t>
      </w:r>
      <w:r>
        <w:rPr>
          <w:rFonts w:hint="eastAsia"/>
        </w:rPr>
        <w:t>。</w:t>
      </w:r>
    </w:p>
    <w:p w:rsidR="00E67440" w:rsidRDefault="00E67440">
      <w:pPr>
        <w:pStyle w:val="2"/>
        <w:numPr>
          <w:ilvl w:val="1"/>
          <w:numId w:val="1"/>
        </w:numPr>
      </w:pPr>
      <w:bookmarkStart w:id="77" w:name="_Toc15031664"/>
      <w:r>
        <w:rPr>
          <w:rFonts w:hint="eastAsia"/>
        </w:rPr>
        <w:t>性能</w:t>
      </w:r>
      <w:bookmarkEnd w:id="64"/>
      <w:bookmarkEnd w:id="65"/>
      <w:bookmarkEnd w:id="77"/>
    </w:p>
    <w:p w:rsidR="00E8797E" w:rsidRDefault="00E8797E" w:rsidP="00E8797E">
      <w:pPr>
        <w:pStyle w:val="3"/>
        <w:numPr>
          <w:ilvl w:val="2"/>
          <w:numId w:val="1"/>
        </w:numPr>
        <w:ind w:left="720" w:hanging="720"/>
      </w:pPr>
      <w:bookmarkStart w:id="78" w:name="_Toc498836238"/>
      <w:bookmarkStart w:id="79" w:name="_Toc356851194"/>
      <w:bookmarkStart w:id="80" w:name="_Toc14708434"/>
      <w:bookmarkStart w:id="81" w:name="_Toc15031665"/>
      <w:bookmarkStart w:id="82" w:name="_Toc498836239"/>
      <w:bookmarkStart w:id="83" w:name="_Toc356851195"/>
      <w:r>
        <w:t>&lt;</w:t>
      </w:r>
      <w:r>
        <w:rPr>
          <w:rFonts w:hint="eastAsia"/>
        </w:rPr>
        <w:t>性能需求一</w:t>
      </w:r>
      <w:r>
        <w:t>&gt;</w:t>
      </w:r>
      <w:bookmarkEnd w:id="78"/>
      <w:bookmarkEnd w:id="79"/>
      <w:bookmarkEnd w:id="80"/>
      <w:bookmarkEnd w:id="81"/>
    </w:p>
    <w:p w:rsidR="00E8797E" w:rsidRDefault="00E8797E" w:rsidP="00E8797E">
      <w:pPr>
        <w:pStyle w:val="a9"/>
      </w:pPr>
      <w:r>
        <w:rPr>
          <w:rFonts w:hint="eastAsia"/>
        </w:rPr>
        <w:t>在正常情况下，事务平均响应时间为3秒，最长不超过10秒，并同时给出等待响应的提示。</w:t>
      </w:r>
    </w:p>
    <w:p w:rsidR="00E8797E" w:rsidRDefault="00E8797E" w:rsidP="00E8797E">
      <w:pPr>
        <w:pStyle w:val="3"/>
        <w:numPr>
          <w:ilvl w:val="2"/>
          <w:numId w:val="1"/>
        </w:numPr>
        <w:ind w:left="720" w:hanging="720"/>
      </w:pPr>
      <w:bookmarkStart w:id="84" w:name="_Toc14708435"/>
      <w:bookmarkStart w:id="85" w:name="_Toc15031666"/>
      <w:r>
        <w:rPr>
          <w:rFonts w:hint="eastAsia"/>
        </w:rPr>
        <w:t>&lt;性能需求二</w:t>
      </w:r>
      <w:r>
        <w:t>&gt;</w:t>
      </w:r>
      <w:bookmarkEnd w:id="84"/>
      <w:bookmarkEnd w:id="85"/>
    </w:p>
    <w:p w:rsidR="00E8797E" w:rsidRDefault="00E8797E" w:rsidP="00E8797E">
      <w:pPr>
        <w:pStyle w:val="a9"/>
      </w:pPr>
      <w:r>
        <w:rPr>
          <w:rFonts w:hint="eastAsia"/>
        </w:rPr>
        <w:t>平均非峰值处理速度500个/秒，平均峰值处理速度2000个/秒。</w:t>
      </w:r>
    </w:p>
    <w:p w:rsidR="00E8797E" w:rsidRDefault="00E8797E" w:rsidP="00E8797E">
      <w:pPr>
        <w:pStyle w:val="3"/>
        <w:numPr>
          <w:ilvl w:val="2"/>
          <w:numId w:val="1"/>
        </w:numPr>
        <w:ind w:left="720" w:hanging="720"/>
      </w:pPr>
      <w:bookmarkStart w:id="86" w:name="_Toc14708436"/>
      <w:bookmarkStart w:id="87" w:name="_Toc15031667"/>
      <w:r>
        <w:rPr>
          <w:rFonts w:hint="eastAsia"/>
        </w:rPr>
        <w:t>&lt;性能需求三</w:t>
      </w:r>
      <w:r>
        <w:t>&gt;</w:t>
      </w:r>
      <w:bookmarkEnd w:id="86"/>
      <w:bookmarkEnd w:id="87"/>
    </w:p>
    <w:p w:rsidR="00E8797E" w:rsidRDefault="00E8797E" w:rsidP="00E8797E">
      <w:pPr>
        <w:pStyle w:val="a9"/>
      </w:pPr>
      <w:r>
        <w:rPr>
          <w:rFonts w:hint="eastAsia"/>
        </w:rPr>
        <w:t>降级模式：</w:t>
      </w:r>
    </w:p>
    <w:p w:rsidR="00E8797E" w:rsidRDefault="00E8797E" w:rsidP="00E8797E">
      <w:pPr>
        <w:pStyle w:val="a9"/>
        <w:numPr>
          <w:ilvl w:val="0"/>
          <w:numId w:val="15"/>
        </w:numPr>
      </w:pPr>
      <w:r>
        <w:rPr>
          <w:rFonts w:hint="eastAsia"/>
        </w:rPr>
        <w:t>牺牲用户体验</w:t>
      </w:r>
    </w:p>
    <w:p w:rsidR="00E8797E" w:rsidRPr="004B1947" w:rsidRDefault="00E8797E" w:rsidP="00E8797E">
      <w:pPr>
        <w:pStyle w:val="a9"/>
        <w:ind w:left="1080"/>
      </w:pPr>
      <w:r w:rsidRPr="004B1947">
        <w:rPr>
          <w:rFonts w:hint="eastAsia"/>
        </w:rPr>
        <w:t>为了放缓流量进入的速率，增加验证码机制。</w:t>
      </w:r>
    </w:p>
    <w:p w:rsidR="00E8797E" w:rsidRDefault="00E8797E" w:rsidP="00E8797E">
      <w:pPr>
        <w:pStyle w:val="a9"/>
        <w:ind w:left="1080"/>
      </w:pPr>
      <w:r w:rsidRPr="004B1947">
        <w:rPr>
          <w:rFonts w:hint="eastAsia"/>
        </w:rPr>
        <w:t>为了减少“大查询”浪费过多的资源，提高筛选条件要求（禁用模糊查询、部分条件必选等）。</w:t>
      </w:r>
    </w:p>
    <w:p w:rsidR="00E8797E" w:rsidRDefault="00E8797E" w:rsidP="00E8797E">
      <w:pPr>
        <w:pStyle w:val="a9"/>
        <w:numPr>
          <w:ilvl w:val="0"/>
          <w:numId w:val="15"/>
        </w:numPr>
      </w:pPr>
      <w:r>
        <w:rPr>
          <w:rFonts w:hint="eastAsia"/>
        </w:rPr>
        <w:t>牺牲功能完整性</w:t>
      </w:r>
    </w:p>
    <w:p w:rsidR="00E8797E" w:rsidRDefault="00E8797E" w:rsidP="00E8797E">
      <w:pPr>
        <w:pStyle w:val="a9"/>
        <w:ind w:left="1080"/>
      </w:pPr>
      <w:r>
        <w:rPr>
          <w:rFonts w:hint="eastAsia"/>
        </w:rPr>
        <w:t>将部分次要功能临时关闭，在用户点击时跳出页面显示“X</w:t>
      </w:r>
      <w:r>
        <w:t>X</w:t>
      </w:r>
      <w:r>
        <w:rPr>
          <w:rFonts w:hint="eastAsia"/>
        </w:rPr>
        <w:t>功能在</w:t>
      </w:r>
      <w:r>
        <w:t>XX</w:t>
      </w:r>
      <w:r>
        <w:rPr>
          <w:rFonts w:hint="eastAsia"/>
        </w:rPr>
        <w:t>时间内暂时关闭”。</w:t>
      </w:r>
    </w:p>
    <w:p w:rsidR="00E8797E" w:rsidRDefault="00E8797E" w:rsidP="00E8797E">
      <w:pPr>
        <w:pStyle w:val="a9"/>
        <w:numPr>
          <w:ilvl w:val="0"/>
          <w:numId w:val="15"/>
        </w:numPr>
      </w:pPr>
      <w:r>
        <w:rPr>
          <w:rFonts w:hint="eastAsia"/>
        </w:rPr>
        <w:t>牺牲时效性</w:t>
      </w:r>
    </w:p>
    <w:p w:rsidR="00E8797E" w:rsidRDefault="00E8797E" w:rsidP="00E8797E">
      <w:pPr>
        <w:pStyle w:val="a9"/>
        <w:ind w:left="1080"/>
      </w:pPr>
      <w:r w:rsidRPr="004B1947">
        <w:rPr>
          <w:rFonts w:hint="eastAsia"/>
        </w:rPr>
        <w:t>将一些原本就是异步进行的操作，处理效率放缓，甚至暂缓一段时间。</w:t>
      </w:r>
    </w:p>
    <w:p w:rsidR="00E8797E" w:rsidRPr="00865318" w:rsidRDefault="00E8797E" w:rsidP="00E8797E">
      <w:pPr>
        <w:pStyle w:val="3"/>
        <w:numPr>
          <w:ilvl w:val="2"/>
          <w:numId w:val="1"/>
        </w:numPr>
        <w:ind w:left="720" w:hanging="720"/>
      </w:pPr>
      <w:bookmarkStart w:id="88" w:name="_Toc14708437"/>
      <w:bookmarkStart w:id="89" w:name="_Toc15031668"/>
      <w:r>
        <w:rPr>
          <w:rFonts w:hint="eastAsia"/>
        </w:rPr>
        <w:t>&lt;性能需求四</w:t>
      </w:r>
      <w:r>
        <w:t>&gt;</w:t>
      </w:r>
      <w:bookmarkEnd w:id="88"/>
      <w:bookmarkEnd w:id="89"/>
    </w:p>
    <w:p w:rsidR="00E8797E" w:rsidRDefault="00E8797E" w:rsidP="00E8797E">
      <w:pPr>
        <w:pStyle w:val="a9"/>
      </w:pPr>
      <w:r>
        <w:rPr>
          <w:rFonts w:hint="eastAsia"/>
        </w:rPr>
        <w:t>在并发用户数达到2000时，资源利用率达到90%，平均资源利用率在50%。</w:t>
      </w:r>
    </w:p>
    <w:p w:rsidR="00E8797E" w:rsidRDefault="00E8797E" w:rsidP="00E8797E">
      <w:pPr>
        <w:pStyle w:val="3"/>
        <w:numPr>
          <w:ilvl w:val="2"/>
          <w:numId w:val="1"/>
        </w:numPr>
        <w:ind w:left="720" w:hanging="720"/>
      </w:pPr>
      <w:bookmarkStart w:id="90" w:name="_Toc14708438"/>
      <w:bookmarkStart w:id="91" w:name="_Toc15031669"/>
      <w:r>
        <w:rPr>
          <w:rFonts w:hint="eastAsia"/>
        </w:rPr>
        <w:t>&lt;性能需求五</w:t>
      </w:r>
      <w:r>
        <w:t>&gt;</w:t>
      </w:r>
      <w:bookmarkEnd w:id="90"/>
      <w:bookmarkEnd w:id="91"/>
    </w:p>
    <w:p w:rsidR="00E8797E" w:rsidRDefault="00E8797E" w:rsidP="00E8797E">
      <w:pPr>
        <w:pStyle w:val="a9"/>
      </w:pPr>
      <w:r>
        <w:rPr>
          <w:rFonts w:hint="eastAsia"/>
        </w:rPr>
        <w:t>准确率测试：</w:t>
      </w:r>
    </w:p>
    <w:p w:rsidR="00E8797E" w:rsidRDefault="00E8797E" w:rsidP="00E8797E">
      <w:pPr>
        <w:pStyle w:val="a9"/>
        <w:numPr>
          <w:ilvl w:val="1"/>
          <w:numId w:val="15"/>
        </w:numPr>
        <w:ind w:left="1500" w:hanging="360"/>
      </w:pPr>
      <w:r>
        <w:rPr>
          <w:rFonts w:hint="eastAsia"/>
        </w:rPr>
        <w:t>搭配准确率：</w:t>
      </w:r>
    </w:p>
    <w:p w:rsidR="00E8797E" w:rsidRPr="00F7015C" w:rsidRDefault="00E8797E" w:rsidP="00E8797E">
      <w:pPr>
        <w:pStyle w:val="a9"/>
        <w:ind w:left="1500"/>
      </w:pPr>
      <w:r>
        <w:rPr>
          <w:rFonts w:hint="eastAsia"/>
        </w:rPr>
        <w:t>在推荐的搭配中获取各服装的参数，进行单元测试，保证搭配准确率达到90%以上。</w:t>
      </w:r>
    </w:p>
    <w:p w:rsidR="00E67440" w:rsidRDefault="00E67440">
      <w:pPr>
        <w:pStyle w:val="2"/>
      </w:pPr>
      <w:bookmarkStart w:id="92" w:name="_Toc15031670"/>
      <w:r>
        <w:rPr>
          <w:rFonts w:hint="eastAsia"/>
        </w:rPr>
        <w:lastRenderedPageBreak/>
        <w:t>可支持性</w:t>
      </w:r>
      <w:bookmarkEnd w:id="82"/>
      <w:bookmarkEnd w:id="83"/>
      <w:bookmarkEnd w:id="92"/>
    </w:p>
    <w:p w:rsidR="003F22B8" w:rsidRDefault="003F22B8" w:rsidP="003F22B8">
      <w:pPr>
        <w:pStyle w:val="3"/>
        <w:numPr>
          <w:ilvl w:val="2"/>
          <w:numId w:val="1"/>
        </w:numPr>
        <w:ind w:left="720" w:hanging="720"/>
      </w:pPr>
      <w:bookmarkStart w:id="93" w:name="_Toc498836240"/>
      <w:bookmarkStart w:id="94" w:name="_Toc356851196"/>
      <w:bookmarkStart w:id="95" w:name="_Toc14708440"/>
      <w:bookmarkStart w:id="96" w:name="_Toc15031671"/>
      <w:bookmarkStart w:id="97" w:name="_Toc498836241"/>
      <w:bookmarkStart w:id="98" w:name="_Toc356851197"/>
      <w:r>
        <w:t>&lt;</w:t>
      </w:r>
      <w:r>
        <w:rPr>
          <w:rFonts w:hint="eastAsia"/>
        </w:rPr>
        <w:t>可支持性需求一</w:t>
      </w:r>
      <w:r>
        <w:t>&gt;</w:t>
      </w:r>
      <w:bookmarkEnd w:id="93"/>
      <w:bookmarkEnd w:id="94"/>
      <w:bookmarkEnd w:id="95"/>
      <w:bookmarkEnd w:id="96"/>
    </w:p>
    <w:p w:rsidR="003F22B8" w:rsidRDefault="003F22B8" w:rsidP="003F22B8">
      <w:r>
        <w:rPr>
          <w:rFonts w:hint="eastAsia"/>
        </w:rPr>
        <w:t>支持系统平台：安卓/Windows</w:t>
      </w:r>
      <w:r>
        <w:t xml:space="preserve"> </w:t>
      </w:r>
    </w:p>
    <w:p w:rsidR="003F22B8" w:rsidRDefault="003F22B8" w:rsidP="003F22B8">
      <w:r>
        <w:rPr>
          <w:rFonts w:hint="eastAsia"/>
        </w:rPr>
        <w:t>客户端：安卓</w:t>
      </w:r>
    </w:p>
    <w:p w:rsidR="003F22B8" w:rsidRDefault="003F22B8" w:rsidP="003F22B8">
      <w:r>
        <w:rPr>
          <w:rFonts w:hint="eastAsia"/>
        </w:rPr>
        <w:t>服务端：Windows</w:t>
      </w:r>
    </w:p>
    <w:p w:rsidR="003F22B8" w:rsidRDefault="003F22B8" w:rsidP="003F22B8">
      <w:pPr>
        <w:pStyle w:val="3"/>
        <w:numPr>
          <w:ilvl w:val="2"/>
          <w:numId w:val="1"/>
        </w:numPr>
        <w:ind w:left="720" w:hanging="720"/>
      </w:pPr>
      <w:bookmarkStart w:id="99" w:name="_Toc14708441"/>
      <w:bookmarkStart w:id="100" w:name="_Toc15031672"/>
      <w:r>
        <w:t>&lt;</w:t>
      </w:r>
      <w:r>
        <w:rPr>
          <w:rFonts w:hint="eastAsia"/>
        </w:rPr>
        <w:t>可支持性需求二</w:t>
      </w:r>
      <w:r>
        <w:t>&gt;</w:t>
      </w:r>
      <w:bookmarkEnd w:id="99"/>
      <w:bookmarkEnd w:id="100"/>
    </w:p>
    <w:p w:rsidR="003F22B8" w:rsidRDefault="003F22B8" w:rsidP="003F22B8">
      <w:r>
        <w:rPr>
          <w:rFonts w:hint="eastAsia"/>
        </w:rPr>
        <w:t>编码标准：Google Code Style</w:t>
      </w:r>
    </w:p>
    <w:p w:rsidR="003F22B8" w:rsidRDefault="003F22B8" w:rsidP="003F22B8">
      <w:r>
        <w:rPr>
          <w:rFonts w:hint="eastAsia"/>
        </w:rPr>
        <w:t>命名约定：Camel-Case</w:t>
      </w:r>
    </w:p>
    <w:p w:rsidR="003F22B8" w:rsidRDefault="003F22B8" w:rsidP="003F22B8">
      <w:r>
        <w:rPr>
          <w:rFonts w:hint="eastAsia"/>
        </w:rPr>
        <w:t>类库：ai.baidu.com</w:t>
      </w:r>
    </w:p>
    <w:p w:rsidR="003F22B8" w:rsidRDefault="003F22B8" w:rsidP="003F22B8">
      <w:r>
        <w:rPr>
          <w:rFonts w:hint="eastAsia"/>
        </w:rPr>
        <w:t>维护访问权：小组项目成员</w:t>
      </w:r>
    </w:p>
    <w:p w:rsidR="003F22B8" w:rsidRDefault="003F22B8" w:rsidP="003F22B8">
      <w:r>
        <w:rPr>
          <w:rFonts w:hint="eastAsia"/>
        </w:rPr>
        <w:t>维护应用程序：</w:t>
      </w:r>
    </w:p>
    <w:p w:rsidR="003F22B8" w:rsidRPr="00931338" w:rsidRDefault="003F22B8" w:rsidP="003F22B8"/>
    <w:p w:rsidR="00E67440" w:rsidRDefault="00E67440">
      <w:pPr>
        <w:pStyle w:val="2"/>
      </w:pPr>
      <w:bookmarkStart w:id="101" w:name="_Toc15031673"/>
      <w:r>
        <w:rPr>
          <w:rFonts w:hint="eastAsia"/>
        </w:rPr>
        <w:t>设计约束</w:t>
      </w:r>
      <w:bookmarkEnd w:id="97"/>
      <w:bookmarkEnd w:id="98"/>
      <w:bookmarkEnd w:id="101"/>
    </w:p>
    <w:p w:rsidR="00020A82" w:rsidRDefault="00020A82" w:rsidP="00020A82">
      <w:bookmarkStart w:id="102" w:name="_Toc498836245"/>
      <w:bookmarkStart w:id="103" w:name="_Toc356851200"/>
      <w:r>
        <w:rPr>
          <w:rFonts w:hint="eastAsia"/>
        </w:rPr>
        <w:t>软件语言：核心算法部分：Python</w:t>
      </w:r>
    </w:p>
    <w:p w:rsidR="00020A82" w:rsidRDefault="00020A82" w:rsidP="00020A82">
      <w:r>
        <w:rPr>
          <w:rFonts w:hint="eastAsia"/>
        </w:rPr>
        <w:t>用户界面：Windows UI</w:t>
      </w:r>
    </w:p>
    <w:p w:rsidR="00020A82" w:rsidRDefault="00020A82" w:rsidP="00020A82">
      <w:r>
        <w:rPr>
          <w:rFonts w:hint="eastAsia"/>
        </w:rPr>
        <w:t>（软件流程需求：）</w:t>
      </w:r>
    </w:p>
    <w:p w:rsidR="00020A82" w:rsidRDefault="00020A82" w:rsidP="00020A82">
      <w:r>
        <w:rPr>
          <w:rFonts w:hint="eastAsia"/>
        </w:rPr>
        <w:t>开发工具的指定用途：TensorFlow/Pycharm：核心算法编写</w:t>
      </w:r>
    </w:p>
    <w:p w:rsidR="00020A82" w:rsidRDefault="00020A82" w:rsidP="00020A82">
      <w:r>
        <w:rPr>
          <w:rFonts w:hint="eastAsia"/>
        </w:rPr>
        <w:t>Qt/GTK用于界面设计</w:t>
      </w:r>
    </w:p>
    <w:p w:rsidR="00020A82" w:rsidRDefault="00020A82" w:rsidP="00020A82">
      <w:r>
        <w:rPr>
          <w:rFonts w:hint="eastAsia"/>
        </w:rPr>
        <w:t>Intellij用于相关页面的制作</w:t>
      </w:r>
    </w:p>
    <w:p w:rsidR="00020A82" w:rsidRDefault="00020A82" w:rsidP="00020A82"/>
    <w:p w:rsidR="00020A82" w:rsidRDefault="00020A82" w:rsidP="00020A82">
      <w:r>
        <w:rPr>
          <w:rFonts w:hint="eastAsia"/>
        </w:rPr>
        <w:t>构架：</w:t>
      </w:r>
    </w:p>
    <w:p w:rsidR="00020A82" w:rsidRDefault="00020A82" w:rsidP="00020A82">
      <w:r>
        <w:rPr>
          <w:rFonts w:hint="eastAsia"/>
        </w:rPr>
        <w:t>设计约束：</w:t>
      </w:r>
    </w:p>
    <w:p w:rsidR="00020A82" w:rsidRDefault="00020A82" w:rsidP="00020A82">
      <w:r>
        <w:rPr>
          <w:rFonts w:hint="eastAsia"/>
        </w:rPr>
        <w:t>类库：DeepFashion数据集 等</w:t>
      </w:r>
    </w:p>
    <w:p w:rsidR="00020A82" w:rsidRDefault="00020A82" w:rsidP="00020A82">
      <w:r>
        <w:rPr>
          <w:rFonts w:hint="eastAsia"/>
        </w:rPr>
        <w:t>若干Github等平台的工具和算法</w:t>
      </w:r>
    </w:p>
    <w:p w:rsidR="00020A82" w:rsidRPr="00931338" w:rsidRDefault="00020A82" w:rsidP="00020A82"/>
    <w:p w:rsidR="00020A82" w:rsidRDefault="00020A82" w:rsidP="00020A82">
      <w:pPr>
        <w:pStyle w:val="2"/>
        <w:numPr>
          <w:ilvl w:val="1"/>
          <w:numId w:val="1"/>
        </w:numPr>
      </w:pPr>
      <w:bookmarkStart w:id="104" w:name="_Toc498836243"/>
      <w:bookmarkStart w:id="105" w:name="_Toc356851199"/>
      <w:bookmarkStart w:id="106" w:name="_Toc14708443"/>
      <w:bookmarkStart w:id="107" w:name="_Toc15031674"/>
      <w:r>
        <w:rPr>
          <w:rFonts w:hint="eastAsia"/>
        </w:rPr>
        <w:t>联机用户文档和帮助系统需求</w:t>
      </w:r>
      <w:bookmarkEnd w:id="104"/>
      <w:bookmarkEnd w:id="105"/>
      <w:bookmarkEnd w:id="106"/>
      <w:bookmarkEnd w:id="107"/>
    </w:p>
    <w:p w:rsidR="00020A82" w:rsidRPr="00931338" w:rsidRDefault="00020A82" w:rsidP="00020A82">
      <w:r w:rsidRPr="00931338">
        <w:rPr>
          <w:rFonts w:hint="eastAsia"/>
        </w:rPr>
        <w:t>对新用户提供必要的软件使用帮助指导，例如新手教程、新手指引等。并且提供必要的客服答疑渠道。在初次使用时提供相关用户权益合约，如隐私权保护等等。</w:t>
      </w:r>
    </w:p>
    <w:p w:rsidR="00E67440" w:rsidRDefault="00E67440">
      <w:pPr>
        <w:pStyle w:val="2"/>
      </w:pPr>
      <w:bookmarkStart w:id="108" w:name="_Toc15031675"/>
      <w:r>
        <w:rPr>
          <w:rFonts w:hint="eastAsia"/>
        </w:rPr>
        <w:t>接口</w:t>
      </w:r>
      <w:bookmarkEnd w:id="102"/>
      <w:bookmarkEnd w:id="103"/>
      <w:bookmarkEnd w:id="108"/>
    </w:p>
    <w:p w:rsidR="00B8787B" w:rsidRDefault="00B8787B" w:rsidP="00B8787B">
      <w:pPr>
        <w:pStyle w:val="3"/>
        <w:numPr>
          <w:ilvl w:val="2"/>
          <w:numId w:val="1"/>
        </w:numPr>
        <w:ind w:left="720" w:hanging="720"/>
      </w:pPr>
      <w:bookmarkStart w:id="109" w:name="_Toc498836246"/>
      <w:bookmarkStart w:id="110" w:name="_Toc356851201"/>
      <w:bookmarkStart w:id="111" w:name="_Toc14708445"/>
      <w:bookmarkStart w:id="112" w:name="_Toc15031676"/>
      <w:bookmarkStart w:id="113" w:name="_Toc498836252"/>
      <w:bookmarkStart w:id="114" w:name="_Toc356851205"/>
      <w:r>
        <w:rPr>
          <w:rFonts w:hint="eastAsia"/>
        </w:rPr>
        <w:t>用户界面</w:t>
      </w:r>
      <w:bookmarkEnd w:id="109"/>
      <w:bookmarkEnd w:id="110"/>
      <w:bookmarkEnd w:id="111"/>
      <w:bookmarkEnd w:id="112"/>
    </w:p>
    <w:p w:rsidR="00B8787B" w:rsidRDefault="00B8787B" w:rsidP="00B8787B">
      <w:bookmarkStart w:id="115" w:name="_Toc498836247"/>
      <w:bookmarkStart w:id="116" w:name="_Toc356851202"/>
      <w:r>
        <w:rPr>
          <w:rFonts w:hint="eastAsia"/>
        </w:rPr>
        <w:t>用户界面：注册与登录界面、（用户的）衣橱管理界面、（用户）社区界面、（用户）好友界面、（用户）搭配推荐界面、（系统管理员）的账户管理界面</w:t>
      </w:r>
    </w:p>
    <w:p w:rsidR="00B8787B" w:rsidRDefault="00B8787B" w:rsidP="00B8787B">
      <w:pPr>
        <w:pStyle w:val="3"/>
        <w:numPr>
          <w:ilvl w:val="2"/>
          <w:numId w:val="1"/>
        </w:numPr>
        <w:ind w:left="720" w:hanging="720"/>
      </w:pPr>
      <w:bookmarkStart w:id="117" w:name="_Toc14708446"/>
      <w:bookmarkStart w:id="118" w:name="_Toc15031677"/>
      <w:r>
        <w:rPr>
          <w:rFonts w:hint="eastAsia"/>
        </w:rPr>
        <w:t>硬件接口</w:t>
      </w:r>
      <w:bookmarkEnd w:id="115"/>
      <w:bookmarkEnd w:id="116"/>
      <w:bookmarkEnd w:id="117"/>
      <w:bookmarkEnd w:id="118"/>
    </w:p>
    <w:p w:rsidR="00B8787B" w:rsidRPr="00A04D5D" w:rsidRDefault="00B8787B" w:rsidP="00B8787B">
      <w:r>
        <w:rPr>
          <w:rFonts w:hint="eastAsia"/>
        </w:rPr>
        <w:t>支持移动设备</w:t>
      </w:r>
    </w:p>
    <w:p w:rsidR="00B8787B" w:rsidRDefault="00B8787B" w:rsidP="00B8787B">
      <w:pPr>
        <w:pStyle w:val="3"/>
        <w:numPr>
          <w:ilvl w:val="2"/>
          <w:numId w:val="1"/>
        </w:numPr>
        <w:ind w:left="720" w:hanging="720"/>
      </w:pPr>
      <w:bookmarkStart w:id="119" w:name="_Toc498836249"/>
      <w:bookmarkStart w:id="120" w:name="_Toc356851204"/>
      <w:bookmarkStart w:id="121" w:name="_Toc14708447"/>
      <w:bookmarkStart w:id="122" w:name="_Toc15031678"/>
      <w:r>
        <w:rPr>
          <w:rFonts w:hint="eastAsia"/>
        </w:rPr>
        <w:t>通信接口</w:t>
      </w:r>
      <w:bookmarkEnd w:id="119"/>
      <w:bookmarkEnd w:id="120"/>
      <w:bookmarkEnd w:id="121"/>
      <w:bookmarkEnd w:id="122"/>
    </w:p>
    <w:p w:rsidR="00B8787B" w:rsidRDefault="00B8787B" w:rsidP="00B8787B">
      <w:pPr>
        <w:pStyle w:val="InfoBlue"/>
        <w:ind w:left="0"/>
        <w:rPr>
          <w:rFonts w:ascii="宋体"/>
          <w:i w:val="0"/>
          <w:color w:val="auto"/>
        </w:rPr>
      </w:pPr>
      <w:r w:rsidRPr="00A04D5D">
        <w:rPr>
          <w:rFonts w:ascii="宋体" w:hint="eastAsia"/>
          <w:i w:val="0"/>
          <w:color w:val="auto"/>
        </w:rPr>
        <w:t>无线局域网，手机、电脑等终端设备</w:t>
      </w:r>
    </w:p>
    <w:p w:rsidR="009A6C00" w:rsidRDefault="009A6C00" w:rsidP="009A6C00">
      <w:pPr>
        <w:pStyle w:val="3"/>
        <w:numPr>
          <w:ilvl w:val="2"/>
          <w:numId w:val="1"/>
        </w:numPr>
        <w:ind w:left="720" w:hanging="720"/>
      </w:pPr>
      <w:bookmarkStart w:id="123" w:name="_Toc498836248"/>
      <w:bookmarkStart w:id="124" w:name="_Toc356851203"/>
      <w:bookmarkStart w:id="125" w:name="_Toc11322588"/>
      <w:bookmarkStart w:id="126" w:name="_Toc14678854"/>
      <w:bookmarkStart w:id="127" w:name="_Toc15031679"/>
      <w:r>
        <w:rPr>
          <w:rFonts w:hint="eastAsia"/>
        </w:rPr>
        <w:t>软件接口</w:t>
      </w:r>
      <w:bookmarkEnd w:id="123"/>
      <w:bookmarkEnd w:id="124"/>
      <w:bookmarkEnd w:id="125"/>
      <w:bookmarkEnd w:id="126"/>
      <w:bookmarkEnd w:id="127"/>
    </w:p>
    <w:p w:rsidR="009A6C00" w:rsidRDefault="002302A0" w:rsidP="009A6C00">
      <w:hyperlink r:id="rId10" w:history="1">
        <w:r w:rsidR="009A6C00" w:rsidRPr="00D429A2">
          <w:rPr>
            <w:rStyle w:val="ae"/>
            <w:rFonts w:hint="eastAsia"/>
          </w:rPr>
          <w:t>h</w:t>
        </w:r>
        <w:r w:rsidR="009A6C00" w:rsidRPr="00D429A2">
          <w:rPr>
            <w:rStyle w:val="ae"/>
          </w:rPr>
          <w:t>ttp://127.0.0.1:5000</w:t>
        </w:r>
      </w:hyperlink>
      <w:r w:rsidR="009A6C00">
        <w:t xml:space="preserve">  </w:t>
      </w:r>
      <w:r w:rsidR="009A6C00">
        <w:rPr>
          <w:rFonts w:hint="eastAsia"/>
        </w:rPr>
        <w:t xml:space="preserve">输入：衣服的base64码 </w:t>
      </w:r>
      <w:r w:rsidR="009A6C00">
        <w:t xml:space="preserve">   </w:t>
      </w:r>
      <w:r w:rsidR="009A6C00">
        <w:rPr>
          <w:rFonts w:hint="eastAsia"/>
        </w:rPr>
        <w:t>输出：在前端界面显示获取的五套搭配</w:t>
      </w:r>
    </w:p>
    <w:p w:rsidR="009A6C00" w:rsidRPr="00BE493B" w:rsidRDefault="002302A0" w:rsidP="009A6C00">
      <w:hyperlink r:id="rId11" w:history="1">
        <w:r w:rsidR="009A6C00" w:rsidRPr="00D429A2">
          <w:rPr>
            <w:rStyle w:val="ae"/>
            <w:rFonts w:hint="eastAsia"/>
          </w:rPr>
          <w:t>h</w:t>
        </w:r>
        <w:r w:rsidR="009A6C00" w:rsidRPr="00D429A2">
          <w:rPr>
            <w:rStyle w:val="ae"/>
          </w:rPr>
          <w:t>ttp://127.0.0.1:6230</w:t>
        </w:r>
      </w:hyperlink>
      <w:r w:rsidR="009A6C00">
        <w:t xml:space="preserve">  </w:t>
      </w:r>
      <w:r w:rsidR="009A6C00">
        <w:rPr>
          <w:rFonts w:hint="eastAsia"/>
        </w:rPr>
        <w:t xml:space="preserve">输入：衣服的base64码 </w:t>
      </w:r>
      <w:r w:rsidR="009A6C00">
        <w:t xml:space="preserve">   </w:t>
      </w:r>
      <w:r w:rsidR="009A6C00">
        <w:rPr>
          <w:rFonts w:hint="eastAsia"/>
        </w:rPr>
        <w:t>输出：将衣服识别截取出来后的base64码和种类</w:t>
      </w:r>
    </w:p>
    <w:p w:rsidR="009A6C00" w:rsidRPr="009A6C00" w:rsidRDefault="009A6C00" w:rsidP="009A6C00">
      <w:pPr>
        <w:pStyle w:val="a9"/>
      </w:pPr>
    </w:p>
    <w:p w:rsidR="00E67440" w:rsidRDefault="00E67440">
      <w:pPr>
        <w:pStyle w:val="2"/>
      </w:pPr>
      <w:bookmarkStart w:id="128" w:name="_Toc15031680"/>
      <w:r>
        <w:rPr>
          <w:rFonts w:hint="eastAsia"/>
        </w:rPr>
        <w:lastRenderedPageBreak/>
        <w:t>适用的标准</w:t>
      </w:r>
      <w:bookmarkEnd w:id="113"/>
      <w:bookmarkEnd w:id="114"/>
      <w:bookmarkEnd w:id="128"/>
    </w:p>
    <w:p w:rsidR="00E605F7" w:rsidRDefault="00E605F7" w:rsidP="00E605F7">
      <w:pPr>
        <w:pStyle w:val="a9"/>
      </w:pPr>
      <w:r>
        <w:rPr>
          <w:rFonts w:hint="eastAsia"/>
        </w:rPr>
        <w:t>设计文档标准：G</w:t>
      </w:r>
      <w:r>
        <w:t>B</w:t>
      </w:r>
      <w:r>
        <w:rPr>
          <w:rFonts w:hint="eastAsia"/>
        </w:rPr>
        <w:t>8567</w:t>
      </w:r>
      <w:r>
        <w:t>—</w:t>
      </w:r>
      <w:r>
        <w:rPr>
          <w:rFonts w:hint="eastAsia"/>
        </w:rPr>
        <w:t>88</w:t>
      </w:r>
    </w:p>
    <w:p w:rsidR="00E605F7" w:rsidRDefault="00E605F7" w:rsidP="00E605F7">
      <w:pPr>
        <w:pStyle w:val="a9"/>
      </w:pPr>
      <w:r>
        <w:rPr>
          <w:rFonts w:hint="eastAsia"/>
        </w:rPr>
        <w:t>中华人民共和国计算机软件保护条例</w:t>
      </w:r>
    </w:p>
    <w:p w:rsidR="00E605F7" w:rsidRPr="00931338" w:rsidRDefault="00E605F7" w:rsidP="00E605F7">
      <w:pPr>
        <w:pStyle w:val="a9"/>
      </w:pPr>
      <w:r>
        <w:rPr>
          <w:rFonts w:hint="eastAsia"/>
        </w:rPr>
        <w:t>国际I</w:t>
      </w:r>
      <w:r>
        <w:t>SO</w:t>
      </w:r>
      <w:r>
        <w:rPr>
          <w:rFonts w:hint="eastAsia"/>
        </w:rPr>
        <w:t>9000标准</w:t>
      </w:r>
    </w:p>
    <w:p w:rsidR="00E67440" w:rsidRDefault="00E67440" w:rsidP="00E605F7">
      <w:pPr>
        <w:pStyle w:val="InfoBlue"/>
      </w:pPr>
    </w:p>
    <w:sectPr w:rsidR="00E67440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2A0" w:rsidRDefault="002302A0">
      <w:r>
        <w:separator/>
      </w:r>
    </w:p>
  </w:endnote>
  <w:endnote w:type="continuationSeparator" w:id="0">
    <w:p w:rsidR="002302A0" w:rsidRDefault="0023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035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354B" w:rsidRDefault="0030354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354B" w:rsidRDefault="0030354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354B" w:rsidRDefault="0030354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0354B" w:rsidRDefault="003035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2A0" w:rsidRDefault="002302A0">
      <w:r>
        <w:separator/>
      </w:r>
    </w:p>
  </w:footnote>
  <w:footnote w:type="continuationSeparator" w:id="0">
    <w:p w:rsidR="002302A0" w:rsidRDefault="00230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54B" w:rsidRDefault="0030354B">
    <w:pPr>
      <w:rPr>
        <w:sz w:val="24"/>
      </w:rPr>
    </w:pPr>
  </w:p>
  <w:p w:rsidR="0030354B" w:rsidRDefault="0030354B">
    <w:pPr>
      <w:pBdr>
        <w:top w:val="single" w:sz="6" w:space="1" w:color="auto"/>
      </w:pBdr>
      <w:rPr>
        <w:sz w:val="24"/>
      </w:rPr>
    </w:pPr>
  </w:p>
  <w:p w:rsidR="0030354B" w:rsidRDefault="0030354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0354B" w:rsidRDefault="0030354B">
    <w:pPr>
      <w:pBdr>
        <w:bottom w:val="single" w:sz="6" w:space="1" w:color="auto"/>
      </w:pBdr>
      <w:jc w:val="right"/>
      <w:rPr>
        <w:sz w:val="24"/>
      </w:rPr>
    </w:pPr>
  </w:p>
  <w:p w:rsidR="0030354B" w:rsidRDefault="0030354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354B">
      <w:tc>
        <w:tcPr>
          <w:tcW w:w="6379" w:type="dxa"/>
        </w:tcPr>
        <w:p w:rsidR="0030354B" w:rsidRDefault="0030354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0354B" w:rsidRDefault="0030354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0354B">
      <w:tc>
        <w:tcPr>
          <w:tcW w:w="6379" w:type="dxa"/>
        </w:tcPr>
        <w:p w:rsidR="0030354B" w:rsidRDefault="0030354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0354B" w:rsidRDefault="0030354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0354B" w:rsidRDefault="0030354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DF2E36"/>
    <w:multiLevelType w:val="hybridMultilevel"/>
    <w:tmpl w:val="EE26A6A4"/>
    <w:lvl w:ilvl="0" w:tplc="C3B80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176E8F"/>
    <w:multiLevelType w:val="hybridMultilevel"/>
    <w:tmpl w:val="4300D282"/>
    <w:lvl w:ilvl="0" w:tplc="CA40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C17EF"/>
    <w:multiLevelType w:val="hybridMultilevel"/>
    <w:tmpl w:val="C3EA6020"/>
    <w:lvl w:ilvl="0" w:tplc="C132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728E0"/>
    <w:multiLevelType w:val="hybridMultilevel"/>
    <w:tmpl w:val="3C74A350"/>
    <w:lvl w:ilvl="0" w:tplc="3BE40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26ADC"/>
    <w:multiLevelType w:val="hybridMultilevel"/>
    <w:tmpl w:val="8E8AEE6E"/>
    <w:lvl w:ilvl="0" w:tplc="7E5E7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6548F3"/>
    <w:multiLevelType w:val="hybridMultilevel"/>
    <w:tmpl w:val="33C80C7E"/>
    <w:lvl w:ilvl="0" w:tplc="F402B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8074F"/>
    <w:multiLevelType w:val="hybridMultilevel"/>
    <w:tmpl w:val="E0941212"/>
    <w:lvl w:ilvl="0" w:tplc="C0EA4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8C442C"/>
    <w:multiLevelType w:val="hybridMultilevel"/>
    <w:tmpl w:val="4FA83322"/>
    <w:lvl w:ilvl="0" w:tplc="5BDC9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C05B8F"/>
    <w:multiLevelType w:val="hybridMultilevel"/>
    <w:tmpl w:val="6E169D5C"/>
    <w:lvl w:ilvl="0" w:tplc="9C88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E62E27"/>
    <w:multiLevelType w:val="hybridMultilevel"/>
    <w:tmpl w:val="FC3ADF1C"/>
    <w:lvl w:ilvl="0" w:tplc="40FC6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07E4634"/>
    <w:multiLevelType w:val="hybridMultilevel"/>
    <w:tmpl w:val="D8EC59B4"/>
    <w:lvl w:ilvl="0" w:tplc="908A8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E34E6A"/>
    <w:multiLevelType w:val="hybridMultilevel"/>
    <w:tmpl w:val="A2449FA2"/>
    <w:lvl w:ilvl="0" w:tplc="8E560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8C34D25"/>
    <w:multiLevelType w:val="multilevel"/>
    <w:tmpl w:val="A0F439E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95E63EC"/>
    <w:multiLevelType w:val="hybridMultilevel"/>
    <w:tmpl w:val="A88C7D60"/>
    <w:lvl w:ilvl="0" w:tplc="C0B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  <w:num w:numId="11">
    <w:abstractNumId w:val="14"/>
  </w:num>
  <w:num w:numId="12">
    <w:abstractNumId w:val="11"/>
  </w:num>
  <w:num w:numId="13">
    <w:abstractNumId w:val="6"/>
  </w:num>
  <w:num w:numId="14">
    <w:abstractNumId w:val="3"/>
  </w:num>
  <w:num w:numId="15">
    <w:abstractNumId w:val="10"/>
  </w:num>
  <w:num w:numId="16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24"/>
    <w:rsid w:val="00020A82"/>
    <w:rsid w:val="00026F40"/>
    <w:rsid w:val="000F2C6A"/>
    <w:rsid w:val="00104A24"/>
    <w:rsid w:val="001227C1"/>
    <w:rsid w:val="00132927"/>
    <w:rsid w:val="0015797F"/>
    <w:rsid w:val="00167223"/>
    <w:rsid w:val="001A65DC"/>
    <w:rsid w:val="0020150A"/>
    <w:rsid w:val="002302A0"/>
    <w:rsid w:val="00266FE9"/>
    <w:rsid w:val="00272C8F"/>
    <w:rsid w:val="0028141E"/>
    <w:rsid w:val="00285CC1"/>
    <w:rsid w:val="0030354B"/>
    <w:rsid w:val="003F22B8"/>
    <w:rsid w:val="00404548"/>
    <w:rsid w:val="00454C5D"/>
    <w:rsid w:val="00497B7F"/>
    <w:rsid w:val="00513C01"/>
    <w:rsid w:val="005273EC"/>
    <w:rsid w:val="005353A4"/>
    <w:rsid w:val="005C6FC4"/>
    <w:rsid w:val="007D162F"/>
    <w:rsid w:val="007D5917"/>
    <w:rsid w:val="00873FE5"/>
    <w:rsid w:val="00896926"/>
    <w:rsid w:val="008F6C1B"/>
    <w:rsid w:val="00920588"/>
    <w:rsid w:val="009453E6"/>
    <w:rsid w:val="00973975"/>
    <w:rsid w:val="009A6C00"/>
    <w:rsid w:val="00A64463"/>
    <w:rsid w:val="00A85CE4"/>
    <w:rsid w:val="00B33C69"/>
    <w:rsid w:val="00B8787B"/>
    <w:rsid w:val="00BB742E"/>
    <w:rsid w:val="00BC6747"/>
    <w:rsid w:val="00BF1524"/>
    <w:rsid w:val="00C44889"/>
    <w:rsid w:val="00CC27DB"/>
    <w:rsid w:val="00DA1C72"/>
    <w:rsid w:val="00DE2C9E"/>
    <w:rsid w:val="00DF0387"/>
    <w:rsid w:val="00DF0495"/>
    <w:rsid w:val="00E605F7"/>
    <w:rsid w:val="00E67440"/>
    <w:rsid w:val="00E8797E"/>
    <w:rsid w:val="00F05555"/>
    <w:rsid w:val="00F5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5E7C9"/>
  <w15:chartTrackingRefBased/>
  <w15:docId w15:val="{30037F9E-38A1-4CBB-AF00-8F738B31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1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uiPriority w:val="39"/>
    <w:rsid w:val="00896926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896926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0">
    <w:name w:val="标题 3 字符"/>
    <w:basedOn w:val="a0"/>
    <w:link w:val="3"/>
    <w:rsid w:val="009A6C00"/>
    <w:rPr>
      <w:rFonts w:ascii="宋体"/>
      <w:i/>
    </w:rPr>
  </w:style>
  <w:style w:type="paragraph" w:styleId="TOC">
    <w:name w:val="TOC Heading"/>
    <w:basedOn w:val="1"/>
    <w:next w:val="a"/>
    <w:uiPriority w:val="39"/>
    <w:unhideWhenUsed/>
    <w:qFormat/>
    <w:rsid w:val="0020150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20150A"/>
  </w:style>
  <w:style w:type="paragraph" w:styleId="TOC2">
    <w:name w:val="toc 2"/>
    <w:basedOn w:val="a"/>
    <w:next w:val="a"/>
    <w:autoRedefine/>
    <w:uiPriority w:val="39"/>
    <w:rsid w:val="0020150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015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623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5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&#36845;&#20195;&#22235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4C71C-1001-496F-A87B-C910C13F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62</TotalTime>
  <Pages>13</Pages>
  <Words>1418</Words>
  <Characters>8085</Characters>
  <Application>Microsoft Office Word</Application>
  <DocSecurity>0</DocSecurity>
  <Lines>67</Lines>
  <Paragraphs>18</Paragraphs>
  <ScaleCrop>false</ScaleCrop>
  <Company>&lt;SJTU&gt;</Company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余张辉</dc:creator>
  <cp:keywords/>
  <cp:lastModifiedBy>余 张辉</cp:lastModifiedBy>
  <cp:revision>43</cp:revision>
  <cp:lastPrinted>1899-12-31T16:00:00Z</cp:lastPrinted>
  <dcterms:created xsi:type="dcterms:W3CDTF">2019-07-26T01:32:00Z</dcterms:created>
  <dcterms:modified xsi:type="dcterms:W3CDTF">2019-07-26T06:12:00Z</dcterms:modified>
</cp:coreProperties>
</file>