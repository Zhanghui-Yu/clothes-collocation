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BA366B">
        <w:rPr>
          <w:rFonts w:ascii="Arial" w:hAnsi="Arial" w:hint="eastAsia"/>
        </w:rPr>
        <w:t>Mardrobe</w:t>
      </w:r>
      <w:proofErr w:type="spellEnd"/>
      <w:r w:rsidR="00BA366B">
        <w:rPr>
          <w:rFonts w:ascii="Arial" w:hAnsi="Arial" w:hint="eastAsia"/>
        </w:rPr>
        <w:t>智能穿衣搭配系统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B50AA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</w:t>
      </w:r>
      <w:r w:rsidR="000E7FCF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134"/>
        <w:gridCol w:w="3260"/>
        <w:gridCol w:w="3119"/>
      </w:tblGrid>
      <w:tr w:rsidR="00F03B5C" w:rsidTr="009B50AA">
        <w:tc>
          <w:tcPr>
            <w:tcW w:w="1835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60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119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:rsidTr="009B50AA">
        <w:tc>
          <w:tcPr>
            <w:tcW w:w="1835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12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327D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6327D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327DB">
              <w:rPr>
                <w:rFonts w:hint="eastAsia"/>
              </w:rPr>
              <w:t>第一次迭代测试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 w:rsidR="006327DB">
              <w:rPr>
                <w:rFonts w:ascii="Times New Roman" w:hint="eastAsia"/>
              </w:rPr>
              <w:t>张帅</w:t>
            </w:r>
            <w:proofErr w:type="gramEnd"/>
            <w:r w:rsidR="006327DB">
              <w:rPr>
                <w:rFonts w:ascii="Times New Roman" w:hint="eastAsia"/>
              </w:rPr>
              <w:t xml:space="preserve"> </w:t>
            </w:r>
            <w:r w:rsidR="006327DB">
              <w:rPr>
                <w:rFonts w:hint="eastAsia"/>
              </w:rPr>
              <w:t>李佳睿</w:t>
            </w:r>
            <w:r>
              <w:rPr>
                <w:rFonts w:ascii="Times New Roman"/>
              </w:rPr>
              <w:t>&gt;</w:t>
            </w:r>
          </w:p>
        </w:tc>
      </w:tr>
      <w:tr w:rsidR="00887C30" w:rsidTr="009B50AA">
        <w:tc>
          <w:tcPr>
            <w:tcW w:w="1835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B50AA">
              <w:rPr>
                <w:rFonts w:ascii="Times New Roman" w:hint="eastAsia"/>
              </w:rPr>
              <w:t>2</w:t>
            </w:r>
            <w:r w:rsidR="00765B4A"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887C30" w:rsidRDefault="00887C30" w:rsidP="0030764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B50AA">
              <w:rPr>
                <w:rFonts w:hint="eastAsia"/>
              </w:rPr>
              <w:t>第二</w:t>
            </w:r>
            <w:r>
              <w:rPr>
                <w:rFonts w:hint="eastAsia"/>
              </w:rPr>
              <w:t>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887C30" w:rsidRDefault="00887C30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B50AA">
              <w:rPr>
                <w:rFonts w:ascii="Times New Roman" w:hint="eastAsia"/>
              </w:rPr>
              <w:t>高</w:t>
            </w:r>
            <w:proofErr w:type="gramStart"/>
            <w:r w:rsidR="009B50AA">
              <w:rPr>
                <w:rFonts w:ascii="Times New Roman" w:hint="eastAsia"/>
              </w:rPr>
              <w:t>治远</w:t>
            </w:r>
            <w:r w:rsidR="009B50AA">
              <w:rPr>
                <w:rFonts w:ascii="Times New Roman" w:hint="eastAsia"/>
              </w:rPr>
              <w:t xml:space="preserve"> </w:t>
            </w:r>
            <w:r w:rsidR="009B50AA">
              <w:rPr>
                <w:rFonts w:ascii="Times New Roman" w:hint="eastAsia"/>
              </w:rPr>
              <w:t>余张</w:t>
            </w:r>
            <w:proofErr w:type="gramEnd"/>
            <w:r w:rsidR="009B50AA">
              <w:rPr>
                <w:rFonts w:ascii="Times New Roman" w:hint="eastAsia"/>
              </w:rPr>
              <w:t>辉</w:t>
            </w:r>
            <w:r w:rsidR="009B50AA">
              <w:rPr>
                <w:rFonts w:ascii="Times New Roman" w:hint="eastAsia"/>
              </w:rPr>
              <w:t>&gt;</w:t>
            </w:r>
          </w:p>
        </w:tc>
      </w:tr>
      <w:tr w:rsidR="009B50AA" w:rsidTr="009B50AA">
        <w:tc>
          <w:tcPr>
            <w:tcW w:w="1835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&lt;3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第三次迭代测试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9B50AA" w:rsidTr="009B50AA">
        <w:tc>
          <w:tcPr>
            <w:tcW w:w="1835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&lt;4</w:t>
            </w:r>
            <w:r>
              <w:rPr>
                <w:rFonts w:ascii="Times New Roman" w:hint="eastAsia"/>
              </w:rPr>
              <w:t>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第四次迭代测试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9B50AA" w:rsidRDefault="009B50AA" w:rsidP="009B50A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</w:t>
            </w:r>
            <w:proofErr w:type="gramStart"/>
            <w:r>
              <w:rPr>
                <w:rFonts w:ascii="Times New Roman" w:hint="eastAsia"/>
              </w:rPr>
              <w:t>治远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余张</w:t>
            </w:r>
            <w:proofErr w:type="gramEnd"/>
            <w:r>
              <w:rPr>
                <w:rFonts w:ascii="Times New Roman" w:hint="eastAsia"/>
              </w:rPr>
              <w:t>辉</w:t>
            </w:r>
            <w:r>
              <w:rPr>
                <w:rFonts w:ascii="Times New Roman" w:hint="eastAsia"/>
              </w:rPr>
              <w:t xml:space="preserve"> 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0E7FCF" w:rsidTr="009B50AA">
        <w:tc>
          <w:tcPr>
            <w:tcW w:w="1835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34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&lt;4</w:t>
            </w:r>
            <w:r>
              <w:rPr>
                <w:rFonts w:ascii="Times New Roman" w:hint="eastAsia"/>
              </w:rPr>
              <w:t>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260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第四次迭代意见修改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119" w:type="dxa"/>
          </w:tcPr>
          <w:p w:rsidR="000E7FCF" w:rsidRDefault="000E7FCF" w:rsidP="000E7FC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</w:t>
            </w:r>
            <w:proofErr w:type="gramStart"/>
            <w:r>
              <w:rPr>
                <w:rFonts w:ascii="Times New Roman" w:hint="eastAsia"/>
              </w:rPr>
              <w:t>治远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余张</w:t>
            </w:r>
            <w:proofErr w:type="gramEnd"/>
            <w:r>
              <w:rPr>
                <w:rFonts w:ascii="Times New Roman" w:hint="eastAsia"/>
              </w:rPr>
              <w:t>辉</w:t>
            </w:r>
            <w:r>
              <w:rPr>
                <w:rFonts w:ascii="Times New Roman" w:hint="eastAsia"/>
              </w:rPr>
              <w:t xml:space="preserve"> </w:t>
            </w:r>
            <w:proofErr w:type="gramStart"/>
            <w:r>
              <w:rPr>
                <w:rFonts w:ascii="Times New Roman" w:hint="eastAsia"/>
              </w:rPr>
              <w:t>张帅</w:t>
            </w:r>
            <w:proofErr w:type="gramEnd"/>
            <w:r>
              <w:rPr>
                <w:rFonts w:ascii="Times New Roman" w:hint="eastAsia"/>
              </w:rPr>
              <w:t xml:space="preserve"> </w:t>
            </w:r>
            <w:r>
              <w:rPr>
                <w:rFonts w:hint="eastAsia"/>
              </w:rPr>
              <w:t>李佳睿</w:t>
            </w:r>
            <w:r>
              <w:rPr>
                <w:rFonts w:ascii="Times New Roman" w:hint="eastAsia"/>
              </w:rPr>
              <w:t>&gt;</w:t>
            </w: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测试第</w:t>
      </w:r>
      <w:r w:rsidR="009B50AA">
        <w:rPr>
          <w:rFonts w:ascii="Times New Roman" w:hint="eastAsia"/>
          <w:iCs/>
          <w:snapToGrid/>
        </w:rPr>
        <w:t>四</w:t>
      </w:r>
      <w:r>
        <w:rPr>
          <w:rFonts w:ascii="Times New Roman" w:hint="eastAsia"/>
          <w:iCs/>
          <w:snapToGrid/>
        </w:rPr>
        <w:t>次迭代产品的前后端功能和</w:t>
      </w:r>
      <w:r w:rsidR="00887C30">
        <w:rPr>
          <w:rFonts w:ascii="Times New Roman" w:hint="eastAsia"/>
          <w:iCs/>
          <w:snapToGrid/>
        </w:rPr>
        <w:t>数据交互</w:t>
      </w:r>
      <w:r>
        <w:rPr>
          <w:rFonts w:ascii="Times New Roman" w:hint="eastAsia"/>
          <w:iCs/>
          <w:snapToGrid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相关项目：</w:t>
      </w:r>
      <w:proofErr w:type="spellStart"/>
      <w:r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 w:hint="eastAsia"/>
          <w:iCs/>
          <w:snapToGrid/>
        </w:rPr>
        <w:t>第</w:t>
      </w:r>
      <w:r w:rsidR="009B50AA">
        <w:rPr>
          <w:rFonts w:ascii="Times New Roman" w:hint="eastAsia"/>
          <w:iCs/>
          <w:snapToGrid/>
        </w:rPr>
        <w:t>四</w:t>
      </w:r>
      <w:r>
        <w:rPr>
          <w:rFonts w:ascii="Times New Roman" w:hint="eastAsia"/>
          <w:iCs/>
          <w:snapToGrid/>
        </w:rPr>
        <w:t>次迭代产品</w:t>
      </w:r>
      <w:r w:rsidR="000F2EA3">
        <w:rPr>
          <w:rFonts w:ascii="Times New Roman" w:hint="eastAsia"/>
          <w:iCs/>
          <w:snapToGrid/>
        </w:rPr>
        <w:t>。</w:t>
      </w:r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影响事物：后续的工作安排</w:t>
      </w:r>
      <w:r w:rsidR="000F2EA3">
        <w:rPr>
          <w:rFonts w:ascii="Times New Roman" w:hint="eastAsia"/>
          <w:iCs/>
          <w:snapToGrid/>
        </w:rPr>
        <w:t>以及产品功能</w:t>
      </w:r>
      <w:r w:rsidR="009B50AA">
        <w:rPr>
          <w:rFonts w:ascii="Times New Roman" w:hint="eastAsia"/>
          <w:iCs/>
          <w:snapToGrid/>
        </w:rPr>
        <w:t>调整</w:t>
      </w:r>
      <w:r w:rsidR="000F2EA3">
        <w:rPr>
          <w:rFonts w:ascii="Times New Roman" w:hint="eastAsia"/>
          <w:iCs/>
          <w:snapToGrid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327DB" w:rsidRPr="006327DB" w:rsidRDefault="006327DB" w:rsidP="00614542">
      <w:pPr>
        <w:spacing w:after="120"/>
        <w:ind w:left="720"/>
        <w:rPr>
          <w:rFonts w:ascii="Times New Roman"/>
          <w:iCs/>
          <w:snapToGrid/>
        </w:rPr>
      </w:pPr>
      <w:proofErr w:type="spellStart"/>
      <w:r w:rsidRPr="006327DB">
        <w:rPr>
          <w:rFonts w:ascii="Times New Roman" w:hint="eastAsia"/>
          <w:iCs/>
          <w:snapToGrid/>
        </w:rPr>
        <w:t>Mardrobe</w:t>
      </w:r>
      <w:proofErr w:type="spellEnd"/>
      <w:r>
        <w:rPr>
          <w:rFonts w:ascii="Times New Roman"/>
          <w:iCs/>
          <w:snapToGrid/>
        </w:rPr>
        <w:t xml:space="preserve"> </w:t>
      </w:r>
      <w:r>
        <w:rPr>
          <w:rFonts w:ascii="Times New Roman" w:hint="eastAsia"/>
          <w:iCs/>
          <w:snapToGrid/>
        </w:rPr>
        <w:t>——</w:t>
      </w:r>
      <w:proofErr w:type="spellStart"/>
      <w:r>
        <w:rPr>
          <w:rFonts w:ascii="Times New Roman"/>
          <w:iCs/>
          <w:snapToGrid/>
        </w:rPr>
        <w:t>M</w:t>
      </w:r>
      <w:r>
        <w:rPr>
          <w:rFonts w:ascii="Times New Roman" w:hint="eastAsia"/>
          <w:iCs/>
          <w:snapToGrid/>
        </w:rPr>
        <w:t>ardrobe</w:t>
      </w:r>
      <w:proofErr w:type="spellEnd"/>
      <w:r>
        <w:rPr>
          <w:rFonts w:ascii="Times New Roman" w:hint="eastAsia"/>
          <w:iCs/>
          <w:snapToGrid/>
        </w:rPr>
        <w:t>智能穿衣搭配系统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887C30" w:rsidRPr="00887C30" w:rsidRDefault="00887C30" w:rsidP="00887C30">
      <w:pPr>
        <w:spacing w:after="120"/>
        <w:ind w:left="720"/>
        <w:rPr>
          <w:lang w:eastAsia="en-US"/>
        </w:rPr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native中文文档等</w:t>
      </w:r>
    </w:p>
    <w:p w:rsidR="00614542" w:rsidRDefault="00614542" w:rsidP="000B3C39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0B3C39" w:rsidRPr="000B3C39" w:rsidRDefault="000B3C39" w:rsidP="000B3C39">
      <w:pPr>
        <w:ind w:left="720"/>
      </w:pPr>
      <w:r>
        <w:rPr>
          <w:rFonts w:hint="eastAsia"/>
        </w:rPr>
        <w:t>针对第</w:t>
      </w:r>
      <w:r w:rsidR="00BE15E8">
        <w:rPr>
          <w:rFonts w:hint="eastAsia"/>
        </w:rPr>
        <w:t>四</w:t>
      </w:r>
      <w:r>
        <w:rPr>
          <w:rFonts w:hint="eastAsia"/>
        </w:rPr>
        <w:t>次迭代的简介</w:t>
      </w:r>
      <w:r w:rsidR="00887C30">
        <w:rPr>
          <w:rFonts w:hint="eastAsia"/>
        </w:rPr>
        <w:t>、</w:t>
      </w:r>
      <w:r>
        <w:rPr>
          <w:rFonts w:hint="eastAsia"/>
        </w:rPr>
        <w:t>测试概要</w:t>
      </w:r>
      <w:r w:rsidR="00887C30">
        <w:rPr>
          <w:rFonts w:hint="eastAsia"/>
        </w:rPr>
        <w:t>、</w:t>
      </w:r>
      <w:r>
        <w:rPr>
          <w:rFonts w:hint="eastAsia"/>
        </w:rPr>
        <w:t>测试环境与测试结果分析</w:t>
      </w:r>
      <w:r w:rsidR="00BA366B">
        <w:rPr>
          <w:rFonts w:hint="eastAsia"/>
        </w:rPr>
        <w:t>。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时间：7.</w:t>
      </w:r>
      <w:r w:rsidR="009B50AA">
        <w:rPr>
          <w:rFonts w:hint="eastAsia"/>
        </w:rPr>
        <w:t>2</w:t>
      </w:r>
      <w:r w:rsidR="00BE15E8">
        <w:rPr>
          <w:rFonts w:hint="eastAsia"/>
        </w:rPr>
        <w:t>5</w:t>
      </w:r>
      <w:r w:rsidR="009B50AA">
        <w:rPr>
          <w:rFonts w:hint="eastAsia"/>
        </w:rPr>
        <w:t>-7.2</w:t>
      </w:r>
      <w:r w:rsidR="00843C17">
        <w:rPr>
          <w:rFonts w:hint="eastAsia"/>
        </w:rPr>
        <w:t>9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地点：软件学院3108</w:t>
      </w:r>
      <w:r w:rsidR="00BE15E8">
        <w:t xml:space="preserve"> </w:t>
      </w:r>
      <w:r w:rsidR="00BE15E8">
        <w:rPr>
          <w:rFonts w:hint="eastAsia"/>
        </w:rPr>
        <w:t>图书馆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人员：</w:t>
      </w:r>
      <w:proofErr w:type="gramStart"/>
      <w:r>
        <w:rPr>
          <w:rFonts w:hint="eastAsia"/>
        </w:rPr>
        <w:t>张帅</w:t>
      </w:r>
      <w:proofErr w:type="gramEnd"/>
      <w:r>
        <w:rPr>
          <w:rFonts w:hint="eastAsia"/>
        </w:rPr>
        <w:t xml:space="preserve"> 李佳睿</w:t>
      </w:r>
      <w:r w:rsidR="00BE15E8">
        <w:rPr>
          <w:rFonts w:hint="eastAsia"/>
        </w:rPr>
        <w:t xml:space="preserve"> </w:t>
      </w:r>
      <w:proofErr w:type="gramStart"/>
      <w:r w:rsidR="00BE15E8">
        <w:rPr>
          <w:rFonts w:hint="eastAsia"/>
        </w:rPr>
        <w:t>余张辉</w:t>
      </w:r>
      <w:proofErr w:type="gramEnd"/>
      <w:r w:rsidR="00BE15E8">
        <w:rPr>
          <w:rFonts w:hint="eastAsia"/>
        </w:rPr>
        <w:t xml:space="preserve"> 高治远</w:t>
      </w:r>
    </w:p>
    <w:p w:rsidR="000F2EA3" w:rsidRDefault="000F2EA3" w:rsidP="000F2EA3">
      <w:pPr>
        <w:spacing w:after="120"/>
        <w:ind w:left="720"/>
      </w:pPr>
      <w:r>
        <w:rPr>
          <w:rFonts w:hint="eastAsia"/>
        </w:rPr>
        <w:t>测试方法：jest框架测试</w:t>
      </w:r>
      <w:r>
        <w:t xml:space="preserve"> 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框架测试 手动测试</w:t>
      </w:r>
    </w:p>
    <w:p w:rsidR="000F2EA3" w:rsidRPr="000F2EA3" w:rsidRDefault="000F2EA3" w:rsidP="000F2EA3">
      <w:pPr>
        <w:spacing w:after="120"/>
        <w:ind w:left="720"/>
        <w:rPr>
          <w:rFonts w:ascii="Times New Roman"/>
          <w:iCs/>
          <w:snapToGrid/>
        </w:rPr>
      </w:pPr>
      <w:r>
        <w:rPr>
          <w:rFonts w:hint="eastAsia"/>
        </w:rPr>
        <w:t>测试内容：功能测试 界面测试 单元测试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0F2EA3" w:rsidRDefault="00340219" w:rsidP="000F2EA3">
      <w:pPr>
        <w:spacing w:after="120"/>
        <w:ind w:left="720"/>
      </w:pPr>
      <w:r>
        <w:rPr>
          <w:rFonts w:hint="eastAsia"/>
        </w:rPr>
        <w:t>软件：在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idea中</w:t>
      </w:r>
      <w:r w:rsidR="00BA366B">
        <w:rPr>
          <w:rFonts w:hint="eastAsia"/>
        </w:rPr>
        <w:t>使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测试spring</w:t>
      </w:r>
      <w:r>
        <w:t xml:space="preserve"> </w:t>
      </w:r>
      <w:r>
        <w:rPr>
          <w:rFonts w:hint="eastAsia"/>
        </w:rPr>
        <w:t>cloud</w:t>
      </w:r>
      <w:r w:rsidR="00BA366B">
        <w:rPr>
          <w:rFonts w:hint="eastAsia"/>
        </w:rPr>
        <w:t>。</w:t>
      </w:r>
    </w:p>
    <w:p w:rsidR="00340219" w:rsidRDefault="00340219" w:rsidP="000F2EA3">
      <w:pPr>
        <w:spacing w:after="120"/>
        <w:ind w:left="720"/>
      </w:pPr>
      <w:r>
        <w:rPr>
          <w:rFonts w:hint="eastAsia"/>
        </w:rPr>
        <w:t>硬件：后端</w:t>
      </w:r>
      <w:r w:rsidR="00BA366B">
        <w:rPr>
          <w:rFonts w:hint="eastAsia"/>
        </w:rPr>
        <w:t>功能</w:t>
      </w:r>
      <w:r>
        <w:rPr>
          <w:rFonts w:hint="eastAsia"/>
        </w:rPr>
        <w:t>测试在P</w:t>
      </w:r>
      <w:r>
        <w:t>C</w:t>
      </w:r>
      <w:r>
        <w:rPr>
          <w:rFonts w:hint="eastAsia"/>
        </w:rPr>
        <w:t>端</w:t>
      </w:r>
      <w:r w:rsidR="00BA366B">
        <w:rPr>
          <w:rFonts w:hint="eastAsia"/>
        </w:rPr>
        <w:t>进行</w:t>
      </w:r>
      <w:r>
        <w:rPr>
          <w:rFonts w:hint="eastAsia"/>
        </w:rPr>
        <w:t>，前端页面测试通过</w:t>
      </w:r>
      <w:proofErr w:type="gramStart"/>
      <w:r>
        <w:rPr>
          <w:rFonts w:hint="eastAsia"/>
        </w:rPr>
        <w:t>移动端真机</w:t>
      </w:r>
      <w:proofErr w:type="gramEnd"/>
      <w:r>
        <w:rPr>
          <w:rFonts w:hint="eastAsia"/>
        </w:rPr>
        <w:t>进行</w:t>
      </w:r>
      <w:r w:rsidR="00BA366B">
        <w:rPr>
          <w:rFonts w:hint="eastAsia"/>
        </w:rPr>
        <w:t>。</w:t>
      </w:r>
    </w:p>
    <w:p w:rsidR="00B01E70" w:rsidRDefault="00B01E70" w:rsidP="000B3C39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524A77" w:rsidRPr="00524A77" w:rsidRDefault="00524A77" w:rsidP="00524A77">
      <w:r>
        <w:rPr>
          <w:rFonts w:hint="eastAsia"/>
        </w:rPr>
        <w:t>功能测试（详见</w:t>
      </w:r>
      <w:r w:rsidR="00FB43BA">
        <w:rPr>
          <w:rFonts w:hint="eastAsia"/>
        </w:rPr>
        <w:t>后端测试结果文件夹</w:t>
      </w:r>
      <w:r>
        <w:rPr>
          <w:rFonts w:hint="eastAsia"/>
        </w:rPr>
        <w:t>）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测试功能点数：</w:t>
      </w:r>
      <w:r w:rsidR="00BB5157">
        <w:rPr>
          <w:rFonts w:hint="eastAsia"/>
        </w:rPr>
        <w:t>13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测试用例数：</w:t>
      </w:r>
      <w:r w:rsidR="00BB5157">
        <w:rPr>
          <w:rFonts w:hint="eastAsia"/>
        </w:rPr>
        <w:t>43</w:t>
      </w:r>
    </w:p>
    <w:p w:rsidR="00340219" w:rsidRDefault="00340219" w:rsidP="00340219">
      <w:pPr>
        <w:spacing w:after="120"/>
        <w:ind w:left="720"/>
      </w:pPr>
      <w:r>
        <w:rPr>
          <w:rFonts w:hint="eastAsia"/>
        </w:rPr>
        <w:t>缺陷数：</w:t>
      </w:r>
      <w:r w:rsidR="00DD7D06">
        <w:rPr>
          <w:rFonts w:hint="eastAsia"/>
        </w:rPr>
        <w:t>4</w:t>
      </w:r>
    </w:p>
    <w:p w:rsidR="00CE6653" w:rsidRDefault="00BE15E8" w:rsidP="00340219">
      <w:pPr>
        <w:spacing w:after="120"/>
        <w:ind w:left="720"/>
      </w:pPr>
      <w:r>
        <w:rPr>
          <w:rFonts w:hint="eastAsia"/>
        </w:rPr>
        <w:t>覆盖率结果</w:t>
      </w:r>
      <w:r w:rsidR="00CE6653">
        <w:rPr>
          <w:rFonts w:hint="eastAsia"/>
        </w:rPr>
        <w:t>：</w:t>
      </w:r>
    </w:p>
    <w:p w:rsidR="009B50AA" w:rsidRPr="009B50AA" w:rsidRDefault="00FB43BA" w:rsidP="009B50AA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2C384DC4" wp14:editId="3D9B6578">
            <wp:extent cx="5943600" cy="987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 wp14:anchorId="237059F3" wp14:editId="3AD073B2">
            <wp:extent cx="59436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02" w:rsidRPr="00524A77" w:rsidRDefault="00524A77" w:rsidP="00524A77">
      <w:r w:rsidRPr="00524A77">
        <w:rPr>
          <w:rFonts w:hint="eastAsia"/>
        </w:rPr>
        <w:t>性能测试(采用压力测试</w:t>
      </w:r>
      <w:r>
        <w:rPr>
          <w:rFonts w:hint="eastAsia"/>
        </w:rPr>
        <w:t>，详见</w:t>
      </w:r>
      <w:r w:rsidR="00FB43BA">
        <w:rPr>
          <w:rFonts w:hint="eastAsia"/>
        </w:rPr>
        <w:t>压力测试结果</w:t>
      </w:r>
      <w:r>
        <w:rPr>
          <w:rFonts w:hint="eastAsia"/>
        </w:rPr>
        <w:t>文件夹</w:t>
      </w:r>
      <w:r w:rsidRPr="00524A77">
        <w:rPr>
          <w:rFonts w:hint="eastAsia"/>
        </w:rPr>
        <w:t>)</w:t>
      </w:r>
    </w:p>
    <w:p w:rsidR="00524A77" w:rsidRPr="00524A77" w:rsidRDefault="00524A77" w:rsidP="00524A77">
      <w:pPr>
        <w:spacing w:after="120"/>
        <w:ind w:left="720"/>
      </w:pPr>
      <w:r w:rsidRPr="00524A77">
        <w:rPr>
          <w:rFonts w:hint="eastAsia"/>
        </w:rPr>
        <w:t>测试功能点数：</w:t>
      </w:r>
      <w:r w:rsidR="00BB5157">
        <w:rPr>
          <w:rFonts w:hint="eastAsia"/>
        </w:rPr>
        <w:t>3</w:t>
      </w:r>
    </w:p>
    <w:p w:rsidR="00524A77" w:rsidRPr="00524A77" w:rsidRDefault="00524A77" w:rsidP="00524A77">
      <w:pPr>
        <w:spacing w:after="120"/>
        <w:ind w:left="720"/>
      </w:pPr>
      <w:r w:rsidRPr="00524A77">
        <w:rPr>
          <w:rFonts w:hint="eastAsia"/>
        </w:rPr>
        <w:t>测试用例数：</w:t>
      </w:r>
      <w:r w:rsidR="00BB5157">
        <w:rPr>
          <w:rFonts w:hint="eastAsia"/>
        </w:rPr>
        <w:t>12</w:t>
      </w:r>
    </w:p>
    <w:p w:rsidR="00524A77" w:rsidRPr="00524A77" w:rsidRDefault="00524A77" w:rsidP="00524A77">
      <w:pPr>
        <w:spacing w:after="120"/>
        <w:ind w:left="720"/>
      </w:pPr>
      <w:r w:rsidRPr="00524A77">
        <w:rPr>
          <w:rFonts w:hint="eastAsia"/>
        </w:rPr>
        <w:t>缺陷数：0</w:t>
      </w:r>
    </w:p>
    <w:p w:rsidR="00524A77" w:rsidRDefault="00524A77" w:rsidP="00524A77">
      <w:pPr>
        <w:spacing w:after="120"/>
        <w:ind w:left="720"/>
      </w:pPr>
      <w:r w:rsidRPr="00524A77">
        <w:rPr>
          <w:rFonts w:hint="eastAsia"/>
        </w:rPr>
        <w:t>测试结果：</w:t>
      </w:r>
    </w:p>
    <w:p w:rsidR="00626D86" w:rsidRPr="00524A77" w:rsidRDefault="004E2BE1" w:rsidP="00524A77">
      <w:pPr>
        <w:spacing w:after="120"/>
        <w:ind w:left="720"/>
      </w:pPr>
      <w:r>
        <w:rPr>
          <w:rFonts w:hint="eastAsia"/>
        </w:rPr>
        <w:t>并发数</w:t>
      </w:r>
      <w:r w:rsidR="00626D86">
        <w:rPr>
          <w:rFonts w:hint="eastAsia"/>
        </w:rPr>
        <w:t>2000</w:t>
      </w:r>
    </w:p>
    <w:p w:rsidR="007A7002" w:rsidRDefault="00524A77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943600" cy="3093720"/>
            <wp:effectExtent l="0" t="0" r="0" b="0"/>
            <wp:docPr id="4" name="图片 4" descr="C:\Users\李佳睿\Desktop\register-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佳睿\Desktop\register-t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3101340"/>
            <wp:effectExtent l="0" t="0" r="0" b="3810"/>
            <wp:docPr id="3" name="图片 3" descr="C:\Users\李佳睿\Desktop\register-test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佳睿\Desktop\register-testgrap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86" w:rsidRDefault="004E2BE1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 w:hint="eastAsia"/>
          <w:snapToGrid/>
          <w:sz w:val="24"/>
          <w:szCs w:val="24"/>
        </w:rPr>
        <w:t>并发数</w:t>
      </w:r>
      <w:r w:rsidR="00626D86">
        <w:rPr>
          <w:rFonts w:hAnsi="宋体" w:cs="宋体" w:hint="eastAsia"/>
          <w:snapToGrid/>
          <w:sz w:val="24"/>
          <w:szCs w:val="24"/>
        </w:rPr>
        <w:t>10</w:t>
      </w:r>
    </w:p>
    <w:p w:rsidR="00626D86" w:rsidRDefault="00626D86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928360" cy="3345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86" w:rsidRPr="007A7002" w:rsidRDefault="004E2BE1" w:rsidP="007A7002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 w:hint="eastAsia"/>
          <w:snapToGrid/>
          <w:sz w:val="24"/>
          <w:szCs w:val="24"/>
        </w:rPr>
        <w:t>并发数</w:t>
      </w:r>
      <w:r w:rsidR="00626D86">
        <w:rPr>
          <w:rFonts w:hAnsi="宋体" w:cs="宋体" w:hint="eastAsia"/>
          <w:snapToGrid/>
          <w:sz w:val="24"/>
          <w:szCs w:val="24"/>
        </w:rPr>
        <w:t>4000</w:t>
      </w:r>
      <w:r w:rsidR="00626D86">
        <w:rPr>
          <w:rFonts w:hAnsi="宋体" w:cs="宋体" w:hint="eastAsia"/>
          <w:noProof/>
          <w:snapToGrid/>
          <w:sz w:val="24"/>
          <w:szCs w:val="24"/>
        </w:rPr>
        <w:drawing>
          <wp:inline distT="0" distB="0" distL="0" distR="0">
            <wp:extent cx="5928360" cy="3345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53" w:rsidRDefault="00CE6653" w:rsidP="00340219">
      <w:pPr>
        <w:spacing w:after="120"/>
        <w:ind w:left="720"/>
      </w:pPr>
    </w:p>
    <w:p w:rsidR="00B01E70" w:rsidRPr="00A93EEC" w:rsidRDefault="005E7E40" w:rsidP="00A93EEC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923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935"/>
        <w:gridCol w:w="1134"/>
        <w:gridCol w:w="1843"/>
      </w:tblGrid>
      <w:tr w:rsidR="00955DC2" w:rsidTr="003D49C0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35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34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843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社区动态</w:t>
            </w:r>
            <w:r w:rsidR="00BE15E8">
              <w:rPr>
                <w:rFonts w:ascii="Times New Roman" w:hint="eastAsia"/>
                <w:b/>
                <w:snapToGrid/>
                <w:sz w:val="21"/>
                <w:szCs w:val="21"/>
              </w:rPr>
              <w:t>评分</w:t>
            </w:r>
          </w:p>
        </w:tc>
        <w:tc>
          <w:tcPr>
            <w:tcW w:w="979" w:type="dxa"/>
          </w:tcPr>
          <w:p w:rsidR="00955DC2" w:rsidRPr="00BF11EB" w:rsidRDefault="00D95C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955DC2" w:rsidP="00A93EEC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不同种类的消息查看</w:t>
            </w:r>
          </w:p>
        </w:tc>
        <w:tc>
          <w:tcPr>
            <w:tcW w:w="979" w:type="dxa"/>
          </w:tcPr>
          <w:p w:rsidR="00955DC2" w:rsidRPr="00BF11EB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0F2EA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D95C06" w:rsidP="00A93EEC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私信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分享的动态</w:t>
            </w:r>
            <w:r>
              <w:rPr>
                <w:rFonts w:ascii="Times New Roman" w:hint="eastAsia"/>
                <w:snapToGrid/>
              </w:rPr>
              <w:t>/</w:t>
            </w:r>
            <w:r>
              <w:rPr>
                <w:rFonts w:ascii="Times New Roman" w:hint="eastAsia"/>
                <w:snapToGrid/>
              </w:rPr>
              <w:t>添加好友的请求</w:t>
            </w: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分享动态</w:t>
            </w:r>
          </w:p>
        </w:tc>
        <w:tc>
          <w:tcPr>
            <w:tcW w:w="979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80CF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524C5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D7D06" w:rsidTr="003D49C0">
        <w:tc>
          <w:tcPr>
            <w:tcW w:w="993" w:type="dxa"/>
            <w:vMerge/>
          </w:tcPr>
          <w:p w:rsidR="00DD7D06" w:rsidRPr="00BF6954" w:rsidRDefault="00DD7D0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</w:t>
            </w:r>
            <w:r w:rsidR="00DD7D06">
              <w:rPr>
                <w:rFonts w:ascii="Times New Roman" w:hint="eastAsia"/>
                <w:b/>
                <w:snapToGrid/>
                <w:sz w:val="21"/>
                <w:szCs w:val="21"/>
              </w:rPr>
              <w:t>好友</w:t>
            </w:r>
          </w:p>
        </w:tc>
        <w:tc>
          <w:tcPr>
            <w:tcW w:w="979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DD7D06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935" w:type="dxa"/>
          </w:tcPr>
          <w:p w:rsidR="00DD7D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</w:t>
            </w:r>
            <w:r w:rsidR="00DD7D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843" w:type="dxa"/>
          </w:tcPr>
          <w:p w:rsidR="00DD7D06" w:rsidRDefault="00DD7D06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193742" w:rsidTr="003D49C0">
        <w:tc>
          <w:tcPr>
            <w:tcW w:w="993" w:type="dxa"/>
            <w:vMerge/>
          </w:tcPr>
          <w:p w:rsidR="00193742" w:rsidRPr="00BF6954" w:rsidRDefault="0019374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社区评论</w:t>
            </w:r>
          </w:p>
        </w:tc>
        <w:tc>
          <w:tcPr>
            <w:tcW w:w="979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93742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935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193742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193742" w:rsidRDefault="00193742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D7D06" w:rsidTr="003D49C0">
        <w:tc>
          <w:tcPr>
            <w:tcW w:w="993" w:type="dxa"/>
            <w:vMerge/>
          </w:tcPr>
          <w:p w:rsidR="00DD7D06" w:rsidRPr="00BF6954" w:rsidRDefault="00DD7D0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上传搭配动态</w:t>
            </w:r>
          </w:p>
        </w:tc>
        <w:tc>
          <w:tcPr>
            <w:tcW w:w="979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D7D06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935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DD7D06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DD7D06" w:rsidRDefault="00DD7D06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管理衣柜</w:t>
            </w:r>
          </w:p>
        </w:tc>
        <w:tc>
          <w:tcPr>
            <w:tcW w:w="979" w:type="dxa"/>
          </w:tcPr>
          <w:p w:rsidR="00380CF0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80CF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524C5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E6531" w:rsidTr="003D49C0">
        <w:tc>
          <w:tcPr>
            <w:tcW w:w="993" w:type="dxa"/>
            <w:vMerge/>
          </w:tcPr>
          <w:p w:rsidR="00DE6531" w:rsidRPr="00BF6954" w:rsidRDefault="00DE653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E6531" w:rsidRDefault="00D95C0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</w:t>
            </w:r>
            <w:r w:rsidR="00BE15E8">
              <w:rPr>
                <w:rFonts w:ascii="Times New Roman" w:hint="eastAsia"/>
                <w:b/>
                <w:snapToGrid/>
                <w:sz w:val="21"/>
                <w:szCs w:val="21"/>
              </w:rPr>
              <w:t>收藏夹</w:t>
            </w:r>
          </w:p>
        </w:tc>
        <w:tc>
          <w:tcPr>
            <w:tcW w:w="979" w:type="dxa"/>
          </w:tcPr>
          <w:p w:rsidR="00DE6531" w:rsidRPr="00BF11EB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DE6531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DE6531" w:rsidRDefault="00DE6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DE6531" w:rsidRDefault="00D95C06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附加功能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管理员功能</w:t>
            </w:r>
          </w:p>
        </w:tc>
        <w:tc>
          <w:tcPr>
            <w:tcW w:w="979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BB5157">
              <w:rPr>
                <w:rFonts w:ascii="Times New Roman" w:hint="eastAsia"/>
                <w:snapToGrid/>
              </w:rPr>
              <w:t>5</w:t>
            </w:r>
            <w:r w:rsidR="00A93EEC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D95C06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W</w:t>
            </w:r>
            <w:r>
              <w:rPr>
                <w:rFonts w:ascii="Times New Roman" w:hint="eastAsia"/>
                <w:snapToGrid/>
              </w:rPr>
              <w:t>eb</w:t>
            </w:r>
            <w:r>
              <w:rPr>
                <w:rFonts w:ascii="Times New Roman" w:hint="eastAsia"/>
                <w:snapToGrid/>
              </w:rPr>
              <w:t>端</w:t>
            </w: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删除历史消息</w:t>
            </w:r>
          </w:p>
        </w:tc>
        <w:tc>
          <w:tcPr>
            <w:tcW w:w="979" w:type="dxa"/>
          </w:tcPr>
          <w:p w:rsidR="00380CF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80CF0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  <w:r w:rsidR="00524C5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380CF0" w:rsidRDefault="00524C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BE15E8" w:rsidTr="003D49C0">
        <w:tc>
          <w:tcPr>
            <w:tcW w:w="993" w:type="dxa"/>
            <w:vMerge/>
          </w:tcPr>
          <w:p w:rsidR="00BE15E8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15E8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搭配推荐</w:t>
            </w:r>
          </w:p>
        </w:tc>
        <w:tc>
          <w:tcPr>
            <w:tcW w:w="979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BE15E8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843" w:type="dxa"/>
          </w:tcPr>
          <w:p w:rsidR="00BE15E8" w:rsidRDefault="00D95C06" w:rsidP="00CE6653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核心功能完成整合</w:t>
            </w:r>
          </w:p>
        </w:tc>
      </w:tr>
      <w:tr w:rsidR="00BE15E8" w:rsidTr="003D49C0">
        <w:tc>
          <w:tcPr>
            <w:tcW w:w="993" w:type="dxa"/>
            <w:vMerge/>
          </w:tcPr>
          <w:p w:rsidR="00BE15E8" w:rsidRPr="00BF6954" w:rsidRDefault="00BE15E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E15E8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图文验证码</w:t>
            </w:r>
          </w:p>
        </w:tc>
        <w:tc>
          <w:tcPr>
            <w:tcW w:w="979" w:type="dxa"/>
          </w:tcPr>
          <w:p w:rsidR="00BE15E8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BE15E8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BE15E8" w:rsidRDefault="00D95C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BE15E8" w:rsidRDefault="00D95C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BE15E8" w:rsidRDefault="00BE15E8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D95C06" w:rsidTr="003D49C0">
        <w:tc>
          <w:tcPr>
            <w:tcW w:w="993" w:type="dxa"/>
            <w:vMerge/>
          </w:tcPr>
          <w:p w:rsidR="00D95C06" w:rsidRPr="00BF6954" w:rsidRDefault="00D95C0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95C06" w:rsidRDefault="00D95C0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根据文字检索动态</w:t>
            </w:r>
          </w:p>
        </w:tc>
        <w:tc>
          <w:tcPr>
            <w:tcW w:w="979" w:type="dxa"/>
          </w:tcPr>
          <w:p w:rsidR="00D95C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95C06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D95C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D95C06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843" w:type="dxa"/>
          </w:tcPr>
          <w:p w:rsidR="00D95C06" w:rsidRDefault="00D95C06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380CF0" w:rsidTr="003D49C0">
        <w:tc>
          <w:tcPr>
            <w:tcW w:w="993" w:type="dxa"/>
            <w:vMerge/>
          </w:tcPr>
          <w:p w:rsidR="00380CF0" w:rsidRPr="00BF6954" w:rsidRDefault="00380CF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80CF0" w:rsidRDefault="00BE15E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删除社区动态</w:t>
            </w:r>
          </w:p>
        </w:tc>
        <w:tc>
          <w:tcPr>
            <w:tcW w:w="979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80CF0" w:rsidRDefault="005C15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D95C0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35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380CF0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524C59"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843" w:type="dxa"/>
          </w:tcPr>
          <w:p w:rsidR="00380CF0" w:rsidRDefault="00380CF0" w:rsidP="00CE6653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9374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43</w:t>
            </w:r>
          </w:p>
        </w:tc>
        <w:tc>
          <w:tcPr>
            <w:tcW w:w="1116" w:type="dxa"/>
          </w:tcPr>
          <w:p w:rsidR="00955DC2" w:rsidRPr="00BF11EB" w:rsidRDefault="00A93EE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CE66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955DC2" w:rsidP="00A93EEC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BA366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955DC2" w:rsidRPr="00BF11EB" w:rsidRDefault="00BA366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3D49C0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935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3D49C0" w:rsidP="003D49C0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未经培训过的用户可在</w:t>
            </w:r>
            <w:r w:rsidR="006D5E81"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分钟内熟悉各页面、组件的操作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524A7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935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BF11EB" w:rsidRDefault="00524A7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使用</w:t>
            </w:r>
            <w:r>
              <w:rPr>
                <w:rFonts w:ascii="Times New Roman" w:hint="eastAsia"/>
                <w:snapToGrid/>
              </w:rPr>
              <w:t>JMETER</w:t>
            </w:r>
            <w:r>
              <w:rPr>
                <w:rFonts w:ascii="Times New Roman" w:hint="eastAsia"/>
                <w:snapToGrid/>
              </w:rPr>
              <w:t>进行压力测试，模拟</w:t>
            </w:r>
            <w:r w:rsidR="00626D86">
              <w:rPr>
                <w:rFonts w:ascii="Times New Roman" w:hint="eastAsia"/>
                <w:snapToGrid/>
              </w:rPr>
              <w:t>10/</w:t>
            </w:r>
            <w:r>
              <w:rPr>
                <w:rFonts w:ascii="Times New Roman" w:hint="eastAsia"/>
                <w:snapToGrid/>
              </w:rPr>
              <w:t>2000</w:t>
            </w:r>
            <w:r w:rsidR="00DD7D06">
              <w:rPr>
                <w:rFonts w:ascii="Times New Roman" w:hint="eastAsia"/>
                <w:snapToGrid/>
              </w:rPr>
              <w:t>/4000</w:t>
            </w:r>
            <w:proofErr w:type="gramStart"/>
            <w:r>
              <w:rPr>
                <w:rFonts w:ascii="Times New Roman" w:hint="eastAsia"/>
                <w:snapToGrid/>
              </w:rPr>
              <w:t>个</w:t>
            </w:r>
            <w:proofErr w:type="gramEnd"/>
            <w:r>
              <w:rPr>
                <w:rFonts w:ascii="Times New Roman" w:hint="eastAsia"/>
                <w:snapToGrid/>
              </w:rPr>
              <w:t>并发用户发送请求，检测返回时间</w:t>
            </w:r>
          </w:p>
        </w:tc>
      </w:tr>
      <w:tr w:rsidR="00955DC2" w:rsidTr="003D49C0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DD7D06" w:rsidP="00DD7D0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30%</w:t>
            </w:r>
          </w:p>
        </w:tc>
        <w:tc>
          <w:tcPr>
            <w:tcW w:w="935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34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20%</w:t>
            </w:r>
          </w:p>
        </w:tc>
        <w:tc>
          <w:tcPr>
            <w:tcW w:w="1843" w:type="dxa"/>
          </w:tcPr>
          <w:p w:rsidR="00955DC2" w:rsidRPr="00BF11EB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输入评论时键盘遮挡输入框</w:t>
            </w: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3D49C0" w:rsidRDefault="00BB515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D49C0" w:rsidRDefault="003D49C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D49C0" w:rsidRDefault="00955DC2" w:rsidP="003D49C0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955DC2" w:rsidTr="003D49C0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317645" w:rsidRDefault="00DD7D0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BB5157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35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34" w:type="dxa"/>
          </w:tcPr>
          <w:p w:rsidR="00955DC2" w:rsidRPr="00317645" w:rsidRDefault="0031764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843" w:type="dxa"/>
          </w:tcPr>
          <w:p w:rsidR="00955DC2" w:rsidRPr="00317645" w:rsidRDefault="00317645" w:rsidP="00317645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完成第</w:t>
            </w:r>
            <w:r w:rsidR="00BE15E8">
              <w:rPr>
                <w:rFonts w:ascii="Times New Roman" w:hint="eastAsia"/>
                <w:snapToGrid/>
              </w:rPr>
              <w:t>四</w:t>
            </w:r>
            <w:r>
              <w:rPr>
                <w:rFonts w:ascii="Times New Roman" w:hint="eastAsia"/>
                <w:snapToGrid/>
              </w:rPr>
              <w:t>次迭代计划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4021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:rsidR="00B90DCB" w:rsidRPr="007F35AF" w:rsidRDefault="00BB515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管理好友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删除后不会刷新页面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6D8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在删除好友后，好友列表不会刷新，刚删除的好友仍然可以点击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Default="00BB5157" w:rsidP="00BB5157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Mardrobe-testcase-036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搭配推荐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匹配中</w:t>
            </w:r>
            <w:r w:rsidR="004E2BE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回退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6D8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在匹配过程中点击返回键，页面产生错误，需重新加载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86" w:rsidRDefault="00626D86" w:rsidP="00626D86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Mardrobe-testcase-007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根据文字检索动态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检索后无法回退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26D8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在输入内容检索后，无法重新显示所有动态，需手动刷新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86" w:rsidRDefault="00626D86" w:rsidP="00626D86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Mardrobe-testcase-025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BB5157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157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157" w:rsidRPr="007F35AF" w:rsidRDefault="00BB515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删除社区动态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BB515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删除后不会实时更新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Pr="007F35AF" w:rsidRDefault="00626D8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删除动态后，页面仍然显示删除前的界面，在手动刷新后才会显示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D86" w:rsidRDefault="00626D86" w:rsidP="00626D86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Mardrobe-testcase-027</w:t>
            </w:r>
          </w:p>
          <w:p w:rsidR="00BB5157" w:rsidRPr="007F35AF" w:rsidRDefault="00BB515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 w:rsidR="004E2BE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键盘遮挡输入框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B5157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在输入评论内容时，弹出的键盘会遮挡住输入框，无法看到已输入的内容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157" w:rsidRDefault="00BB5157" w:rsidP="00BB5157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Mardrobe-testcase-047</w:t>
            </w:r>
          </w:p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472B57" w:rsidRDefault="00472B57" w:rsidP="007063C0">
      <w:pPr>
        <w:spacing w:after="120"/>
        <w:rPr>
          <w:b/>
          <w:bCs/>
        </w:rPr>
      </w:pPr>
      <w:r w:rsidRPr="00BA366B">
        <w:rPr>
          <w:rFonts w:hint="eastAsia"/>
          <w:b/>
          <w:bCs/>
        </w:rPr>
        <w:t>问题：</w:t>
      </w:r>
    </w:p>
    <w:p w:rsidR="005C150D" w:rsidRDefault="005C150D" w:rsidP="005C150D">
      <w:pPr>
        <w:spacing w:after="120"/>
        <w:ind w:firstLineChars="400" w:firstLine="800"/>
      </w:pPr>
      <w:r>
        <w:rPr>
          <w:rFonts w:hint="eastAsia"/>
        </w:rPr>
        <w:t>1.在匹配推荐算法中，匹配结果的准确度有待提升，加入颜色识别后提升甚微。</w:t>
      </w:r>
    </w:p>
    <w:p w:rsidR="009B50AA" w:rsidRDefault="005C150D" w:rsidP="005C150D">
      <w:pPr>
        <w:spacing w:after="120"/>
        <w:ind w:firstLineChars="400" w:firstLine="800"/>
      </w:pPr>
      <w:r>
        <w:rPr>
          <w:rFonts w:hint="eastAsia"/>
        </w:rPr>
        <w:t>2.</w:t>
      </w:r>
      <w:r w:rsidR="009B50AA">
        <w:rPr>
          <w:rFonts w:hint="eastAsia"/>
        </w:rPr>
        <w:t>在后端测试中</w:t>
      </w:r>
      <w:r w:rsidR="007063C0">
        <w:rPr>
          <w:rFonts w:hint="eastAsia"/>
        </w:rPr>
        <w:t>，测试行覆盖率未达到100%</w:t>
      </w:r>
      <w:r>
        <w:rPr>
          <w:rFonts w:hint="eastAsia"/>
        </w:rPr>
        <w:t>。</w:t>
      </w:r>
    </w:p>
    <w:p w:rsidR="007063C0" w:rsidRDefault="007063C0" w:rsidP="005C150D">
      <w:pPr>
        <w:spacing w:after="120"/>
        <w:ind w:leftChars="500" w:left="1000"/>
      </w:pPr>
      <w:r>
        <w:rPr>
          <w:rFonts w:hint="eastAsia"/>
        </w:rPr>
        <w:t>原因分析：通过查看测试结果发现，未测试的4行为re</w:t>
      </w:r>
      <w:r>
        <w:t>turn</w:t>
      </w:r>
      <w:r>
        <w:rPr>
          <w:rFonts w:hint="eastAsia"/>
        </w:rPr>
        <w:t>结尾的 }</w:t>
      </w:r>
      <w:r>
        <w:t xml:space="preserve"> </w:t>
      </w:r>
      <w:r>
        <w:rPr>
          <w:rFonts w:hint="eastAsia"/>
        </w:rPr>
        <w:t>语句，但在之前并未出现这种情况,可能是因为设置问题。但对于整体测试来说，逻辑部分已达到100%覆盖。</w:t>
      </w:r>
    </w:p>
    <w:p w:rsidR="004E2BE1" w:rsidRPr="007063C0" w:rsidRDefault="004E2BE1" w:rsidP="004E2BE1">
      <w:pPr>
        <w:spacing w:after="120"/>
        <w:ind w:firstLineChars="400" w:firstLine="800"/>
      </w:pPr>
      <w:r>
        <w:rPr>
          <w:rFonts w:hint="eastAsia"/>
        </w:rPr>
        <w:t>3.前端存在少量细微的缺陷，</w:t>
      </w:r>
      <w:r w:rsidR="007A30C7">
        <w:rPr>
          <w:rFonts w:hint="eastAsia"/>
        </w:rPr>
        <w:t>影响用户体验（部分已修复）。</w:t>
      </w:r>
    </w:p>
    <w:p w:rsidR="005A0559" w:rsidRPr="00BA366B" w:rsidRDefault="005A0559" w:rsidP="007063C0">
      <w:pPr>
        <w:spacing w:after="120"/>
        <w:rPr>
          <w:b/>
          <w:bCs/>
        </w:rPr>
      </w:pPr>
      <w:r w:rsidRPr="00BA366B">
        <w:rPr>
          <w:rFonts w:hint="eastAsia"/>
          <w:b/>
          <w:bCs/>
        </w:rPr>
        <w:t>结论：</w:t>
      </w:r>
    </w:p>
    <w:p w:rsidR="005A0559" w:rsidRDefault="005A0559" w:rsidP="00472B57">
      <w:pPr>
        <w:spacing w:after="120"/>
        <w:ind w:left="720"/>
      </w:pPr>
      <w:r>
        <w:rPr>
          <w:rFonts w:hint="eastAsia"/>
        </w:rPr>
        <w:t>在此次迭代测试中，所测</w:t>
      </w:r>
      <w:r w:rsidR="00E10649">
        <w:rPr>
          <w:rFonts w:hint="eastAsia"/>
        </w:rPr>
        <w:t>界面</w:t>
      </w:r>
      <w:r>
        <w:rPr>
          <w:rFonts w:hint="eastAsia"/>
        </w:rPr>
        <w:t>和</w:t>
      </w:r>
      <w:r w:rsidR="00E10649">
        <w:rPr>
          <w:rFonts w:hint="eastAsia"/>
        </w:rPr>
        <w:t>功能</w:t>
      </w:r>
      <w:r w:rsidR="007A30C7">
        <w:rPr>
          <w:rFonts w:hint="eastAsia"/>
        </w:rPr>
        <w:t>达到</w:t>
      </w:r>
      <w:r>
        <w:rPr>
          <w:rFonts w:hint="eastAsia"/>
        </w:rPr>
        <w:t>预期结果。</w:t>
      </w:r>
    </w:p>
    <w:p w:rsidR="005A0559" w:rsidRPr="00BA366B" w:rsidRDefault="005A0559" w:rsidP="007063C0">
      <w:pPr>
        <w:spacing w:after="120"/>
        <w:rPr>
          <w:b/>
          <w:bCs/>
        </w:rPr>
      </w:pPr>
      <w:r w:rsidRPr="00BA366B">
        <w:rPr>
          <w:rFonts w:hint="eastAsia"/>
          <w:b/>
          <w:bCs/>
        </w:rPr>
        <w:t>建议措施：</w:t>
      </w:r>
    </w:p>
    <w:p w:rsidR="0065260F" w:rsidRPr="0065260F" w:rsidRDefault="00E10649" w:rsidP="0065260F">
      <w:pPr>
        <w:spacing w:after="120"/>
        <w:ind w:left="720"/>
      </w:pPr>
      <w:r>
        <w:rPr>
          <w:rFonts w:hint="eastAsia"/>
        </w:rPr>
        <w:t>1.</w:t>
      </w:r>
      <w:r w:rsidR="005B331D">
        <w:rPr>
          <w:rFonts w:hint="eastAsia"/>
        </w:rPr>
        <w:t>后续工作中，</w:t>
      </w:r>
      <w:r w:rsidR="005C150D">
        <w:rPr>
          <w:rFonts w:hint="eastAsia"/>
        </w:rPr>
        <w:t>进一步提升推荐算法的准确性，从更多的方面给出合理推荐。</w:t>
      </w:r>
      <w:r w:rsidR="005C150D" w:rsidRPr="0065260F">
        <w:t xml:space="preserve"> </w:t>
      </w:r>
    </w:p>
    <w:p w:rsidR="00472B57" w:rsidRPr="00472B57" w:rsidRDefault="00E10649" w:rsidP="00472B57">
      <w:pPr>
        <w:spacing w:after="120"/>
        <w:ind w:left="720"/>
      </w:pPr>
      <w:r>
        <w:rPr>
          <w:rFonts w:hint="eastAsia"/>
        </w:rPr>
        <w:t>2.</w:t>
      </w:r>
      <w:r w:rsidR="005B331D">
        <w:rPr>
          <w:rFonts w:hint="eastAsia"/>
        </w:rPr>
        <w:t>在保证功能完整</w:t>
      </w:r>
      <w:r>
        <w:rPr>
          <w:rFonts w:hint="eastAsia"/>
        </w:rPr>
        <w:t>正确</w:t>
      </w:r>
      <w:r w:rsidR="005B331D">
        <w:rPr>
          <w:rFonts w:hint="eastAsia"/>
        </w:rPr>
        <w:t>的基础上，对性能进行调优</w:t>
      </w:r>
      <w:r w:rsidR="0065260F">
        <w:rPr>
          <w:rFonts w:hint="eastAsia"/>
        </w:rPr>
        <w:t>。</w:t>
      </w:r>
    </w:p>
    <w:sectPr w:rsidR="00472B57" w:rsidRPr="00472B57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401" w:rsidRDefault="005A4401">
      <w:r>
        <w:separator/>
      </w:r>
    </w:p>
  </w:endnote>
  <w:endnote w:type="continuationSeparator" w:id="0">
    <w:p w:rsidR="005A4401" w:rsidRDefault="005A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063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063C0" w:rsidRPr="007063C0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401" w:rsidRDefault="005A4401">
      <w:r>
        <w:separator/>
      </w:r>
    </w:p>
  </w:footnote>
  <w:footnote w:type="continuationSeparator" w:id="0">
    <w:p w:rsidR="005A4401" w:rsidRDefault="005A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765B4A">
            <w:rPr>
              <w:rFonts w:ascii="Times New Roman"/>
            </w:rPr>
            <w:t xml:space="preserve">           &lt;</w:t>
          </w:r>
          <w:r w:rsidR="009B50AA">
            <w:rPr>
              <w:rFonts w:ascii="Times New Roman"/>
            </w:rPr>
            <w:t>4</w:t>
          </w:r>
          <w:r w:rsidR="00765B4A">
            <w:rPr>
              <w:rFonts w:ascii="Times New Roman" w:hint="eastAsia"/>
            </w:rPr>
            <w:t>.</w:t>
          </w:r>
          <w:r w:rsidR="000E7FCF"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9B50AA">
            <w:rPr>
              <w:rFonts w:ascii="Times New Roman"/>
              <w:noProof/>
            </w:rPr>
            <w:t>2</w:t>
          </w:r>
          <w:r w:rsidR="000E7FCF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6327D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B3C39"/>
    <w:rsid w:val="000E5E9E"/>
    <w:rsid w:val="000E7FCF"/>
    <w:rsid w:val="000F1651"/>
    <w:rsid w:val="000F2EA3"/>
    <w:rsid w:val="000F7F79"/>
    <w:rsid w:val="00131345"/>
    <w:rsid w:val="00150CCE"/>
    <w:rsid w:val="0016113A"/>
    <w:rsid w:val="00162D65"/>
    <w:rsid w:val="00190CF2"/>
    <w:rsid w:val="00193742"/>
    <w:rsid w:val="001B5163"/>
    <w:rsid w:val="001F2D91"/>
    <w:rsid w:val="002866D0"/>
    <w:rsid w:val="00292D69"/>
    <w:rsid w:val="002E71CC"/>
    <w:rsid w:val="002F534A"/>
    <w:rsid w:val="0030153D"/>
    <w:rsid w:val="00307DC6"/>
    <w:rsid w:val="00317645"/>
    <w:rsid w:val="00320074"/>
    <w:rsid w:val="00340219"/>
    <w:rsid w:val="0035274A"/>
    <w:rsid w:val="00380CF0"/>
    <w:rsid w:val="003A09BF"/>
    <w:rsid w:val="003B6ADF"/>
    <w:rsid w:val="003D49C0"/>
    <w:rsid w:val="003E7102"/>
    <w:rsid w:val="003F4A24"/>
    <w:rsid w:val="004222F3"/>
    <w:rsid w:val="00471AB6"/>
    <w:rsid w:val="00472B57"/>
    <w:rsid w:val="004B0E53"/>
    <w:rsid w:val="004C1709"/>
    <w:rsid w:val="004D536E"/>
    <w:rsid w:val="004E2BE1"/>
    <w:rsid w:val="00524A77"/>
    <w:rsid w:val="00524C59"/>
    <w:rsid w:val="00527BF1"/>
    <w:rsid w:val="00534487"/>
    <w:rsid w:val="00550142"/>
    <w:rsid w:val="00555086"/>
    <w:rsid w:val="00562AE3"/>
    <w:rsid w:val="005746F8"/>
    <w:rsid w:val="005A0559"/>
    <w:rsid w:val="005A4401"/>
    <w:rsid w:val="005B331D"/>
    <w:rsid w:val="005C150D"/>
    <w:rsid w:val="005C7650"/>
    <w:rsid w:val="005E7E40"/>
    <w:rsid w:val="0060630B"/>
    <w:rsid w:val="006104D3"/>
    <w:rsid w:val="006128B3"/>
    <w:rsid w:val="00614542"/>
    <w:rsid w:val="00625BB9"/>
    <w:rsid w:val="00626D86"/>
    <w:rsid w:val="006327DB"/>
    <w:rsid w:val="0065260F"/>
    <w:rsid w:val="00661504"/>
    <w:rsid w:val="00676AB9"/>
    <w:rsid w:val="00691C3B"/>
    <w:rsid w:val="006A2737"/>
    <w:rsid w:val="006A64AF"/>
    <w:rsid w:val="006B5D54"/>
    <w:rsid w:val="006D5E81"/>
    <w:rsid w:val="006F01C1"/>
    <w:rsid w:val="007063C0"/>
    <w:rsid w:val="00730752"/>
    <w:rsid w:val="00740123"/>
    <w:rsid w:val="00752A83"/>
    <w:rsid w:val="007614BC"/>
    <w:rsid w:val="00765B4A"/>
    <w:rsid w:val="00775C17"/>
    <w:rsid w:val="00776F13"/>
    <w:rsid w:val="00790B3E"/>
    <w:rsid w:val="007A30C7"/>
    <w:rsid w:val="007A7002"/>
    <w:rsid w:val="007F072F"/>
    <w:rsid w:val="007F0A31"/>
    <w:rsid w:val="007F35AF"/>
    <w:rsid w:val="008136A6"/>
    <w:rsid w:val="008273F3"/>
    <w:rsid w:val="00836E8B"/>
    <w:rsid w:val="00843C17"/>
    <w:rsid w:val="00844740"/>
    <w:rsid w:val="00887C30"/>
    <w:rsid w:val="008A050A"/>
    <w:rsid w:val="008E1AA7"/>
    <w:rsid w:val="00955DC2"/>
    <w:rsid w:val="0095686C"/>
    <w:rsid w:val="009676A1"/>
    <w:rsid w:val="00970DD5"/>
    <w:rsid w:val="009A01E2"/>
    <w:rsid w:val="009A3432"/>
    <w:rsid w:val="009B50AA"/>
    <w:rsid w:val="009C7261"/>
    <w:rsid w:val="009D3399"/>
    <w:rsid w:val="00A07A93"/>
    <w:rsid w:val="00A25C0D"/>
    <w:rsid w:val="00A43755"/>
    <w:rsid w:val="00A6368F"/>
    <w:rsid w:val="00A76715"/>
    <w:rsid w:val="00A93EEC"/>
    <w:rsid w:val="00AB65D6"/>
    <w:rsid w:val="00B01E70"/>
    <w:rsid w:val="00B373F2"/>
    <w:rsid w:val="00B46746"/>
    <w:rsid w:val="00B4737F"/>
    <w:rsid w:val="00B54364"/>
    <w:rsid w:val="00B90DCB"/>
    <w:rsid w:val="00BA366B"/>
    <w:rsid w:val="00BB5157"/>
    <w:rsid w:val="00BC2634"/>
    <w:rsid w:val="00BE15E8"/>
    <w:rsid w:val="00BF11EB"/>
    <w:rsid w:val="00BF6954"/>
    <w:rsid w:val="00C076D8"/>
    <w:rsid w:val="00C11861"/>
    <w:rsid w:val="00C22D91"/>
    <w:rsid w:val="00C2488C"/>
    <w:rsid w:val="00C27E82"/>
    <w:rsid w:val="00C32B8E"/>
    <w:rsid w:val="00C5163B"/>
    <w:rsid w:val="00C6379D"/>
    <w:rsid w:val="00C7190C"/>
    <w:rsid w:val="00C9707C"/>
    <w:rsid w:val="00CB3465"/>
    <w:rsid w:val="00CD0DF7"/>
    <w:rsid w:val="00CD68FD"/>
    <w:rsid w:val="00CE6653"/>
    <w:rsid w:val="00D24DCF"/>
    <w:rsid w:val="00D36288"/>
    <w:rsid w:val="00D67C01"/>
    <w:rsid w:val="00D71D88"/>
    <w:rsid w:val="00D7790C"/>
    <w:rsid w:val="00D80D6D"/>
    <w:rsid w:val="00D9286B"/>
    <w:rsid w:val="00D949EA"/>
    <w:rsid w:val="00D95C06"/>
    <w:rsid w:val="00DA2E87"/>
    <w:rsid w:val="00DD7B27"/>
    <w:rsid w:val="00DD7D06"/>
    <w:rsid w:val="00DE6531"/>
    <w:rsid w:val="00E10649"/>
    <w:rsid w:val="00E1457C"/>
    <w:rsid w:val="00E204BB"/>
    <w:rsid w:val="00E36DCD"/>
    <w:rsid w:val="00E672A3"/>
    <w:rsid w:val="00EC6CD8"/>
    <w:rsid w:val="00EE5F35"/>
    <w:rsid w:val="00F03B5C"/>
    <w:rsid w:val="00F1061A"/>
    <w:rsid w:val="00F554B7"/>
    <w:rsid w:val="00F80CE9"/>
    <w:rsid w:val="00F844CE"/>
    <w:rsid w:val="00F907FC"/>
    <w:rsid w:val="00FA1775"/>
    <w:rsid w:val="00FB0255"/>
    <w:rsid w:val="00FB43BA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10</Pages>
  <Words>545</Words>
  <Characters>3109</Characters>
  <Application>Microsoft Office Word</Application>
  <DocSecurity>0</DocSecurity>
  <Lines>25</Lines>
  <Paragraphs>7</Paragraphs>
  <ScaleCrop>false</ScaleCrop>
  <Company>&lt;SJTU&gt;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12</cp:lastModifiedBy>
  <cp:revision>2</cp:revision>
  <dcterms:created xsi:type="dcterms:W3CDTF">2019-07-30T02:51:00Z</dcterms:created>
  <dcterms:modified xsi:type="dcterms:W3CDTF">2019-07-30T02:51:00Z</dcterms:modified>
</cp:coreProperties>
</file>