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proofErr w:type="spellStart"/>
      <w:r w:rsidR="00BA366B">
        <w:rPr>
          <w:rFonts w:ascii="Arial" w:hAnsi="Arial" w:hint="eastAsia"/>
        </w:rPr>
        <w:t>Mardrobe</w:t>
      </w:r>
      <w:proofErr w:type="spellEnd"/>
      <w:r w:rsidR="00BA366B">
        <w:rPr>
          <w:rFonts w:ascii="Arial" w:hAnsi="Arial" w:hint="eastAsia"/>
        </w:rPr>
        <w:t>智能穿衣搭配系统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5746F8">
        <w:rPr>
          <w:rFonts w:ascii="Arial" w:hAnsi="Arial" w:hint="eastAsia"/>
          <w:sz w:val="28"/>
        </w:rPr>
        <w:t>3</w:t>
      </w:r>
      <w:r>
        <w:rPr>
          <w:rFonts w:ascii="Arial" w:hAnsi="Arial"/>
          <w:sz w:val="28"/>
        </w:rPr>
        <w:t>.</w:t>
      </w:r>
      <w:r w:rsidR="00471AB6">
        <w:rPr>
          <w:rFonts w:ascii="Arial" w:hAnsi="Arial" w:hint="eastAsia"/>
          <w:sz w:val="28"/>
        </w:rPr>
        <w:t>0</w:t>
      </w:r>
      <w:r>
        <w:rPr>
          <w:rFonts w:ascii="Arial" w:hAnsi="Arial"/>
          <w:sz w:val="28"/>
        </w:rPr>
        <w:t>&gt;</w:t>
      </w:r>
    </w:p>
    <w:p w:rsidR="00F03B5C" w:rsidRDefault="00F03B5C">
      <w:pPr>
        <w:pStyle w:val="a4"/>
        <w:rPr>
          <w:sz w:val="28"/>
        </w:rPr>
      </w:pP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:rsidTr="00887C30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:rsidTr="00887C30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327DB">
              <w:rPr>
                <w:rFonts w:hint="eastAsia"/>
              </w:rPr>
              <w:t>12</w:t>
            </w:r>
            <w:r>
              <w:rPr>
                <w:rFonts w:ascii="Times New Roman"/>
              </w:rPr>
              <w:t>/</w:t>
            </w:r>
            <w:r w:rsidR="006327DB"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 w:rsidR="006327DB"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327DB"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 w:rsidR="006327DB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327DB">
              <w:rPr>
                <w:rFonts w:hint="eastAsia"/>
              </w:rPr>
              <w:t>第一次迭代测试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gramStart"/>
            <w:r w:rsidR="006327DB">
              <w:rPr>
                <w:rFonts w:ascii="Times New Roman" w:hint="eastAsia"/>
              </w:rPr>
              <w:t>张帅</w:t>
            </w:r>
            <w:proofErr w:type="gramEnd"/>
            <w:r w:rsidR="006327DB">
              <w:rPr>
                <w:rFonts w:ascii="Times New Roman" w:hint="eastAsia"/>
              </w:rPr>
              <w:t xml:space="preserve"> </w:t>
            </w:r>
            <w:r w:rsidR="006327DB">
              <w:rPr>
                <w:rFonts w:hint="eastAsia"/>
              </w:rPr>
              <w:t>李佳睿</w:t>
            </w:r>
            <w:r>
              <w:rPr>
                <w:rFonts w:ascii="Times New Roman"/>
              </w:rPr>
              <w:t>&gt;</w:t>
            </w:r>
          </w:p>
        </w:tc>
      </w:tr>
      <w:tr w:rsidR="00887C30" w:rsidTr="00887C30">
        <w:tc>
          <w:tcPr>
            <w:tcW w:w="2304" w:type="dxa"/>
          </w:tcPr>
          <w:p w:rsidR="00887C30" w:rsidRDefault="00887C30" w:rsidP="0030764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19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887C30" w:rsidRDefault="00887C30" w:rsidP="0030764B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746F8">
              <w:rPr>
                <w:rFonts w:ascii="Times New Roman" w:hint="eastAsia"/>
              </w:rPr>
              <w:t>3</w:t>
            </w:r>
            <w:r w:rsidR="00765B4A">
              <w:rPr>
                <w:rFonts w:ascii="Times New Roman" w:hint="eastAsia"/>
              </w:rPr>
              <w:t>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887C30" w:rsidRDefault="00887C30" w:rsidP="0030764B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746F8">
              <w:rPr>
                <w:rFonts w:hint="eastAsia"/>
              </w:rPr>
              <w:t>第三</w:t>
            </w:r>
            <w:bookmarkStart w:id="0" w:name="_GoBack"/>
            <w:bookmarkEnd w:id="0"/>
            <w:r>
              <w:rPr>
                <w:rFonts w:hint="eastAsia"/>
              </w:rPr>
              <w:t>次迭代测试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887C30" w:rsidRDefault="00887C30" w:rsidP="0030764B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gramStart"/>
            <w:r>
              <w:rPr>
                <w:rFonts w:ascii="Times New Roman" w:hint="eastAsia"/>
              </w:rPr>
              <w:t>张帅</w:t>
            </w:r>
            <w:proofErr w:type="gramEnd"/>
            <w:r>
              <w:rPr>
                <w:rFonts w:ascii="Times New Roman" w:hint="eastAsia"/>
              </w:rPr>
              <w:t xml:space="preserve"> </w:t>
            </w:r>
            <w:r>
              <w:rPr>
                <w:rFonts w:hint="eastAsia"/>
              </w:rPr>
              <w:t>李佳睿</w:t>
            </w:r>
            <w:r>
              <w:rPr>
                <w:rFonts w:ascii="Times New Roman"/>
              </w:rPr>
              <w:t>&gt;</w:t>
            </w:r>
          </w:p>
        </w:tc>
      </w:tr>
      <w:tr w:rsidR="00F03B5C" w:rsidTr="00887C30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 w:rsidTr="00887C30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1" w:name="_Toc393891298"/>
      <w:r>
        <w:rPr>
          <w:rFonts w:hint="eastAsia"/>
        </w:rPr>
        <w:t>简介</w:t>
      </w:r>
      <w:bookmarkEnd w:id="1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2"/>
      <w:proofErr w:type="spellEnd"/>
    </w:p>
    <w:p w:rsidR="006327DB" w:rsidRPr="006327DB" w:rsidRDefault="006327DB" w:rsidP="00614542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测试第</w:t>
      </w:r>
      <w:r w:rsidR="005746F8">
        <w:rPr>
          <w:rFonts w:ascii="Times New Roman" w:hint="eastAsia"/>
          <w:iCs/>
          <w:snapToGrid/>
        </w:rPr>
        <w:t>三</w:t>
      </w:r>
      <w:r>
        <w:rPr>
          <w:rFonts w:ascii="Times New Roman" w:hint="eastAsia"/>
          <w:iCs/>
          <w:snapToGrid/>
        </w:rPr>
        <w:t>次迭代产品的前后端功能和</w:t>
      </w:r>
      <w:r w:rsidR="00887C30">
        <w:rPr>
          <w:rFonts w:ascii="Times New Roman" w:hint="eastAsia"/>
          <w:iCs/>
          <w:snapToGrid/>
        </w:rPr>
        <w:t>数据交互</w:t>
      </w:r>
      <w:r>
        <w:rPr>
          <w:rFonts w:ascii="Times New Roman" w:hint="eastAsia"/>
          <w:iCs/>
          <w:snapToGrid/>
        </w:rPr>
        <w:t>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3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3"/>
      <w:proofErr w:type="spellEnd"/>
    </w:p>
    <w:p w:rsidR="006327DB" w:rsidRDefault="006327DB" w:rsidP="00614542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相关项目：</w:t>
      </w:r>
      <w:proofErr w:type="spellStart"/>
      <w:r>
        <w:rPr>
          <w:rFonts w:ascii="Times New Roman" w:hint="eastAsia"/>
          <w:iCs/>
          <w:snapToGrid/>
        </w:rPr>
        <w:t>Mardrobe</w:t>
      </w:r>
      <w:proofErr w:type="spellEnd"/>
      <w:r>
        <w:rPr>
          <w:rFonts w:ascii="Times New Roman" w:hint="eastAsia"/>
          <w:iCs/>
          <w:snapToGrid/>
        </w:rPr>
        <w:t>第</w:t>
      </w:r>
      <w:r w:rsidR="005746F8">
        <w:rPr>
          <w:rFonts w:ascii="Times New Roman" w:hint="eastAsia"/>
          <w:iCs/>
          <w:snapToGrid/>
        </w:rPr>
        <w:t>三</w:t>
      </w:r>
      <w:r>
        <w:rPr>
          <w:rFonts w:ascii="Times New Roman" w:hint="eastAsia"/>
          <w:iCs/>
          <w:snapToGrid/>
        </w:rPr>
        <w:t>次迭代产品</w:t>
      </w:r>
      <w:r w:rsidR="000F2EA3">
        <w:rPr>
          <w:rFonts w:ascii="Times New Roman" w:hint="eastAsia"/>
          <w:iCs/>
          <w:snapToGrid/>
        </w:rPr>
        <w:t>。</w:t>
      </w:r>
    </w:p>
    <w:p w:rsidR="006327DB" w:rsidRPr="006327DB" w:rsidRDefault="006327DB" w:rsidP="00614542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影响事物：后续的工作安排</w:t>
      </w:r>
      <w:r w:rsidR="000F2EA3">
        <w:rPr>
          <w:rFonts w:ascii="Times New Roman" w:hint="eastAsia"/>
          <w:iCs/>
          <w:snapToGrid/>
        </w:rPr>
        <w:t>以及产品功能</w:t>
      </w:r>
      <w:r w:rsidR="00887C30">
        <w:rPr>
          <w:rFonts w:ascii="Times New Roman" w:hint="eastAsia"/>
          <w:iCs/>
          <w:snapToGrid/>
        </w:rPr>
        <w:t>调整，迭代完成后进行下一次与核心功能对接的迭代</w:t>
      </w:r>
      <w:r w:rsidR="000F2EA3">
        <w:rPr>
          <w:rFonts w:ascii="Times New Roman" w:hint="eastAsia"/>
          <w:iCs/>
          <w:snapToGrid/>
        </w:rPr>
        <w:t>。</w:t>
      </w:r>
    </w:p>
    <w:p w:rsidR="00614542" w:rsidRPr="00614542" w:rsidRDefault="00614542" w:rsidP="00614542">
      <w:pPr>
        <w:pStyle w:val="2"/>
        <w:rPr>
          <w:snapToGrid/>
        </w:rPr>
      </w:pPr>
      <w:bookmarkStart w:id="4" w:name="_Toc393891301"/>
      <w:r w:rsidRPr="00614542">
        <w:rPr>
          <w:rFonts w:hint="eastAsia"/>
          <w:snapToGrid/>
        </w:rPr>
        <w:t>定义、首字母缩写词和缩略语</w:t>
      </w:r>
      <w:bookmarkEnd w:id="4"/>
    </w:p>
    <w:p w:rsidR="006327DB" w:rsidRPr="006327DB" w:rsidRDefault="006327DB" w:rsidP="00614542">
      <w:pPr>
        <w:spacing w:after="120"/>
        <w:ind w:left="720"/>
        <w:rPr>
          <w:rFonts w:ascii="Times New Roman"/>
          <w:iCs/>
          <w:snapToGrid/>
        </w:rPr>
      </w:pPr>
      <w:proofErr w:type="spellStart"/>
      <w:r w:rsidRPr="006327DB">
        <w:rPr>
          <w:rFonts w:ascii="Times New Roman" w:hint="eastAsia"/>
          <w:iCs/>
          <w:snapToGrid/>
        </w:rPr>
        <w:t>Mardrobe</w:t>
      </w:r>
      <w:proofErr w:type="spellEnd"/>
      <w:r>
        <w:rPr>
          <w:rFonts w:ascii="Times New Roman"/>
          <w:iCs/>
          <w:snapToGrid/>
        </w:rPr>
        <w:t xml:space="preserve"> </w:t>
      </w:r>
      <w:r>
        <w:rPr>
          <w:rFonts w:ascii="Times New Roman" w:hint="eastAsia"/>
          <w:iCs/>
          <w:snapToGrid/>
        </w:rPr>
        <w:t>——</w:t>
      </w:r>
      <w:proofErr w:type="spellStart"/>
      <w:r>
        <w:rPr>
          <w:rFonts w:ascii="Times New Roman"/>
          <w:iCs/>
          <w:snapToGrid/>
        </w:rPr>
        <w:t>M</w:t>
      </w:r>
      <w:r>
        <w:rPr>
          <w:rFonts w:ascii="Times New Roman" w:hint="eastAsia"/>
          <w:iCs/>
          <w:snapToGrid/>
        </w:rPr>
        <w:t>ardrobe</w:t>
      </w:r>
      <w:proofErr w:type="spellEnd"/>
      <w:r>
        <w:rPr>
          <w:rFonts w:ascii="Times New Roman" w:hint="eastAsia"/>
          <w:iCs/>
          <w:snapToGrid/>
        </w:rPr>
        <w:t>智能穿衣搭配系统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5"/>
      <w:proofErr w:type="spellEnd"/>
    </w:p>
    <w:p w:rsidR="00887C30" w:rsidRPr="00887C30" w:rsidRDefault="00887C30" w:rsidP="00887C30">
      <w:pPr>
        <w:spacing w:after="120"/>
        <w:ind w:left="720"/>
        <w:rPr>
          <w:lang w:eastAsia="en-US"/>
        </w:rPr>
      </w:pPr>
      <w:r>
        <w:t>R</w:t>
      </w:r>
      <w:r>
        <w:rPr>
          <w:rFonts w:hint="eastAsia"/>
        </w:rPr>
        <w:t>eact</w:t>
      </w:r>
      <w:r>
        <w:t xml:space="preserve"> </w:t>
      </w:r>
      <w:r>
        <w:rPr>
          <w:rFonts w:hint="eastAsia"/>
        </w:rPr>
        <w:t>native中文文档等</w:t>
      </w:r>
    </w:p>
    <w:p w:rsidR="00614542" w:rsidRDefault="00614542" w:rsidP="000B3C39">
      <w:pPr>
        <w:pStyle w:val="2"/>
        <w:rPr>
          <w:snapToGrid/>
          <w:lang w:eastAsia="en-US"/>
        </w:rPr>
      </w:pPr>
      <w:bookmarkStart w:id="6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6"/>
      <w:proofErr w:type="spellEnd"/>
    </w:p>
    <w:p w:rsidR="000B3C39" w:rsidRPr="000B3C39" w:rsidRDefault="000B3C39" w:rsidP="000B3C39">
      <w:pPr>
        <w:ind w:left="720"/>
      </w:pPr>
      <w:r>
        <w:rPr>
          <w:rFonts w:hint="eastAsia"/>
        </w:rPr>
        <w:t>针对第</w:t>
      </w:r>
      <w:r w:rsidR="005746F8">
        <w:rPr>
          <w:rFonts w:hint="eastAsia"/>
        </w:rPr>
        <w:t>三</w:t>
      </w:r>
      <w:r>
        <w:rPr>
          <w:rFonts w:hint="eastAsia"/>
        </w:rPr>
        <w:t>次迭代的简介</w:t>
      </w:r>
      <w:r w:rsidR="00887C30">
        <w:rPr>
          <w:rFonts w:hint="eastAsia"/>
        </w:rPr>
        <w:t>、</w:t>
      </w:r>
      <w:r>
        <w:rPr>
          <w:rFonts w:hint="eastAsia"/>
        </w:rPr>
        <w:t>测试概要</w:t>
      </w:r>
      <w:r w:rsidR="00887C30">
        <w:rPr>
          <w:rFonts w:hint="eastAsia"/>
        </w:rPr>
        <w:t>、</w:t>
      </w:r>
      <w:r>
        <w:rPr>
          <w:rFonts w:hint="eastAsia"/>
        </w:rPr>
        <w:t>测试环境与测试结果分析</w:t>
      </w:r>
      <w:r w:rsidR="00BA366B">
        <w:rPr>
          <w:rFonts w:hint="eastAsia"/>
        </w:rPr>
        <w:t>。</w:t>
      </w:r>
    </w:p>
    <w:p w:rsidR="00F03B5C" w:rsidRDefault="00F03B5C">
      <w:pPr>
        <w:pStyle w:val="1"/>
      </w:pPr>
      <w:bookmarkStart w:id="7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7"/>
    </w:p>
    <w:p w:rsidR="000F2EA3" w:rsidRDefault="000F2EA3" w:rsidP="000F2EA3">
      <w:pPr>
        <w:spacing w:after="120"/>
        <w:ind w:left="720"/>
      </w:pPr>
      <w:r>
        <w:rPr>
          <w:rFonts w:hint="eastAsia"/>
        </w:rPr>
        <w:t>时间：7.</w:t>
      </w:r>
      <w:r w:rsidR="00887C30">
        <w:rPr>
          <w:rFonts w:hint="eastAsia"/>
        </w:rPr>
        <w:t>15</w:t>
      </w:r>
      <w:r>
        <w:rPr>
          <w:rFonts w:hint="eastAsia"/>
        </w:rPr>
        <w:t>-7.1</w:t>
      </w:r>
      <w:r w:rsidR="00887C30">
        <w:rPr>
          <w:rFonts w:hint="eastAsia"/>
        </w:rPr>
        <w:t>9</w:t>
      </w:r>
    </w:p>
    <w:p w:rsidR="000F2EA3" w:rsidRDefault="000F2EA3" w:rsidP="000F2EA3">
      <w:pPr>
        <w:spacing w:after="120"/>
        <w:ind w:left="720"/>
      </w:pPr>
      <w:r>
        <w:rPr>
          <w:rFonts w:hint="eastAsia"/>
        </w:rPr>
        <w:t>地点：软件学院3108</w:t>
      </w:r>
    </w:p>
    <w:p w:rsidR="000F2EA3" w:rsidRDefault="000F2EA3" w:rsidP="000F2EA3">
      <w:pPr>
        <w:spacing w:after="120"/>
        <w:ind w:left="720"/>
      </w:pPr>
      <w:r>
        <w:rPr>
          <w:rFonts w:hint="eastAsia"/>
        </w:rPr>
        <w:t>人员：</w:t>
      </w:r>
      <w:proofErr w:type="gramStart"/>
      <w:r>
        <w:rPr>
          <w:rFonts w:hint="eastAsia"/>
        </w:rPr>
        <w:t>张帅</w:t>
      </w:r>
      <w:proofErr w:type="gramEnd"/>
      <w:r>
        <w:rPr>
          <w:rFonts w:hint="eastAsia"/>
        </w:rPr>
        <w:t xml:space="preserve"> 李佳睿</w:t>
      </w:r>
    </w:p>
    <w:p w:rsidR="000F2EA3" w:rsidRDefault="000F2EA3" w:rsidP="000F2EA3">
      <w:pPr>
        <w:spacing w:after="120"/>
        <w:ind w:left="720"/>
      </w:pPr>
      <w:r>
        <w:rPr>
          <w:rFonts w:hint="eastAsia"/>
        </w:rPr>
        <w:t>测试方法：jest框架测试</w:t>
      </w:r>
      <w:r>
        <w:t xml:space="preserve"> 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框架测试 手动测试</w:t>
      </w:r>
    </w:p>
    <w:p w:rsidR="000F2EA3" w:rsidRPr="000F2EA3" w:rsidRDefault="000F2EA3" w:rsidP="000F2EA3">
      <w:pPr>
        <w:spacing w:after="120"/>
        <w:ind w:left="720"/>
        <w:rPr>
          <w:rFonts w:ascii="Times New Roman"/>
          <w:iCs/>
          <w:snapToGrid/>
        </w:rPr>
      </w:pPr>
      <w:r>
        <w:rPr>
          <w:rFonts w:hint="eastAsia"/>
        </w:rPr>
        <w:t>测试内容：功能测试 界面测试 单元测试</w:t>
      </w:r>
    </w:p>
    <w:p w:rsidR="004B0E53" w:rsidRDefault="004B0E53" w:rsidP="004B0E53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0F2EA3" w:rsidRDefault="00340219" w:rsidP="000F2EA3">
      <w:pPr>
        <w:spacing w:after="120"/>
        <w:ind w:left="720"/>
      </w:pPr>
      <w:r>
        <w:rPr>
          <w:rFonts w:hint="eastAsia"/>
        </w:rPr>
        <w:t>软件：前端在Android</w:t>
      </w:r>
      <w:r>
        <w:t xml:space="preserve"> S</w:t>
      </w:r>
      <w:r>
        <w:rPr>
          <w:rFonts w:hint="eastAsia"/>
        </w:rPr>
        <w:t>tudio中</w:t>
      </w:r>
      <w:r w:rsidR="00BA366B">
        <w:rPr>
          <w:rFonts w:hint="eastAsia"/>
        </w:rPr>
        <w:t>使</w:t>
      </w:r>
      <w:r>
        <w:rPr>
          <w:rFonts w:hint="eastAsia"/>
        </w:rPr>
        <w:t>用jest测试react</w:t>
      </w:r>
      <w:r>
        <w:t xml:space="preserve"> </w:t>
      </w:r>
      <w:r>
        <w:rPr>
          <w:rFonts w:hint="eastAsia"/>
        </w:rPr>
        <w:t>native；后端在</w:t>
      </w:r>
      <w:proofErr w:type="spellStart"/>
      <w:r>
        <w:rPr>
          <w:rFonts w:hint="eastAsia"/>
        </w:rPr>
        <w:t>Intellij</w:t>
      </w:r>
      <w:proofErr w:type="spellEnd"/>
      <w:r>
        <w:t xml:space="preserve"> </w:t>
      </w:r>
      <w:r>
        <w:rPr>
          <w:rFonts w:hint="eastAsia"/>
        </w:rPr>
        <w:t>idea中</w:t>
      </w:r>
      <w:r w:rsidR="00BA366B">
        <w:rPr>
          <w:rFonts w:hint="eastAsia"/>
        </w:rPr>
        <w:t>使</w:t>
      </w:r>
      <w:r>
        <w:rPr>
          <w:rFonts w:hint="eastAsia"/>
        </w:rPr>
        <w:t>用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测试spring</w:t>
      </w:r>
      <w:r>
        <w:t xml:space="preserve"> </w:t>
      </w:r>
      <w:r>
        <w:rPr>
          <w:rFonts w:hint="eastAsia"/>
        </w:rPr>
        <w:t>cloud</w:t>
      </w:r>
      <w:r w:rsidR="00BA366B">
        <w:rPr>
          <w:rFonts w:hint="eastAsia"/>
        </w:rPr>
        <w:t>。</w:t>
      </w:r>
    </w:p>
    <w:p w:rsidR="00340219" w:rsidRDefault="00340219" w:rsidP="000F2EA3">
      <w:pPr>
        <w:spacing w:after="120"/>
        <w:ind w:left="720"/>
      </w:pPr>
      <w:r>
        <w:rPr>
          <w:rFonts w:hint="eastAsia"/>
        </w:rPr>
        <w:t>硬件：后端</w:t>
      </w:r>
      <w:r w:rsidR="00BA366B">
        <w:rPr>
          <w:rFonts w:hint="eastAsia"/>
        </w:rPr>
        <w:t>功能</w:t>
      </w:r>
      <w:r>
        <w:rPr>
          <w:rFonts w:hint="eastAsia"/>
        </w:rPr>
        <w:t>测试在P</w:t>
      </w:r>
      <w:r>
        <w:t>C</w:t>
      </w:r>
      <w:r>
        <w:rPr>
          <w:rFonts w:hint="eastAsia"/>
        </w:rPr>
        <w:t>端</w:t>
      </w:r>
      <w:r w:rsidR="00BA366B">
        <w:rPr>
          <w:rFonts w:hint="eastAsia"/>
        </w:rPr>
        <w:t>进行</w:t>
      </w:r>
      <w:r>
        <w:rPr>
          <w:rFonts w:hint="eastAsia"/>
        </w:rPr>
        <w:t>，前端页面测试通过</w:t>
      </w:r>
      <w:proofErr w:type="gramStart"/>
      <w:r>
        <w:rPr>
          <w:rFonts w:hint="eastAsia"/>
        </w:rPr>
        <w:t>移动端真机</w:t>
      </w:r>
      <w:proofErr w:type="gramEnd"/>
      <w:r>
        <w:rPr>
          <w:rFonts w:hint="eastAsia"/>
        </w:rPr>
        <w:t>进行</w:t>
      </w:r>
      <w:r w:rsidR="00BA366B">
        <w:rPr>
          <w:rFonts w:hint="eastAsia"/>
        </w:rPr>
        <w:t>。</w:t>
      </w:r>
    </w:p>
    <w:p w:rsidR="00B01E70" w:rsidRDefault="00B01E70" w:rsidP="000B3C39">
      <w:pPr>
        <w:pStyle w:val="1"/>
      </w:pPr>
      <w:bookmarkStart w:id="9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:rsidR="00340219" w:rsidRDefault="00340219" w:rsidP="00340219">
      <w:pPr>
        <w:spacing w:after="120"/>
        <w:ind w:left="720"/>
      </w:pPr>
      <w:r>
        <w:rPr>
          <w:rFonts w:hint="eastAsia"/>
        </w:rPr>
        <w:t>测试功能点数：</w:t>
      </w:r>
      <w:r w:rsidR="00471AB6">
        <w:rPr>
          <w:rFonts w:hint="eastAsia"/>
        </w:rPr>
        <w:t>8</w:t>
      </w:r>
    </w:p>
    <w:p w:rsidR="00340219" w:rsidRDefault="00340219" w:rsidP="00340219">
      <w:pPr>
        <w:spacing w:after="120"/>
        <w:ind w:left="720"/>
      </w:pPr>
      <w:r>
        <w:rPr>
          <w:rFonts w:hint="eastAsia"/>
        </w:rPr>
        <w:t>测试用例数：</w:t>
      </w:r>
      <w:r w:rsidR="006D5E81">
        <w:rPr>
          <w:rFonts w:hint="eastAsia"/>
        </w:rPr>
        <w:t>27</w:t>
      </w:r>
    </w:p>
    <w:p w:rsidR="00340219" w:rsidRDefault="00340219" w:rsidP="00340219">
      <w:pPr>
        <w:spacing w:after="120"/>
        <w:ind w:left="720"/>
      </w:pPr>
      <w:r>
        <w:rPr>
          <w:rFonts w:hint="eastAsia"/>
        </w:rPr>
        <w:t>缺陷数：0</w:t>
      </w:r>
    </w:p>
    <w:p w:rsidR="00CE6653" w:rsidRDefault="00CE6653" w:rsidP="00340219">
      <w:pPr>
        <w:spacing w:after="120"/>
        <w:ind w:left="720"/>
      </w:pPr>
      <w:r>
        <w:rPr>
          <w:rFonts w:hint="eastAsia"/>
        </w:rPr>
        <w:t>前端：</w:t>
      </w:r>
    </w:p>
    <w:p w:rsidR="00CE6653" w:rsidRDefault="00CE6653" w:rsidP="00340219">
      <w:pPr>
        <w:spacing w:after="120"/>
        <w:ind w:left="720"/>
      </w:pPr>
      <w:r>
        <w:rPr>
          <w:noProof/>
          <w:snapToGrid/>
        </w:rPr>
        <w:lastRenderedPageBreak/>
        <w:drawing>
          <wp:inline distT="0" distB="0" distL="0" distR="0" wp14:anchorId="7E72B296" wp14:editId="0E7EF0F3">
            <wp:extent cx="5943600" cy="1662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53" w:rsidRDefault="00CE6653" w:rsidP="00340219">
      <w:pPr>
        <w:spacing w:after="120"/>
        <w:ind w:left="720"/>
      </w:pPr>
      <w:r>
        <w:rPr>
          <w:rFonts w:hint="eastAsia"/>
        </w:rPr>
        <w:t>后端：</w:t>
      </w:r>
    </w:p>
    <w:p w:rsidR="007A7002" w:rsidRPr="007A7002" w:rsidRDefault="007A7002" w:rsidP="007A7002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7A7002">
        <w:rPr>
          <w:rFonts w:hAnsi="宋体" w:cs="宋体"/>
          <w:snapToGrid/>
          <w:sz w:val="24"/>
          <w:szCs w:val="24"/>
        </w:rPr>
        <w:fldChar w:fldCharType="begin"/>
      </w:r>
      <w:r w:rsidRPr="007A7002">
        <w:rPr>
          <w:rFonts w:hAnsi="宋体" w:cs="宋体"/>
          <w:snapToGrid/>
          <w:sz w:val="24"/>
          <w:szCs w:val="24"/>
        </w:rPr>
        <w:instrText xml:space="preserve"> INCLUDEPICTURE "C:\\Users\\小奇\\Documents\\Tencent Files\\2426832975\\Image\\C2C\\LJ0L54UZMTLXW$33U(RHC0X.png" \* MERGEFORMATINET </w:instrText>
      </w:r>
      <w:r w:rsidRPr="007A7002">
        <w:rPr>
          <w:rFonts w:hAnsi="宋体" w:cs="宋体"/>
          <w:snapToGrid/>
          <w:sz w:val="24"/>
          <w:szCs w:val="24"/>
        </w:rPr>
        <w:fldChar w:fldCharType="separate"/>
      </w:r>
      <w:r w:rsidR="00C2488C">
        <w:rPr>
          <w:rFonts w:hAnsi="宋体" w:cs="宋体"/>
          <w:snapToGrid/>
          <w:sz w:val="24"/>
          <w:szCs w:val="24"/>
        </w:rPr>
        <w:fldChar w:fldCharType="begin"/>
      </w:r>
      <w:r w:rsidR="00C2488C">
        <w:rPr>
          <w:rFonts w:hAnsi="宋体" w:cs="宋体"/>
          <w:snapToGrid/>
          <w:sz w:val="24"/>
          <w:szCs w:val="24"/>
        </w:rPr>
        <w:instrText xml:space="preserve"> INCLUDEPICTURE  "C:\\Users\\Documents\\Tencent Files\\2426832975\\Image\\C2C\\LJ0L54UZMTLXW$33U(RHC0X.png" \* MERGEFORMATINET </w:instrText>
      </w:r>
      <w:r w:rsidR="00C2488C">
        <w:rPr>
          <w:rFonts w:hAnsi="宋体" w:cs="宋体"/>
          <w:snapToGrid/>
          <w:sz w:val="24"/>
          <w:szCs w:val="24"/>
        </w:rPr>
        <w:fldChar w:fldCharType="separate"/>
      </w:r>
      <w:r w:rsidR="00C27E82">
        <w:rPr>
          <w:rFonts w:hAnsi="宋体" w:cs="宋体"/>
          <w:snapToGrid/>
          <w:sz w:val="24"/>
          <w:szCs w:val="24"/>
        </w:rPr>
        <w:fldChar w:fldCharType="begin"/>
      </w:r>
      <w:r w:rsidR="00C27E82">
        <w:rPr>
          <w:rFonts w:hAnsi="宋体" w:cs="宋体"/>
          <w:snapToGrid/>
          <w:sz w:val="24"/>
          <w:szCs w:val="24"/>
        </w:rPr>
        <w:instrText xml:space="preserve"> </w:instrText>
      </w:r>
      <w:r w:rsidR="00C27E82">
        <w:rPr>
          <w:rFonts w:hAnsi="宋体" w:cs="宋体"/>
          <w:snapToGrid/>
          <w:sz w:val="24"/>
          <w:szCs w:val="24"/>
        </w:rPr>
        <w:instrText>INCLUDEPICTURE  "C:\\Users\\</w:instrText>
      </w:r>
      <w:r w:rsidR="00C27E82">
        <w:rPr>
          <w:rFonts w:hAnsi="宋体" w:cs="宋体"/>
          <w:snapToGrid/>
          <w:sz w:val="24"/>
          <w:szCs w:val="24"/>
        </w:rPr>
        <w:instrText>小奇</w:instrText>
      </w:r>
      <w:r w:rsidR="00C27E82">
        <w:rPr>
          <w:rFonts w:hAnsi="宋体" w:cs="宋体"/>
          <w:snapToGrid/>
          <w:sz w:val="24"/>
          <w:szCs w:val="24"/>
        </w:rPr>
        <w:instrText>\\Documents\\Tencent Files\\2426832975\\Image\\C2C\\LJ0L54UZMTLXW$33U(RHC0X.png" \* MERGEFORMATINET</w:instrText>
      </w:r>
      <w:r w:rsidR="00C27E82">
        <w:rPr>
          <w:rFonts w:hAnsi="宋体" w:cs="宋体"/>
          <w:snapToGrid/>
          <w:sz w:val="24"/>
          <w:szCs w:val="24"/>
        </w:rPr>
        <w:instrText xml:space="preserve"> </w:instrText>
      </w:r>
      <w:r w:rsidR="00C27E82">
        <w:rPr>
          <w:rFonts w:hAnsi="宋体" w:cs="宋体"/>
          <w:snapToGrid/>
          <w:sz w:val="24"/>
          <w:szCs w:val="24"/>
        </w:rPr>
        <w:fldChar w:fldCharType="separate"/>
      </w:r>
      <w:r w:rsidR="005746F8">
        <w:rPr>
          <w:rFonts w:hAnsi="宋体" w:cs="宋体"/>
          <w:snapToGrid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25.45pt;height:93.45pt">
            <v:imagedata r:id="rId9" r:href="rId10"/>
          </v:shape>
        </w:pict>
      </w:r>
      <w:r w:rsidR="00C27E82">
        <w:rPr>
          <w:rFonts w:hAnsi="宋体" w:cs="宋体"/>
          <w:snapToGrid/>
          <w:sz w:val="24"/>
          <w:szCs w:val="24"/>
        </w:rPr>
        <w:fldChar w:fldCharType="end"/>
      </w:r>
      <w:r w:rsidR="00C2488C">
        <w:rPr>
          <w:rFonts w:hAnsi="宋体" w:cs="宋体"/>
          <w:snapToGrid/>
          <w:sz w:val="24"/>
          <w:szCs w:val="24"/>
        </w:rPr>
        <w:fldChar w:fldCharType="end"/>
      </w:r>
      <w:r w:rsidRPr="007A7002">
        <w:rPr>
          <w:rFonts w:hAnsi="宋体" w:cs="宋体"/>
          <w:snapToGrid/>
          <w:sz w:val="24"/>
          <w:szCs w:val="24"/>
        </w:rPr>
        <w:fldChar w:fldCharType="end"/>
      </w:r>
    </w:p>
    <w:p w:rsidR="007A7002" w:rsidRPr="007A7002" w:rsidRDefault="007A7002" w:rsidP="007A7002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7A7002">
        <w:rPr>
          <w:rFonts w:hAnsi="宋体" w:cs="宋体"/>
          <w:snapToGrid/>
          <w:sz w:val="24"/>
          <w:szCs w:val="24"/>
        </w:rPr>
        <w:fldChar w:fldCharType="begin"/>
      </w:r>
      <w:r w:rsidRPr="007A7002">
        <w:rPr>
          <w:rFonts w:hAnsi="宋体" w:cs="宋体"/>
          <w:snapToGrid/>
          <w:sz w:val="24"/>
          <w:szCs w:val="24"/>
        </w:rPr>
        <w:instrText xml:space="preserve"> INCLUDEPICTURE "C:\\Users\\小奇\\Documents\\Tencent Files\\2426832975\\Image\\C2C\\~G%Q2OUO5%HE[N3IQ}_WW`3.png" \* MERGEFORMATINET </w:instrText>
      </w:r>
      <w:r w:rsidRPr="007A7002">
        <w:rPr>
          <w:rFonts w:hAnsi="宋体" w:cs="宋体"/>
          <w:snapToGrid/>
          <w:sz w:val="24"/>
          <w:szCs w:val="24"/>
        </w:rPr>
        <w:fldChar w:fldCharType="separate"/>
      </w:r>
      <w:r w:rsidR="00C2488C">
        <w:rPr>
          <w:rFonts w:hAnsi="宋体" w:cs="宋体"/>
          <w:snapToGrid/>
          <w:sz w:val="24"/>
          <w:szCs w:val="24"/>
        </w:rPr>
        <w:fldChar w:fldCharType="begin"/>
      </w:r>
      <w:r w:rsidR="00C2488C">
        <w:rPr>
          <w:rFonts w:hAnsi="宋体" w:cs="宋体"/>
          <w:snapToGrid/>
          <w:sz w:val="24"/>
          <w:szCs w:val="24"/>
        </w:rPr>
        <w:instrText xml:space="preserve"> INCLUDEPICTURE  "C:\\Users\\Documents\\Tencent Files\\2426832975\\Image\\C2C\\~G%Q2OUO5%HE[N3IQ}_WW`3.png" \* MERGEFORMATINET </w:instrText>
      </w:r>
      <w:r w:rsidR="00C2488C">
        <w:rPr>
          <w:rFonts w:hAnsi="宋体" w:cs="宋体"/>
          <w:snapToGrid/>
          <w:sz w:val="24"/>
          <w:szCs w:val="24"/>
        </w:rPr>
        <w:fldChar w:fldCharType="separate"/>
      </w:r>
      <w:r w:rsidR="00C27E82">
        <w:rPr>
          <w:rFonts w:hAnsi="宋体" w:cs="宋体"/>
          <w:snapToGrid/>
          <w:sz w:val="24"/>
          <w:szCs w:val="24"/>
        </w:rPr>
        <w:fldChar w:fldCharType="begin"/>
      </w:r>
      <w:r w:rsidR="00C27E82">
        <w:rPr>
          <w:rFonts w:hAnsi="宋体" w:cs="宋体"/>
          <w:snapToGrid/>
          <w:sz w:val="24"/>
          <w:szCs w:val="24"/>
        </w:rPr>
        <w:instrText xml:space="preserve"> </w:instrText>
      </w:r>
      <w:r w:rsidR="00C27E82">
        <w:rPr>
          <w:rFonts w:hAnsi="宋体" w:cs="宋体"/>
          <w:snapToGrid/>
          <w:sz w:val="24"/>
          <w:szCs w:val="24"/>
        </w:rPr>
        <w:instrText>INCLUDEPICTURE  "C:\\Users\\</w:instrText>
      </w:r>
      <w:r w:rsidR="00C27E82">
        <w:rPr>
          <w:rFonts w:hAnsi="宋体" w:cs="宋体"/>
          <w:snapToGrid/>
          <w:sz w:val="24"/>
          <w:szCs w:val="24"/>
        </w:rPr>
        <w:instrText>小奇</w:instrText>
      </w:r>
      <w:r w:rsidR="00C27E82">
        <w:rPr>
          <w:rFonts w:hAnsi="宋体" w:cs="宋体"/>
          <w:snapToGrid/>
          <w:sz w:val="24"/>
          <w:szCs w:val="24"/>
        </w:rPr>
        <w:instrText>\\Documents\\Tencent Files\\2426832975\\Image\\C2C\\~G%Q2OUO5%HE[N3IQ}_WW`3.png" \* MERGEFORMATINET</w:instrText>
      </w:r>
      <w:r w:rsidR="00C27E82">
        <w:rPr>
          <w:rFonts w:hAnsi="宋体" w:cs="宋体"/>
          <w:snapToGrid/>
          <w:sz w:val="24"/>
          <w:szCs w:val="24"/>
        </w:rPr>
        <w:instrText xml:space="preserve"> </w:instrText>
      </w:r>
      <w:r w:rsidR="00C27E82">
        <w:rPr>
          <w:rFonts w:hAnsi="宋体" w:cs="宋体"/>
          <w:snapToGrid/>
          <w:sz w:val="24"/>
          <w:szCs w:val="24"/>
        </w:rPr>
        <w:fldChar w:fldCharType="separate"/>
      </w:r>
      <w:r w:rsidR="005746F8">
        <w:rPr>
          <w:rFonts w:hAnsi="宋体" w:cs="宋体"/>
          <w:snapToGrid/>
          <w:sz w:val="24"/>
          <w:szCs w:val="24"/>
        </w:rPr>
        <w:pict>
          <v:shape id="_x0000_i1026" type="#_x0000_t75" alt="" style="width:511.7pt;height:87pt">
            <v:imagedata r:id="rId11" r:href="rId12"/>
          </v:shape>
        </w:pict>
      </w:r>
      <w:r w:rsidR="00C27E82">
        <w:rPr>
          <w:rFonts w:hAnsi="宋体" w:cs="宋体"/>
          <w:snapToGrid/>
          <w:sz w:val="24"/>
          <w:szCs w:val="24"/>
        </w:rPr>
        <w:fldChar w:fldCharType="end"/>
      </w:r>
      <w:r w:rsidR="00C2488C">
        <w:rPr>
          <w:rFonts w:hAnsi="宋体" w:cs="宋体"/>
          <w:snapToGrid/>
          <w:sz w:val="24"/>
          <w:szCs w:val="24"/>
        </w:rPr>
        <w:fldChar w:fldCharType="end"/>
      </w:r>
      <w:r w:rsidRPr="007A7002">
        <w:rPr>
          <w:rFonts w:hAnsi="宋体" w:cs="宋体"/>
          <w:snapToGrid/>
          <w:sz w:val="24"/>
          <w:szCs w:val="24"/>
        </w:rPr>
        <w:fldChar w:fldCharType="end"/>
      </w:r>
    </w:p>
    <w:p w:rsidR="00CE6653" w:rsidRDefault="00CE6653" w:rsidP="00340219">
      <w:pPr>
        <w:spacing w:after="120"/>
        <w:ind w:left="720"/>
      </w:pPr>
    </w:p>
    <w:p w:rsidR="00B01E70" w:rsidRPr="00A93EEC" w:rsidRDefault="005E7E40" w:rsidP="00A93EEC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9923" w:type="dxa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935"/>
        <w:gridCol w:w="1134"/>
        <w:gridCol w:w="1843"/>
      </w:tblGrid>
      <w:tr w:rsidR="00955DC2" w:rsidTr="003D49C0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935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34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843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3D49C0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380CF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查看社区动态</w:t>
            </w:r>
          </w:p>
        </w:tc>
        <w:tc>
          <w:tcPr>
            <w:tcW w:w="979" w:type="dxa"/>
          </w:tcPr>
          <w:p w:rsidR="00955DC2" w:rsidRPr="00BF11EB" w:rsidRDefault="006D5E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6D5E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8.3</w:t>
            </w:r>
            <w:r w:rsidR="00A93EEC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955DC2" w:rsidRPr="00BF11EB" w:rsidRDefault="000F2EA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0F2EA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CE6653" w:rsidP="00A93EEC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包括前端和后端</w:t>
            </w:r>
            <w:r w:rsidR="00524C59">
              <w:rPr>
                <w:rFonts w:ascii="Times New Roman" w:hint="eastAsia"/>
                <w:snapToGrid/>
              </w:rPr>
              <w:t>，数据库</w:t>
            </w:r>
            <w:proofErr w:type="spellStart"/>
            <w:r w:rsidR="00524C59">
              <w:rPr>
                <w:rFonts w:ascii="Times New Roman" w:hint="eastAsia"/>
                <w:snapToGrid/>
              </w:rPr>
              <w:t>mongodb</w:t>
            </w:r>
            <w:proofErr w:type="spellEnd"/>
          </w:p>
        </w:tc>
      </w:tr>
      <w:tr w:rsidR="00955DC2" w:rsidTr="003D49C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6D5E8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</w:t>
            </w:r>
            <w:r w:rsidR="00380CF0">
              <w:rPr>
                <w:rFonts w:ascii="Times New Roman" w:hint="eastAsia"/>
                <w:b/>
                <w:snapToGrid/>
                <w:sz w:val="21"/>
                <w:szCs w:val="21"/>
              </w:rPr>
              <w:t>动态</w:t>
            </w:r>
          </w:p>
        </w:tc>
        <w:tc>
          <w:tcPr>
            <w:tcW w:w="979" w:type="dxa"/>
          </w:tcPr>
          <w:p w:rsidR="00955DC2" w:rsidRPr="00BF11EB" w:rsidRDefault="006D5E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6D5E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16.7</w:t>
            </w:r>
            <w:r w:rsidR="00A93EEC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955DC2" w:rsidRPr="00BF11EB" w:rsidRDefault="000F2EA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0F2EA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524C59" w:rsidP="00A93EEC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包括前端和后端，数据库</w:t>
            </w:r>
            <w:proofErr w:type="spellStart"/>
            <w:r>
              <w:rPr>
                <w:rFonts w:ascii="Times New Roman" w:hint="eastAsia"/>
                <w:snapToGrid/>
              </w:rPr>
              <w:t>mongodb</w:t>
            </w:r>
            <w:proofErr w:type="spellEnd"/>
          </w:p>
        </w:tc>
      </w:tr>
      <w:tr w:rsidR="00380CF0" w:rsidTr="003D49C0">
        <w:tc>
          <w:tcPr>
            <w:tcW w:w="993" w:type="dxa"/>
            <w:vMerge/>
          </w:tcPr>
          <w:p w:rsidR="00380CF0" w:rsidRPr="00BF6954" w:rsidRDefault="00380CF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80CF0" w:rsidRDefault="00380CF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查看好友</w:t>
            </w:r>
          </w:p>
        </w:tc>
        <w:tc>
          <w:tcPr>
            <w:tcW w:w="979" w:type="dxa"/>
          </w:tcPr>
          <w:p w:rsidR="00380CF0" w:rsidRDefault="00380CF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8.3%</w:t>
            </w:r>
          </w:p>
        </w:tc>
        <w:tc>
          <w:tcPr>
            <w:tcW w:w="935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380CF0" w:rsidRDefault="00524C59" w:rsidP="00CE6653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包括前端和后端，数据库</w:t>
            </w:r>
            <w:proofErr w:type="spellStart"/>
            <w:r>
              <w:rPr>
                <w:rFonts w:ascii="Times New Roman" w:hint="eastAsia"/>
                <w:snapToGrid/>
              </w:rPr>
              <w:t>mongodb</w:t>
            </w:r>
            <w:proofErr w:type="spellEnd"/>
          </w:p>
        </w:tc>
      </w:tr>
      <w:tr w:rsidR="00380CF0" w:rsidTr="003D49C0">
        <w:tc>
          <w:tcPr>
            <w:tcW w:w="993" w:type="dxa"/>
            <w:vMerge/>
          </w:tcPr>
          <w:p w:rsidR="00380CF0" w:rsidRPr="00BF6954" w:rsidRDefault="00380CF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80CF0" w:rsidRDefault="00380CF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好友管理</w:t>
            </w:r>
          </w:p>
        </w:tc>
        <w:tc>
          <w:tcPr>
            <w:tcW w:w="979" w:type="dxa"/>
          </w:tcPr>
          <w:p w:rsidR="00380CF0" w:rsidRDefault="006D5E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16.7%</w:t>
            </w:r>
          </w:p>
        </w:tc>
        <w:tc>
          <w:tcPr>
            <w:tcW w:w="935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380CF0" w:rsidRDefault="00524C59" w:rsidP="00CE6653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申请</w:t>
            </w:r>
            <w:r>
              <w:rPr>
                <w:rFonts w:ascii="Times New Roman" w:hint="eastAsia"/>
                <w:snapToGrid/>
              </w:rPr>
              <w:t>/</w:t>
            </w:r>
            <w:r>
              <w:rPr>
                <w:rFonts w:ascii="Times New Roman" w:hint="eastAsia"/>
                <w:snapToGrid/>
              </w:rPr>
              <w:t>添加</w:t>
            </w:r>
            <w:r>
              <w:rPr>
                <w:rFonts w:ascii="Times New Roman" w:hint="eastAsia"/>
                <w:snapToGrid/>
              </w:rPr>
              <w:t>/</w:t>
            </w:r>
            <w:r>
              <w:rPr>
                <w:rFonts w:ascii="Times New Roman" w:hint="eastAsia"/>
                <w:snapToGrid/>
              </w:rPr>
              <w:t>删除</w:t>
            </w:r>
          </w:p>
        </w:tc>
      </w:tr>
      <w:tr w:rsidR="00DE6531" w:rsidTr="003D49C0">
        <w:tc>
          <w:tcPr>
            <w:tcW w:w="993" w:type="dxa"/>
            <w:vMerge/>
          </w:tcPr>
          <w:p w:rsidR="00DE6531" w:rsidRPr="00BF6954" w:rsidRDefault="00DE653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E6531" w:rsidRDefault="00380CF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查看私信</w:t>
            </w:r>
          </w:p>
        </w:tc>
        <w:tc>
          <w:tcPr>
            <w:tcW w:w="979" w:type="dxa"/>
          </w:tcPr>
          <w:p w:rsidR="00DE6531" w:rsidRPr="00BF11EB" w:rsidRDefault="006D5E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DE6531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8.3</w:t>
            </w:r>
            <w:r w:rsidR="00A93EEC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DE6531" w:rsidRDefault="00DE6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DE6531" w:rsidRDefault="00DE6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DE6531" w:rsidRDefault="00524C59" w:rsidP="00CE6653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包括前端和后端，数据库</w:t>
            </w:r>
            <w:proofErr w:type="spellStart"/>
            <w:r>
              <w:rPr>
                <w:rFonts w:ascii="Times New Roman" w:hint="eastAsia"/>
                <w:snapToGrid/>
              </w:rPr>
              <w:t>mongodb</w:t>
            </w:r>
            <w:proofErr w:type="spellEnd"/>
          </w:p>
        </w:tc>
      </w:tr>
      <w:tr w:rsidR="00955DC2" w:rsidTr="003D49C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6D5E8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</w:t>
            </w:r>
            <w:r w:rsidR="00380CF0">
              <w:rPr>
                <w:rFonts w:ascii="Times New Roman" w:hint="eastAsia"/>
                <w:b/>
                <w:snapToGrid/>
                <w:sz w:val="21"/>
                <w:szCs w:val="21"/>
              </w:rPr>
              <w:t>私信</w:t>
            </w:r>
          </w:p>
        </w:tc>
        <w:tc>
          <w:tcPr>
            <w:tcW w:w="979" w:type="dxa"/>
          </w:tcPr>
          <w:p w:rsidR="00955DC2" w:rsidRPr="00BF11EB" w:rsidRDefault="006D5E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16.7</w:t>
            </w:r>
            <w:r w:rsidR="00A93EEC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955DC2" w:rsidRPr="00BF11EB" w:rsidRDefault="00CE665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CE665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524C59" w:rsidP="00CE6653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通过好友</w:t>
            </w:r>
            <w:r>
              <w:rPr>
                <w:rFonts w:ascii="Times New Roman" w:hint="eastAsia"/>
                <w:snapToGrid/>
              </w:rPr>
              <w:t>/</w:t>
            </w:r>
            <w:r>
              <w:rPr>
                <w:rFonts w:ascii="Times New Roman" w:hint="eastAsia"/>
                <w:snapToGrid/>
              </w:rPr>
              <w:t>私信页</w:t>
            </w:r>
            <w:r>
              <w:rPr>
                <w:rFonts w:ascii="Times New Roman" w:hint="eastAsia"/>
                <w:snapToGrid/>
              </w:rPr>
              <w:lastRenderedPageBreak/>
              <w:t>面</w:t>
            </w:r>
          </w:p>
        </w:tc>
      </w:tr>
      <w:tr w:rsidR="00380CF0" w:rsidTr="003D49C0">
        <w:tc>
          <w:tcPr>
            <w:tcW w:w="993" w:type="dxa"/>
            <w:vMerge/>
          </w:tcPr>
          <w:p w:rsidR="00380CF0" w:rsidRPr="00BF6954" w:rsidRDefault="00380CF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80CF0" w:rsidRDefault="00380CF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查看衣柜</w:t>
            </w:r>
          </w:p>
        </w:tc>
        <w:tc>
          <w:tcPr>
            <w:tcW w:w="979" w:type="dxa"/>
          </w:tcPr>
          <w:p w:rsidR="00380CF0" w:rsidRDefault="006D5E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8.3%</w:t>
            </w:r>
          </w:p>
        </w:tc>
        <w:tc>
          <w:tcPr>
            <w:tcW w:w="935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380CF0" w:rsidRDefault="00524C59" w:rsidP="00CE6653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包括前端和后端，数据库</w:t>
            </w:r>
            <w:proofErr w:type="spellStart"/>
            <w:r>
              <w:rPr>
                <w:rFonts w:ascii="Times New Roman" w:hint="eastAsia"/>
                <w:snapToGrid/>
              </w:rPr>
              <w:t>mongodb</w:t>
            </w:r>
            <w:proofErr w:type="spellEnd"/>
          </w:p>
        </w:tc>
      </w:tr>
      <w:tr w:rsidR="00380CF0" w:rsidTr="003D49C0">
        <w:tc>
          <w:tcPr>
            <w:tcW w:w="993" w:type="dxa"/>
            <w:vMerge/>
          </w:tcPr>
          <w:p w:rsidR="00380CF0" w:rsidRPr="00BF6954" w:rsidRDefault="00380CF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80CF0" w:rsidRDefault="00380CF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管理衣柜</w:t>
            </w:r>
          </w:p>
        </w:tc>
        <w:tc>
          <w:tcPr>
            <w:tcW w:w="979" w:type="dxa"/>
          </w:tcPr>
          <w:p w:rsidR="00380CF0" w:rsidRDefault="006D5E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16.7%</w:t>
            </w:r>
          </w:p>
        </w:tc>
        <w:tc>
          <w:tcPr>
            <w:tcW w:w="935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380CF0" w:rsidRDefault="00524C59" w:rsidP="00CE6653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添加</w:t>
            </w:r>
            <w:r>
              <w:rPr>
                <w:rFonts w:ascii="Times New Roman" w:hint="eastAsia"/>
                <w:snapToGrid/>
              </w:rPr>
              <w:t>/</w:t>
            </w:r>
            <w:r>
              <w:rPr>
                <w:rFonts w:ascii="Times New Roman" w:hint="eastAsia"/>
                <w:snapToGrid/>
              </w:rPr>
              <w:t>删除</w:t>
            </w:r>
          </w:p>
        </w:tc>
      </w:tr>
      <w:tr w:rsidR="00955DC2" w:rsidTr="003D49C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6D5E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27</w:t>
            </w:r>
          </w:p>
        </w:tc>
        <w:tc>
          <w:tcPr>
            <w:tcW w:w="1116" w:type="dxa"/>
          </w:tcPr>
          <w:p w:rsidR="00955DC2" w:rsidRPr="00BF11EB" w:rsidRDefault="00A93EE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35" w:type="dxa"/>
          </w:tcPr>
          <w:p w:rsidR="00955DC2" w:rsidRPr="00BF11EB" w:rsidRDefault="00CE665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CE665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A93EEC" w:rsidP="00A93EEC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版本</w:t>
            </w:r>
            <w:r w:rsidR="00524C59">
              <w:rPr>
                <w:rFonts w:ascii="Times New Roman" w:hint="eastAsia"/>
                <w:snapToGrid/>
              </w:rPr>
              <w:t>二</w:t>
            </w:r>
            <w:r>
              <w:rPr>
                <w:rFonts w:ascii="Times New Roman" w:hint="eastAsia"/>
                <w:snapToGrid/>
              </w:rPr>
              <w:t>的功能已全部完成，</w:t>
            </w:r>
            <w:r w:rsidR="00524C59">
              <w:rPr>
                <w:rFonts w:ascii="Times New Roman" w:hint="eastAsia"/>
                <w:snapToGrid/>
              </w:rPr>
              <w:t>搭配推荐</w:t>
            </w:r>
            <w:r>
              <w:rPr>
                <w:rFonts w:ascii="Times New Roman" w:hint="eastAsia"/>
                <w:snapToGrid/>
              </w:rPr>
              <w:t>功能</w:t>
            </w:r>
            <w:r w:rsidR="00524C59">
              <w:rPr>
                <w:rFonts w:ascii="Times New Roman" w:hint="eastAsia"/>
                <w:snapToGrid/>
              </w:rPr>
              <w:t>独立进行，将在</w:t>
            </w:r>
            <w:r>
              <w:rPr>
                <w:rFonts w:ascii="Times New Roman" w:hint="eastAsia"/>
                <w:snapToGrid/>
              </w:rPr>
              <w:t>后续版本</w:t>
            </w:r>
            <w:r w:rsidR="00524C59">
              <w:rPr>
                <w:rFonts w:ascii="Times New Roman" w:hint="eastAsia"/>
                <w:snapToGrid/>
              </w:rPr>
              <w:t>相结合</w:t>
            </w:r>
          </w:p>
        </w:tc>
      </w:tr>
      <w:tr w:rsidR="00955DC2" w:rsidTr="003D49C0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BA366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:rsidR="00955DC2" w:rsidRPr="00BF11EB" w:rsidRDefault="00BA366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35" w:type="dxa"/>
          </w:tcPr>
          <w:p w:rsidR="00955DC2" w:rsidRPr="00BF11EB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3D49C0" w:rsidP="003D49C0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未经培训过的用户可在</w:t>
            </w:r>
            <w:r w:rsidR="006D5E81"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分钟内熟悉各页面、组件的操作</w:t>
            </w:r>
          </w:p>
        </w:tc>
      </w:tr>
      <w:tr w:rsidR="00955DC2" w:rsidTr="003D49C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35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34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843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3D49C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BA366B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35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34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843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3D49C0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Pr="003D49C0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3D49C0"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3D49C0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35" w:type="dxa"/>
          </w:tcPr>
          <w:p w:rsidR="00955DC2" w:rsidRPr="003D49C0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3D49C0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3D49C0" w:rsidRDefault="003D49C0" w:rsidP="003D49C0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当前版本功能较为简单，故只做易用性测试，其他非功能测试在后续版本继续完善</w:t>
            </w:r>
          </w:p>
        </w:tc>
      </w:tr>
      <w:tr w:rsidR="00955DC2" w:rsidTr="003D49C0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Pr="00317645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13</w:t>
            </w:r>
          </w:p>
        </w:tc>
        <w:tc>
          <w:tcPr>
            <w:tcW w:w="1116" w:type="dxa"/>
          </w:tcPr>
          <w:p w:rsidR="00955DC2" w:rsidRPr="00317645" w:rsidRDefault="0031764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35" w:type="dxa"/>
          </w:tcPr>
          <w:p w:rsidR="00955DC2" w:rsidRPr="00317645" w:rsidRDefault="0031764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317645" w:rsidRDefault="0031764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317645" w:rsidRDefault="00317645" w:rsidP="00317645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完成第</w:t>
            </w:r>
            <w:r w:rsidR="006D5E81">
              <w:rPr>
                <w:rFonts w:ascii="Times New Roman" w:hint="eastAsia"/>
                <w:snapToGrid/>
              </w:rPr>
              <w:t>二</w:t>
            </w:r>
            <w:r>
              <w:rPr>
                <w:rFonts w:ascii="Times New Roman" w:hint="eastAsia"/>
                <w:snapToGrid/>
              </w:rPr>
              <w:t>次迭代计划</w:t>
            </w: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472B57" w:rsidRPr="00BA366B" w:rsidRDefault="00472B57" w:rsidP="00472B57">
      <w:pPr>
        <w:spacing w:after="120"/>
        <w:ind w:left="720"/>
        <w:rPr>
          <w:b/>
          <w:bCs/>
        </w:rPr>
      </w:pPr>
      <w:r w:rsidRPr="00BA366B">
        <w:rPr>
          <w:rFonts w:hint="eastAsia"/>
          <w:b/>
          <w:bCs/>
        </w:rPr>
        <w:t>问题：</w:t>
      </w:r>
    </w:p>
    <w:p w:rsidR="00472B57" w:rsidRDefault="00472B57" w:rsidP="00472B57">
      <w:pPr>
        <w:spacing w:after="120"/>
        <w:ind w:left="720"/>
      </w:pPr>
      <w:r>
        <w:rPr>
          <w:rFonts w:hint="eastAsia"/>
        </w:rPr>
        <w:t>在前端测试中，覆盖率不高。</w:t>
      </w:r>
    </w:p>
    <w:p w:rsidR="00472B57" w:rsidRDefault="00472B57" w:rsidP="00472B57">
      <w:pPr>
        <w:spacing w:after="120"/>
        <w:ind w:left="720"/>
      </w:pPr>
      <w:r>
        <w:rPr>
          <w:rFonts w:hint="eastAsia"/>
        </w:rPr>
        <w:t>原因分析：部分页面的操作灵活性较强，难以体现到具体的测试用例中，并且其操作和界面一致性关联较大，</w:t>
      </w:r>
      <w:r w:rsidR="00BA366B">
        <w:rPr>
          <w:rFonts w:hint="eastAsia"/>
        </w:rPr>
        <w:t>对视图要求较高，</w:t>
      </w:r>
      <w:r>
        <w:rPr>
          <w:rFonts w:hint="eastAsia"/>
        </w:rPr>
        <w:t>又无需大量重复，故</w:t>
      </w:r>
      <w:r w:rsidR="005A0559">
        <w:rPr>
          <w:rFonts w:hint="eastAsia"/>
        </w:rPr>
        <w:t>覆盖率测试只测试渲染页面</w:t>
      </w:r>
      <w:r w:rsidR="00BA366B">
        <w:rPr>
          <w:rFonts w:hint="eastAsia"/>
        </w:rPr>
        <w:t>的正确性</w:t>
      </w:r>
      <w:r w:rsidR="005A0559">
        <w:rPr>
          <w:rFonts w:hint="eastAsia"/>
        </w:rPr>
        <w:t>，其他操作</w:t>
      </w:r>
      <w:r>
        <w:rPr>
          <w:rFonts w:hint="eastAsia"/>
        </w:rPr>
        <w:t>采用手动测试。</w:t>
      </w:r>
      <w:r w:rsidR="00C32B8E">
        <w:rPr>
          <w:rFonts w:hint="eastAsia"/>
        </w:rPr>
        <w:t>除此之外，前端的功能均</w:t>
      </w:r>
      <w:r w:rsidR="00E10649">
        <w:rPr>
          <w:rFonts w:hint="eastAsia"/>
        </w:rPr>
        <w:t>需要</w:t>
      </w:r>
      <w:r w:rsidR="00C32B8E">
        <w:rPr>
          <w:rFonts w:hint="eastAsia"/>
        </w:rPr>
        <w:t>通过后端</w:t>
      </w:r>
      <w:r w:rsidR="00E10649">
        <w:rPr>
          <w:rFonts w:hint="eastAsia"/>
        </w:rPr>
        <w:t>的函数</w:t>
      </w:r>
      <w:r w:rsidR="00C32B8E">
        <w:rPr>
          <w:rFonts w:hint="eastAsia"/>
        </w:rPr>
        <w:t>实现，因此将主要的单元测试放在后端。</w:t>
      </w:r>
    </w:p>
    <w:p w:rsidR="005A0559" w:rsidRPr="00BA366B" w:rsidRDefault="005A0559" w:rsidP="00472B57">
      <w:pPr>
        <w:spacing w:after="120"/>
        <w:ind w:left="720"/>
        <w:rPr>
          <w:b/>
          <w:bCs/>
        </w:rPr>
      </w:pPr>
      <w:r w:rsidRPr="00BA366B">
        <w:rPr>
          <w:rFonts w:hint="eastAsia"/>
          <w:b/>
          <w:bCs/>
        </w:rPr>
        <w:t>结论：</w:t>
      </w:r>
    </w:p>
    <w:p w:rsidR="005A0559" w:rsidRDefault="005A0559" w:rsidP="00472B57">
      <w:pPr>
        <w:spacing w:after="120"/>
        <w:ind w:left="720"/>
      </w:pPr>
      <w:r>
        <w:rPr>
          <w:rFonts w:hint="eastAsia"/>
        </w:rPr>
        <w:lastRenderedPageBreak/>
        <w:t>在此次迭代测试中，所测</w:t>
      </w:r>
      <w:r w:rsidR="00E10649">
        <w:rPr>
          <w:rFonts w:hint="eastAsia"/>
        </w:rPr>
        <w:t>界面</w:t>
      </w:r>
      <w:r>
        <w:rPr>
          <w:rFonts w:hint="eastAsia"/>
        </w:rPr>
        <w:t>和</w:t>
      </w:r>
      <w:r w:rsidR="00E10649">
        <w:rPr>
          <w:rFonts w:hint="eastAsia"/>
        </w:rPr>
        <w:t>功能</w:t>
      </w:r>
      <w:r>
        <w:rPr>
          <w:rFonts w:hint="eastAsia"/>
        </w:rPr>
        <w:t>预期结果</w:t>
      </w:r>
      <w:r w:rsidR="00E10649">
        <w:rPr>
          <w:rFonts w:hint="eastAsia"/>
        </w:rPr>
        <w:t>，但性能有待提高</w:t>
      </w:r>
      <w:r>
        <w:rPr>
          <w:rFonts w:hint="eastAsia"/>
        </w:rPr>
        <w:t>。</w:t>
      </w:r>
    </w:p>
    <w:p w:rsidR="005A0559" w:rsidRPr="00BA366B" w:rsidRDefault="005A0559" w:rsidP="00472B57">
      <w:pPr>
        <w:spacing w:after="120"/>
        <w:ind w:left="720"/>
        <w:rPr>
          <w:b/>
          <w:bCs/>
        </w:rPr>
      </w:pPr>
      <w:r w:rsidRPr="00BA366B">
        <w:rPr>
          <w:rFonts w:hint="eastAsia"/>
          <w:b/>
          <w:bCs/>
        </w:rPr>
        <w:t>建议措施：</w:t>
      </w:r>
    </w:p>
    <w:p w:rsidR="0065260F" w:rsidRPr="0065260F" w:rsidRDefault="00E10649" w:rsidP="0065260F">
      <w:pPr>
        <w:spacing w:after="120"/>
        <w:ind w:left="720"/>
      </w:pPr>
      <w:r>
        <w:rPr>
          <w:rFonts w:hint="eastAsia"/>
        </w:rPr>
        <w:t>1.</w:t>
      </w:r>
      <w:r w:rsidR="005B331D">
        <w:rPr>
          <w:rFonts w:hint="eastAsia"/>
        </w:rPr>
        <w:t>后续工作中，进行和</w:t>
      </w:r>
      <w:r>
        <w:rPr>
          <w:rFonts w:hint="eastAsia"/>
        </w:rPr>
        <w:t>搭配推荐</w:t>
      </w:r>
      <w:r w:rsidR="005B331D">
        <w:rPr>
          <w:rFonts w:hint="eastAsia"/>
        </w:rPr>
        <w:t>算法</w:t>
      </w:r>
      <w:r>
        <w:rPr>
          <w:rFonts w:hint="eastAsia"/>
        </w:rPr>
        <w:t>的</w:t>
      </w:r>
      <w:r w:rsidR="005B331D">
        <w:rPr>
          <w:rFonts w:hint="eastAsia"/>
        </w:rPr>
        <w:t>对接</w:t>
      </w:r>
      <w:r w:rsidR="0065260F">
        <w:rPr>
          <w:rFonts w:hint="eastAsia"/>
        </w:rPr>
        <w:t>，实现完整的软件架构。</w:t>
      </w:r>
    </w:p>
    <w:p w:rsidR="00472B57" w:rsidRPr="00472B57" w:rsidRDefault="00E10649" w:rsidP="00472B57">
      <w:pPr>
        <w:spacing w:after="120"/>
        <w:ind w:left="720"/>
      </w:pPr>
      <w:r>
        <w:rPr>
          <w:rFonts w:hint="eastAsia"/>
        </w:rPr>
        <w:t>2.</w:t>
      </w:r>
      <w:r w:rsidR="005B331D">
        <w:rPr>
          <w:rFonts w:hint="eastAsia"/>
        </w:rPr>
        <w:t>在保证功能完整</w:t>
      </w:r>
      <w:r>
        <w:rPr>
          <w:rFonts w:hint="eastAsia"/>
        </w:rPr>
        <w:t>正确</w:t>
      </w:r>
      <w:r w:rsidR="005B331D">
        <w:rPr>
          <w:rFonts w:hint="eastAsia"/>
        </w:rPr>
        <w:t>的基础上，对性能进行调优</w:t>
      </w:r>
      <w:r w:rsidR="0065260F">
        <w:rPr>
          <w:rFonts w:hint="eastAsia"/>
        </w:rPr>
        <w:t>。</w:t>
      </w:r>
    </w:p>
    <w:sectPr w:rsidR="00472B57" w:rsidRPr="00472B5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E82" w:rsidRDefault="00C27E82">
      <w:r>
        <w:separator/>
      </w:r>
    </w:p>
  </w:endnote>
  <w:endnote w:type="continuationSeparator" w:id="0">
    <w:p w:rsidR="00C27E82" w:rsidRDefault="00C27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5746F8">
            <w:rPr>
              <w:rStyle w:val="a8"/>
              <w:rFonts w:ascii="Times New Roman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5746F8" w:rsidRPr="005746F8">
            <w:rPr>
              <w:rStyle w:val="a8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E82" w:rsidRDefault="00C27E82">
      <w:r>
        <w:separator/>
      </w:r>
    </w:p>
  </w:footnote>
  <w:footnote w:type="continuationSeparator" w:id="0">
    <w:p w:rsidR="00C27E82" w:rsidRDefault="00C27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 w:rsidR="00765B4A">
            <w:rPr>
              <w:rFonts w:ascii="Times New Roman"/>
            </w:rPr>
            <w:t xml:space="preserve">           &lt;</w:t>
          </w:r>
          <w:r w:rsidR="00765B4A">
            <w:rPr>
              <w:rFonts w:ascii="Times New Roman" w:hint="eastAsia"/>
            </w:rPr>
            <w:t>2.0</w:t>
          </w:r>
          <w:r>
            <w:rPr>
              <w:rFonts w:ascii="Times New Roman"/>
            </w:rPr>
            <w:t>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6327DB">
            <w:rPr>
              <w:rFonts w:ascii="Times New Roman" w:hint="eastAsia"/>
              <w:noProof/>
            </w:rPr>
            <w:t>1</w:t>
          </w:r>
          <w:r w:rsidR="00887C30">
            <w:rPr>
              <w:rFonts w:ascii="Times New Roman" w:hint="eastAsia"/>
              <w:noProof/>
            </w:rPr>
            <w:t>9</w:t>
          </w:r>
          <w:r>
            <w:rPr>
              <w:rFonts w:ascii="Times New Roman"/>
              <w:noProof/>
            </w:rPr>
            <w:t>/</w:t>
          </w:r>
          <w:r w:rsidR="006327DB">
            <w:rPr>
              <w:rFonts w:ascii="Times New Roman" w:hint="eastAsia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 w:rsidR="006327DB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B3C39"/>
    <w:rsid w:val="000F1651"/>
    <w:rsid w:val="000F2EA3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17645"/>
    <w:rsid w:val="00320074"/>
    <w:rsid w:val="00340219"/>
    <w:rsid w:val="0035274A"/>
    <w:rsid w:val="00380CF0"/>
    <w:rsid w:val="003A09BF"/>
    <w:rsid w:val="003B6ADF"/>
    <w:rsid w:val="003D49C0"/>
    <w:rsid w:val="003E7102"/>
    <w:rsid w:val="003F4A24"/>
    <w:rsid w:val="004222F3"/>
    <w:rsid w:val="00471AB6"/>
    <w:rsid w:val="00472B57"/>
    <w:rsid w:val="004B0E53"/>
    <w:rsid w:val="004C1709"/>
    <w:rsid w:val="004D536E"/>
    <w:rsid w:val="00524C59"/>
    <w:rsid w:val="00527BF1"/>
    <w:rsid w:val="00534487"/>
    <w:rsid w:val="00555086"/>
    <w:rsid w:val="00562AE3"/>
    <w:rsid w:val="005746F8"/>
    <w:rsid w:val="005A0559"/>
    <w:rsid w:val="005B331D"/>
    <w:rsid w:val="005C7650"/>
    <w:rsid w:val="005E7E40"/>
    <w:rsid w:val="0060630B"/>
    <w:rsid w:val="006104D3"/>
    <w:rsid w:val="006128B3"/>
    <w:rsid w:val="00614542"/>
    <w:rsid w:val="00625BB9"/>
    <w:rsid w:val="006327DB"/>
    <w:rsid w:val="0065260F"/>
    <w:rsid w:val="00661504"/>
    <w:rsid w:val="00676AB9"/>
    <w:rsid w:val="00691C3B"/>
    <w:rsid w:val="006A2737"/>
    <w:rsid w:val="006A64AF"/>
    <w:rsid w:val="006B5D54"/>
    <w:rsid w:val="006D5E81"/>
    <w:rsid w:val="006F01C1"/>
    <w:rsid w:val="00730752"/>
    <w:rsid w:val="00740123"/>
    <w:rsid w:val="00752A83"/>
    <w:rsid w:val="007614BC"/>
    <w:rsid w:val="00765B4A"/>
    <w:rsid w:val="00775C17"/>
    <w:rsid w:val="00776F13"/>
    <w:rsid w:val="00790B3E"/>
    <w:rsid w:val="007A7002"/>
    <w:rsid w:val="007F0A31"/>
    <w:rsid w:val="007F35AF"/>
    <w:rsid w:val="008136A6"/>
    <w:rsid w:val="008273F3"/>
    <w:rsid w:val="00836E8B"/>
    <w:rsid w:val="00844740"/>
    <w:rsid w:val="00887C30"/>
    <w:rsid w:val="008A050A"/>
    <w:rsid w:val="008E1AA7"/>
    <w:rsid w:val="00955DC2"/>
    <w:rsid w:val="0095686C"/>
    <w:rsid w:val="009A01E2"/>
    <w:rsid w:val="009A3432"/>
    <w:rsid w:val="009C7261"/>
    <w:rsid w:val="009D3399"/>
    <w:rsid w:val="00A07A93"/>
    <w:rsid w:val="00A25C0D"/>
    <w:rsid w:val="00A43755"/>
    <w:rsid w:val="00A6368F"/>
    <w:rsid w:val="00A76715"/>
    <w:rsid w:val="00A93EEC"/>
    <w:rsid w:val="00AB65D6"/>
    <w:rsid w:val="00B01E70"/>
    <w:rsid w:val="00B373F2"/>
    <w:rsid w:val="00B46746"/>
    <w:rsid w:val="00B4737F"/>
    <w:rsid w:val="00B54364"/>
    <w:rsid w:val="00B90DCB"/>
    <w:rsid w:val="00BA366B"/>
    <w:rsid w:val="00BC2634"/>
    <w:rsid w:val="00BF11EB"/>
    <w:rsid w:val="00BF6954"/>
    <w:rsid w:val="00C076D8"/>
    <w:rsid w:val="00C11861"/>
    <w:rsid w:val="00C22D91"/>
    <w:rsid w:val="00C2488C"/>
    <w:rsid w:val="00C27E82"/>
    <w:rsid w:val="00C32B8E"/>
    <w:rsid w:val="00C5163B"/>
    <w:rsid w:val="00C6379D"/>
    <w:rsid w:val="00C7190C"/>
    <w:rsid w:val="00C9707C"/>
    <w:rsid w:val="00CB3465"/>
    <w:rsid w:val="00CD0DF7"/>
    <w:rsid w:val="00CD68FD"/>
    <w:rsid w:val="00CE6653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E6531"/>
    <w:rsid w:val="00E10649"/>
    <w:rsid w:val="00E1457C"/>
    <w:rsid w:val="00E204BB"/>
    <w:rsid w:val="00E36DCD"/>
    <w:rsid w:val="00E672A3"/>
    <w:rsid w:val="00EC6CD8"/>
    <w:rsid w:val="00EE5F35"/>
    <w:rsid w:val="00F03B5C"/>
    <w:rsid w:val="00F1061A"/>
    <w:rsid w:val="00F554B7"/>
    <w:rsid w:val="00F80CE9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67DE2C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../../Documents/Tencent%20Files/2426832975/Image/C2C/~G%25Q2OUO5%25HE%5bN3IQ%7d_WW%603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../../Documents/Tencent%20Files/2426832975/Image/C2C/LJ0L54UZMTLXW$33U(RHC0X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74</TotalTime>
  <Pages>8</Pages>
  <Words>572</Words>
  <Characters>3266</Characters>
  <Application>Microsoft Office Word</Application>
  <DocSecurity>0</DocSecurity>
  <Lines>27</Lines>
  <Paragraphs>7</Paragraphs>
  <ScaleCrop>false</ScaleCrop>
  <Company>&lt;SJTU&gt;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2426832975@qq.com</cp:lastModifiedBy>
  <cp:revision>10</cp:revision>
  <dcterms:created xsi:type="dcterms:W3CDTF">2019-07-12T06:40:00Z</dcterms:created>
  <dcterms:modified xsi:type="dcterms:W3CDTF">2019-07-22T02:43:00Z</dcterms:modified>
</cp:coreProperties>
</file>